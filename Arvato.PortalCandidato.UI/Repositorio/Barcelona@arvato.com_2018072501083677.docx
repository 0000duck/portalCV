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53FD" w:rsidRPr="008C0AE1" w:rsidRDefault="00DB4E77" w:rsidP="007F7A56">
      <w:pPr>
        <w:rPr>
          <w:rFonts w:ascii="Cambria" w:hAnsi="Cambria" w:cs="Lucida Sans Unicode"/>
          <w:color w:val="808080"/>
          <w:sz w:val="32"/>
          <w:szCs w:val="32"/>
          <w:lang w:eastAsia="de-DE"/>
        </w:rPr>
      </w:pPr>
      <w:bookmarkStart w:id="0" w:name="_GoBack"/>
      <w:bookmarkEnd w:id="0"/>
      <w:r>
        <w:rPr>
          <w:noProof/>
          <w:lang w:val="es-ES" w:eastAsia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-900430</wp:posOffset>
            </wp:positionH>
            <wp:positionV relativeFrom="paragraph">
              <wp:posOffset>-648335</wp:posOffset>
            </wp:positionV>
            <wp:extent cx="7618095" cy="4286250"/>
            <wp:effectExtent l="0" t="0" r="1905" b="0"/>
            <wp:wrapNone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6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8095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253FD" w:rsidRPr="008C0AE1" w:rsidRDefault="003253FD" w:rsidP="0055052C">
      <w:pPr>
        <w:rPr>
          <w:lang w:eastAsia="de-DE"/>
        </w:rPr>
      </w:pPr>
    </w:p>
    <w:p w:rsidR="003253FD" w:rsidRPr="008C0AE1" w:rsidRDefault="003253FD" w:rsidP="0055052C">
      <w:pPr>
        <w:rPr>
          <w:lang w:eastAsia="de-DE"/>
        </w:rPr>
      </w:pPr>
    </w:p>
    <w:p w:rsidR="003253FD" w:rsidRPr="008C0AE1" w:rsidRDefault="003253FD" w:rsidP="0055052C">
      <w:pPr>
        <w:rPr>
          <w:lang w:eastAsia="de-DE"/>
        </w:rPr>
      </w:pPr>
    </w:p>
    <w:p w:rsidR="003253FD" w:rsidRPr="008C0AE1" w:rsidRDefault="003253FD" w:rsidP="0055052C">
      <w:pPr>
        <w:rPr>
          <w:lang w:eastAsia="de-DE"/>
        </w:rPr>
      </w:pPr>
    </w:p>
    <w:p w:rsidR="003253FD" w:rsidRPr="008C0AE1" w:rsidRDefault="003253FD" w:rsidP="0055052C">
      <w:pPr>
        <w:rPr>
          <w:lang w:eastAsia="de-DE"/>
        </w:rPr>
      </w:pPr>
    </w:p>
    <w:p w:rsidR="003253FD" w:rsidRPr="008C0AE1" w:rsidRDefault="003253FD" w:rsidP="0055052C">
      <w:pPr>
        <w:rPr>
          <w:lang w:eastAsia="de-DE"/>
        </w:rPr>
      </w:pPr>
    </w:p>
    <w:p w:rsidR="003253FD" w:rsidRPr="008C0AE1" w:rsidRDefault="003253FD" w:rsidP="0055052C">
      <w:pPr>
        <w:rPr>
          <w:lang w:eastAsia="de-DE"/>
        </w:rPr>
      </w:pPr>
    </w:p>
    <w:p w:rsidR="003253FD" w:rsidRPr="008C0AE1" w:rsidRDefault="003253FD" w:rsidP="0055052C">
      <w:pPr>
        <w:rPr>
          <w:lang w:eastAsia="de-DE"/>
        </w:rPr>
      </w:pPr>
    </w:p>
    <w:p w:rsidR="003253FD" w:rsidRPr="008C0AE1" w:rsidRDefault="003253FD" w:rsidP="0055052C">
      <w:pPr>
        <w:rPr>
          <w:lang w:eastAsia="de-DE"/>
        </w:rPr>
      </w:pPr>
    </w:p>
    <w:p w:rsidR="003253FD" w:rsidRPr="008C0AE1" w:rsidRDefault="003253FD" w:rsidP="0055052C">
      <w:pPr>
        <w:rPr>
          <w:lang w:eastAsia="de-DE"/>
        </w:rPr>
      </w:pPr>
    </w:p>
    <w:p w:rsidR="003253FD" w:rsidRPr="008C0AE1" w:rsidRDefault="003253FD" w:rsidP="0055052C">
      <w:pPr>
        <w:rPr>
          <w:lang w:eastAsia="de-DE"/>
        </w:rPr>
      </w:pPr>
    </w:p>
    <w:p w:rsidR="003253FD" w:rsidRPr="008C0AE1" w:rsidRDefault="003253FD" w:rsidP="0055052C"/>
    <w:p w:rsidR="003253FD" w:rsidRPr="008C0AE1" w:rsidRDefault="003253FD" w:rsidP="0055052C"/>
    <w:tbl>
      <w:tblPr>
        <w:tblW w:w="0" w:type="auto"/>
        <w:tblBorders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9210"/>
      </w:tblGrid>
      <w:tr w:rsidR="006D0046" w:rsidRPr="00FE114B" w:rsidTr="00D053B3">
        <w:trPr>
          <w:trHeight w:val="664"/>
        </w:trPr>
        <w:tc>
          <w:tcPr>
            <w:tcW w:w="9210" w:type="dxa"/>
            <w:vAlign w:val="center"/>
          </w:tcPr>
          <w:p w:rsidR="006D0046" w:rsidRPr="00B42FE5" w:rsidRDefault="006D0046" w:rsidP="00D03735">
            <w:pPr>
              <w:rPr>
                <w:lang w:val="es-ES"/>
              </w:rPr>
            </w:pPr>
            <w:r>
              <w:rPr>
                <w:b/>
                <w:sz w:val="28"/>
                <w:szCs w:val="28"/>
                <w:lang w:val="es-ES"/>
              </w:rPr>
              <w:t xml:space="preserve">Solicitud de Desarrollo de </w:t>
            </w:r>
            <w:r w:rsidRPr="00B42FE5">
              <w:rPr>
                <w:b/>
                <w:sz w:val="28"/>
                <w:szCs w:val="28"/>
                <w:lang w:val="es-ES"/>
              </w:rPr>
              <w:t>S</w:t>
            </w:r>
            <w:r>
              <w:rPr>
                <w:b/>
                <w:sz w:val="28"/>
                <w:szCs w:val="28"/>
                <w:lang w:val="es-ES"/>
              </w:rPr>
              <w:t>oftware</w:t>
            </w:r>
          </w:p>
        </w:tc>
      </w:tr>
      <w:tr w:rsidR="003253FD" w:rsidRPr="008C0AE1" w:rsidTr="00D053B3">
        <w:tc>
          <w:tcPr>
            <w:tcW w:w="9210" w:type="dxa"/>
            <w:vAlign w:val="center"/>
          </w:tcPr>
          <w:p w:rsidR="003253FD" w:rsidRPr="00337802" w:rsidRDefault="00DB4E77" w:rsidP="00DB4E7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Arvato CRM Solutions</w:t>
            </w:r>
            <w:r w:rsidR="006D0046">
              <w:rPr>
                <w:b/>
                <w:sz w:val="28"/>
                <w:szCs w:val="28"/>
              </w:rPr>
              <w:t xml:space="preserve"> Iberia</w:t>
            </w:r>
          </w:p>
        </w:tc>
      </w:tr>
    </w:tbl>
    <w:p w:rsidR="003253FD" w:rsidRPr="008C0AE1" w:rsidRDefault="003253FD" w:rsidP="0055052C"/>
    <w:p w:rsidR="003253FD" w:rsidRPr="008C0AE1" w:rsidRDefault="003253FD" w:rsidP="0055052C"/>
    <w:p w:rsidR="003253FD" w:rsidRPr="008C0AE1" w:rsidRDefault="00DB4E77" w:rsidP="0055052C">
      <w:pPr>
        <w:rPr>
          <w:rFonts w:ascii="Cambria" w:hAnsi="Cambria" w:cs="Lucida Sans Unicode"/>
          <w:sz w:val="32"/>
          <w:szCs w:val="32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3655695</wp:posOffset>
            </wp:positionH>
            <wp:positionV relativeFrom="paragraph">
              <wp:posOffset>92710</wp:posOffset>
            </wp:positionV>
            <wp:extent cx="2162810" cy="899795"/>
            <wp:effectExtent l="0" t="0" r="8890" b="0"/>
            <wp:wrapTight wrapText="bothSides">
              <wp:wrapPolygon edited="0">
                <wp:start x="0" y="0"/>
                <wp:lineTo x="0" y="21036"/>
                <wp:lineTo x="21499" y="21036"/>
                <wp:lineTo x="21499" y="0"/>
                <wp:lineTo x="0" y="0"/>
              </wp:wrapPolygon>
            </wp:wrapTight>
            <wp:docPr id="3" name="Grafik 13" descr="Logo arvato Bertelsman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13" descr="Logo arvato Bertelsmann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810" cy="899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253FD" w:rsidRPr="008C0AE1" w:rsidRDefault="003253FD" w:rsidP="0055052C"/>
    <w:p w:rsidR="003253FD" w:rsidRPr="008C0AE1" w:rsidRDefault="003253FD" w:rsidP="0055052C"/>
    <w:p w:rsidR="003253FD" w:rsidRPr="008C0AE1" w:rsidRDefault="003253FD" w:rsidP="0055052C"/>
    <w:tbl>
      <w:tblPr>
        <w:tblW w:w="0" w:type="auto"/>
        <w:jc w:val="righ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ook w:val="00A0" w:firstRow="1" w:lastRow="0" w:firstColumn="1" w:lastColumn="0" w:noHBand="0" w:noVBand="0"/>
      </w:tblPr>
      <w:tblGrid>
        <w:gridCol w:w="1595"/>
        <w:gridCol w:w="1843"/>
      </w:tblGrid>
      <w:tr w:rsidR="006D0046" w:rsidRPr="008C0AE1" w:rsidTr="00D053B3">
        <w:trPr>
          <w:jc w:val="right"/>
        </w:trPr>
        <w:tc>
          <w:tcPr>
            <w:tcW w:w="1595" w:type="dxa"/>
            <w:tcBorders>
              <w:top w:val="single" w:sz="4" w:space="0" w:color="000000"/>
            </w:tcBorders>
            <w:vAlign w:val="center"/>
          </w:tcPr>
          <w:p w:rsidR="006D0046" w:rsidRPr="008C0AE1" w:rsidRDefault="006D0046" w:rsidP="00D03735">
            <w:r w:rsidRPr="008C0AE1">
              <w:t>Version</w:t>
            </w:r>
          </w:p>
        </w:tc>
        <w:tc>
          <w:tcPr>
            <w:tcW w:w="1843" w:type="dxa"/>
            <w:tcBorders>
              <w:top w:val="single" w:sz="4" w:space="0" w:color="000000"/>
            </w:tcBorders>
            <w:vAlign w:val="center"/>
          </w:tcPr>
          <w:p w:rsidR="006D0046" w:rsidRPr="008C0AE1" w:rsidRDefault="006D0046" w:rsidP="00D03735">
            <w:r>
              <w:t>0.1</w:t>
            </w:r>
          </w:p>
        </w:tc>
      </w:tr>
      <w:tr w:rsidR="006D0046" w:rsidRPr="008C0AE1" w:rsidTr="00D053B3">
        <w:trPr>
          <w:jc w:val="right"/>
        </w:trPr>
        <w:tc>
          <w:tcPr>
            <w:tcW w:w="1595" w:type="dxa"/>
            <w:vAlign w:val="center"/>
          </w:tcPr>
          <w:p w:rsidR="006D0046" w:rsidRPr="008C0AE1" w:rsidRDefault="006D0046" w:rsidP="00D03735">
            <w:r>
              <w:t>Publicado por</w:t>
            </w:r>
          </w:p>
        </w:tc>
        <w:tc>
          <w:tcPr>
            <w:tcW w:w="1843" w:type="dxa"/>
            <w:vAlign w:val="center"/>
          </w:tcPr>
          <w:p w:rsidR="006D0046" w:rsidRPr="008C0AE1" w:rsidRDefault="006D0046" w:rsidP="00D03735">
            <w:r>
              <w:t>IT-Desarrollo</w:t>
            </w:r>
          </w:p>
        </w:tc>
      </w:tr>
      <w:tr w:rsidR="006D0046" w:rsidRPr="008C0AE1" w:rsidTr="00D053B3">
        <w:trPr>
          <w:jc w:val="right"/>
        </w:trPr>
        <w:tc>
          <w:tcPr>
            <w:tcW w:w="1595" w:type="dxa"/>
            <w:vAlign w:val="center"/>
          </w:tcPr>
          <w:p w:rsidR="006D0046" w:rsidRPr="008C0AE1" w:rsidRDefault="006D0046" w:rsidP="00D03735">
            <w:r>
              <w:t>Estado</w:t>
            </w:r>
          </w:p>
        </w:tc>
        <w:tc>
          <w:tcPr>
            <w:tcW w:w="1843" w:type="dxa"/>
            <w:vAlign w:val="center"/>
          </w:tcPr>
          <w:p w:rsidR="006D0046" w:rsidRPr="008C0AE1" w:rsidRDefault="00B9426D" w:rsidP="00D03735">
            <w:r>
              <w:t>Pendiente</w:t>
            </w:r>
          </w:p>
        </w:tc>
      </w:tr>
      <w:tr w:rsidR="006D0046" w:rsidRPr="008C0AE1" w:rsidTr="00D053B3">
        <w:trPr>
          <w:jc w:val="right"/>
        </w:trPr>
        <w:tc>
          <w:tcPr>
            <w:tcW w:w="1595" w:type="dxa"/>
            <w:vAlign w:val="center"/>
          </w:tcPr>
          <w:p w:rsidR="006D0046" w:rsidRPr="008C0AE1" w:rsidRDefault="006D0046" w:rsidP="00D03735">
            <w:r>
              <w:t>Clasificación</w:t>
            </w:r>
          </w:p>
        </w:tc>
        <w:tc>
          <w:tcPr>
            <w:tcW w:w="1843" w:type="dxa"/>
            <w:vAlign w:val="center"/>
          </w:tcPr>
          <w:p w:rsidR="006D0046" w:rsidRPr="008C0AE1" w:rsidRDefault="006D0046" w:rsidP="00D03735">
            <w:r>
              <w:t>Interno</w:t>
            </w:r>
          </w:p>
        </w:tc>
      </w:tr>
      <w:tr w:rsidR="006D0046" w:rsidRPr="008C0AE1" w:rsidTr="00D053B3">
        <w:trPr>
          <w:trHeight w:val="544"/>
          <w:jc w:val="right"/>
        </w:trPr>
        <w:tc>
          <w:tcPr>
            <w:tcW w:w="1595" w:type="dxa"/>
            <w:tcBorders>
              <w:bottom w:val="single" w:sz="4" w:space="0" w:color="000000"/>
            </w:tcBorders>
            <w:vAlign w:val="center"/>
          </w:tcPr>
          <w:p w:rsidR="006D0046" w:rsidRPr="008C0AE1" w:rsidRDefault="006D0046" w:rsidP="00D03735">
            <w:r w:rsidRPr="008C0AE1">
              <w:t>Date</w:t>
            </w:r>
          </w:p>
        </w:tc>
        <w:tc>
          <w:tcPr>
            <w:tcW w:w="1843" w:type="dxa"/>
            <w:tcBorders>
              <w:bottom w:val="single" w:sz="4" w:space="0" w:color="000000"/>
            </w:tcBorders>
            <w:vAlign w:val="center"/>
          </w:tcPr>
          <w:p w:rsidR="006D0046" w:rsidRPr="008C0AE1" w:rsidRDefault="001239E1" w:rsidP="00DE5879">
            <w:r>
              <w:t>2017</w:t>
            </w:r>
            <w:r w:rsidR="006D0046">
              <w:t>-0</w:t>
            </w:r>
            <w:r>
              <w:t>2</w:t>
            </w:r>
            <w:r w:rsidR="006D0046">
              <w:t>-</w:t>
            </w:r>
            <w:r>
              <w:t>01</w:t>
            </w:r>
          </w:p>
        </w:tc>
      </w:tr>
    </w:tbl>
    <w:p w:rsidR="003253FD" w:rsidRPr="008C0AE1" w:rsidRDefault="003253FD" w:rsidP="0055052C">
      <w:pPr>
        <w:sectPr w:rsidR="003253FD" w:rsidRPr="008C0AE1" w:rsidSect="008C2392">
          <w:headerReference w:type="default" r:id="rId14"/>
          <w:footerReference w:type="default" r:id="rId15"/>
          <w:pgSz w:w="11906" w:h="16838"/>
          <w:pgMar w:top="1021" w:right="1418" w:bottom="1134" w:left="1418" w:header="709" w:footer="709" w:gutter="0"/>
          <w:cols w:space="708"/>
          <w:titlePg/>
          <w:docGrid w:linePitch="360"/>
        </w:sectPr>
      </w:pPr>
    </w:p>
    <w:p w:rsidR="006D0046" w:rsidRDefault="00B9426D" w:rsidP="006D0046">
      <w:pPr>
        <w:pStyle w:val="Ttulo1"/>
        <w:numPr>
          <w:ilvl w:val="0"/>
          <w:numId w:val="0"/>
        </w:numPr>
      </w:pPr>
      <w:r>
        <w:lastRenderedPageBreak/>
        <w:t>Modificación WS</w:t>
      </w:r>
      <w:r w:rsidR="006D0046">
        <w:t xml:space="preserve"> </w:t>
      </w:r>
    </w:p>
    <w:tbl>
      <w:tblPr>
        <w:tblW w:w="9795" w:type="dxa"/>
        <w:tblBorders>
          <w:top w:val="single" w:sz="6" w:space="0" w:color="002776"/>
          <w:left w:val="single" w:sz="6" w:space="0" w:color="002776"/>
          <w:bottom w:val="single" w:sz="6" w:space="0" w:color="002776"/>
          <w:right w:val="single" w:sz="6" w:space="0" w:color="002776"/>
          <w:insideH w:val="single" w:sz="6" w:space="0" w:color="002776"/>
          <w:insideV w:val="single" w:sz="6" w:space="0" w:color="002776"/>
        </w:tblBorders>
        <w:tblLayout w:type="fixed"/>
        <w:tblCellMar>
          <w:left w:w="57" w:type="dxa"/>
          <w:right w:w="57" w:type="dxa"/>
        </w:tblCellMar>
        <w:tblLook w:val="0600" w:firstRow="0" w:lastRow="0" w:firstColumn="0" w:lastColumn="0" w:noHBand="1" w:noVBand="1"/>
      </w:tblPr>
      <w:tblGrid>
        <w:gridCol w:w="709"/>
        <w:gridCol w:w="624"/>
        <w:gridCol w:w="510"/>
        <w:gridCol w:w="800"/>
        <w:gridCol w:w="29"/>
        <w:gridCol w:w="1105"/>
        <w:gridCol w:w="195"/>
        <w:gridCol w:w="709"/>
        <w:gridCol w:w="1062"/>
        <w:gridCol w:w="1359"/>
        <w:gridCol w:w="1716"/>
        <w:gridCol w:w="977"/>
      </w:tblGrid>
      <w:tr w:rsidR="006D0046" w:rsidRPr="00C6330B" w:rsidTr="00D03735">
        <w:trPr>
          <w:cantSplit/>
        </w:trPr>
        <w:tc>
          <w:tcPr>
            <w:tcW w:w="9795" w:type="dxa"/>
            <w:gridSpan w:val="12"/>
            <w:shd w:val="clear" w:color="auto" w:fill="17365D"/>
          </w:tcPr>
          <w:p w:rsidR="006D0046" w:rsidRPr="0004279D" w:rsidRDefault="006D0046" w:rsidP="00D03735">
            <w:pPr>
              <w:spacing w:after="0"/>
              <w:jc w:val="center"/>
              <w:rPr>
                <w:rFonts w:ascii="Arial" w:hAnsi="Arial" w:cs="Arial"/>
                <w:b/>
                <w:lang w:val="es-MX"/>
              </w:rPr>
            </w:pPr>
            <w:r w:rsidRPr="0004279D">
              <w:rPr>
                <w:rFonts w:ascii="Arial" w:hAnsi="Arial" w:cs="Arial"/>
                <w:b/>
                <w:lang w:val="es-MX"/>
              </w:rPr>
              <w:t>Información del Proyecto</w:t>
            </w:r>
          </w:p>
        </w:tc>
      </w:tr>
      <w:tr w:rsidR="006D0046" w:rsidRPr="00DC3B80" w:rsidTr="00D03735">
        <w:trPr>
          <w:cantSplit/>
        </w:trPr>
        <w:tc>
          <w:tcPr>
            <w:tcW w:w="709" w:type="dxa"/>
            <w:shd w:val="clear" w:color="auto" w:fill="DBE5F1"/>
            <w:vAlign w:val="center"/>
          </w:tcPr>
          <w:p w:rsidR="006D0046" w:rsidRPr="00D14ADB" w:rsidRDefault="006D0046" w:rsidP="00D03735">
            <w:pPr>
              <w:spacing w:after="0"/>
              <w:jc w:val="left"/>
              <w:rPr>
                <w:rFonts w:ascii="Arial" w:hAnsi="Arial" w:cs="Arial"/>
                <w:b/>
                <w:sz w:val="16"/>
              </w:rPr>
            </w:pPr>
            <w:r w:rsidRPr="00D14ADB">
              <w:rPr>
                <w:rFonts w:ascii="Arial" w:hAnsi="Arial" w:cs="Arial"/>
                <w:b/>
                <w:sz w:val="16"/>
              </w:rPr>
              <w:t>Ticket</w:t>
            </w:r>
          </w:p>
        </w:tc>
        <w:tc>
          <w:tcPr>
            <w:tcW w:w="1134" w:type="dxa"/>
            <w:gridSpan w:val="2"/>
            <w:vAlign w:val="center"/>
          </w:tcPr>
          <w:p w:rsidR="006D0046" w:rsidRPr="003C1274" w:rsidRDefault="00FE114B" w:rsidP="00D03735">
            <w:pPr>
              <w:spacing w:after="0"/>
              <w:jc w:val="left"/>
              <w:rPr>
                <w:rFonts w:ascii="Arial" w:hAnsi="Arial" w:cs="Arial"/>
                <w:sz w:val="16"/>
                <w:u w:val="single"/>
              </w:rPr>
            </w:pPr>
            <w:r w:rsidRPr="00FE114B">
              <w:rPr>
                <w:rFonts w:ascii="Arial" w:hAnsi="Arial" w:cs="Arial"/>
                <w:sz w:val="16"/>
              </w:rPr>
              <w:t>121303</w:t>
            </w:r>
          </w:p>
        </w:tc>
        <w:tc>
          <w:tcPr>
            <w:tcW w:w="829" w:type="dxa"/>
            <w:gridSpan w:val="2"/>
            <w:shd w:val="clear" w:color="auto" w:fill="DBE5F1"/>
            <w:vAlign w:val="center"/>
          </w:tcPr>
          <w:p w:rsidR="006D0046" w:rsidRPr="00D14ADB" w:rsidRDefault="006D0046" w:rsidP="00D03735">
            <w:pPr>
              <w:spacing w:after="0"/>
              <w:jc w:val="left"/>
              <w:rPr>
                <w:rFonts w:ascii="Arial" w:hAnsi="Arial" w:cs="Arial"/>
                <w:b/>
                <w:sz w:val="16"/>
              </w:rPr>
            </w:pPr>
            <w:r w:rsidRPr="00D14ADB">
              <w:rPr>
                <w:rFonts w:ascii="Arial" w:hAnsi="Arial" w:cs="Arial"/>
                <w:b/>
                <w:sz w:val="16"/>
              </w:rPr>
              <w:t>Prioridad</w:t>
            </w:r>
          </w:p>
        </w:tc>
        <w:tc>
          <w:tcPr>
            <w:tcW w:w="1300" w:type="dxa"/>
            <w:gridSpan w:val="2"/>
            <w:shd w:val="clear" w:color="auto" w:fill="auto"/>
            <w:vAlign w:val="center"/>
          </w:tcPr>
          <w:p w:rsidR="006D0046" w:rsidRPr="00D14ADB" w:rsidRDefault="00175411" w:rsidP="00D03735">
            <w:pPr>
              <w:spacing w:after="0"/>
              <w:jc w:val="left"/>
              <w:rPr>
                <w:rFonts w:ascii="Arial" w:hAnsi="Arial" w:cs="Arial"/>
                <w:sz w:val="16"/>
              </w:rPr>
            </w:pPr>
            <w:sdt>
              <w:sdtPr>
                <w:rPr>
                  <w:rFonts w:ascii="Arial" w:hAnsi="Arial" w:cs="Arial"/>
                  <w:sz w:val="16"/>
                </w:rPr>
                <w:id w:val="-319730064"/>
                <w:placeholder>
                  <w:docPart w:val="3C133A41FC664BFCAE00857B13DA25E5"/>
                </w:placeholder>
                <w:dropDownList>
                  <w:listItem w:displayText="Baja" w:value="Baja"/>
                  <w:listItem w:displayText="Media" w:value="Media"/>
                  <w:listItem w:displayText="Alta" w:value="Alta"/>
                </w:dropDownList>
              </w:sdtPr>
              <w:sdtEndPr/>
              <w:sdtContent>
                <w:r w:rsidR="007F7A56">
                  <w:rPr>
                    <w:rFonts w:ascii="Arial" w:hAnsi="Arial" w:cs="Arial"/>
                    <w:sz w:val="16"/>
                  </w:rPr>
                  <w:t>Alta</w:t>
                </w:r>
              </w:sdtContent>
            </w:sdt>
          </w:p>
        </w:tc>
        <w:tc>
          <w:tcPr>
            <w:tcW w:w="709" w:type="dxa"/>
            <w:shd w:val="clear" w:color="auto" w:fill="DBE5F1"/>
            <w:vAlign w:val="center"/>
          </w:tcPr>
          <w:p w:rsidR="006D0046" w:rsidRPr="00D14ADB" w:rsidRDefault="006D0046" w:rsidP="00D03735">
            <w:pPr>
              <w:spacing w:after="0"/>
              <w:jc w:val="left"/>
              <w:rPr>
                <w:rFonts w:ascii="Arial" w:hAnsi="Arial" w:cs="Arial"/>
                <w:b/>
                <w:sz w:val="16"/>
                <w:u w:val="single"/>
              </w:rPr>
            </w:pPr>
            <w:r w:rsidRPr="00D14ADB">
              <w:rPr>
                <w:rFonts w:ascii="Arial" w:hAnsi="Arial" w:cs="Arial"/>
                <w:b/>
                <w:sz w:val="16"/>
              </w:rPr>
              <w:t>CECO</w:t>
            </w:r>
          </w:p>
        </w:tc>
        <w:tc>
          <w:tcPr>
            <w:tcW w:w="1062" w:type="dxa"/>
            <w:vAlign w:val="center"/>
          </w:tcPr>
          <w:p w:rsidR="006D0046" w:rsidRPr="00D14ADB" w:rsidRDefault="007F7A56" w:rsidP="00D03735">
            <w:pPr>
              <w:spacing w:after="0"/>
              <w:jc w:val="left"/>
              <w:rPr>
                <w:rFonts w:ascii="Arial" w:hAnsi="Arial" w:cs="Arial"/>
                <w:sz w:val="16"/>
                <w:u w:val="single"/>
              </w:rPr>
            </w:pPr>
            <w:r>
              <w:rPr>
                <w:rFonts w:ascii="Arial" w:hAnsi="Arial" w:cs="Arial"/>
                <w:sz w:val="16"/>
              </w:rPr>
              <w:t>730130</w:t>
            </w:r>
          </w:p>
        </w:tc>
        <w:tc>
          <w:tcPr>
            <w:tcW w:w="1359" w:type="dxa"/>
            <w:shd w:val="clear" w:color="auto" w:fill="DBE5F1"/>
            <w:vAlign w:val="center"/>
          </w:tcPr>
          <w:p w:rsidR="006D0046" w:rsidRPr="00D14ADB" w:rsidRDefault="006D0046" w:rsidP="00D03735">
            <w:pPr>
              <w:spacing w:after="0"/>
              <w:jc w:val="left"/>
              <w:rPr>
                <w:rFonts w:ascii="Arial" w:hAnsi="Arial" w:cs="Arial"/>
                <w:b/>
                <w:sz w:val="16"/>
              </w:rPr>
            </w:pPr>
            <w:r w:rsidRPr="00D14ADB">
              <w:rPr>
                <w:rFonts w:ascii="Arial" w:hAnsi="Arial" w:cs="Arial"/>
                <w:b/>
                <w:sz w:val="16"/>
              </w:rPr>
              <w:t>Proyecto</w:t>
            </w:r>
          </w:p>
        </w:tc>
        <w:tc>
          <w:tcPr>
            <w:tcW w:w="2693" w:type="dxa"/>
            <w:gridSpan w:val="2"/>
            <w:shd w:val="clear" w:color="auto" w:fill="auto"/>
            <w:vAlign w:val="center"/>
          </w:tcPr>
          <w:p w:rsidR="006D0046" w:rsidRPr="00D14ADB" w:rsidRDefault="007F7A56" w:rsidP="00851C8A">
            <w:pPr>
              <w:spacing w:after="0"/>
              <w:jc w:val="left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Transavia</w:t>
            </w:r>
            <w:r w:rsidR="00C821FF" w:rsidRPr="00D14ADB">
              <w:rPr>
                <w:rFonts w:ascii="Arial" w:hAnsi="Arial" w:cs="Arial"/>
                <w:sz w:val="16"/>
              </w:rPr>
              <w:t xml:space="preserve"> </w:t>
            </w:r>
          </w:p>
        </w:tc>
      </w:tr>
      <w:tr w:rsidR="00B9426D" w:rsidRPr="00DC3B80" w:rsidTr="00D03735">
        <w:trPr>
          <w:cantSplit/>
        </w:trPr>
        <w:tc>
          <w:tcPr>
            <w:tcW w:w="1333" w:type="dxa"/>
            <w:gridSpan w:val="2"/>
            <w:shd w:val="clear" w:color="auto" w:fill="DBE5F1"/>
            <w:vAlign w:val="center"/>
          </w:tcPr>
          <w:p w:rsidR="00B9426D" w:rsidRPr="00D14ADB" w:rsidRDefault="00B9426D" w:rsidP="00D03735">
            <w:pPr>
              <w:spacing w:after="0"/>
              <w:jc w:val="left"/>
              <w:rPr>
                <w:rFonts w:ascii="Arial" w:hAnsi="Arial" w:cs="Arial"/>
                <w:b/>
                <w:sz w:val="16"/>
              </w:rPr>
            </w:pPr>
            <w:r w:rsidRPr="00D14ADB">
              <w:rPr>
                <w:rFonts w:ascii="Arial" w:hAnsi="Arial" w:cs="Arial"/>
                <w:b/>
                <w:sz w:val="16"/>
              </w:rPr>
              <w:t>Cliente / Dpto.</w:t>
            </w:r>
          </w:p>
        </w:tc>
        <w:tc>
          <w:tcPr>
            <w:tcW w:w="4410" w:type="dxa"/>
            <w:gridSpan w:val="7"/>
            <w:shd w:val="clear" w:color="auto" w:fill="auto"/>
            <w:vAlign w:val="center"/>
          </w:tcPr>
          <w:p w:rsidR="00B9426D" w:rsidRPr="00D14ADB" w:rsidRDefault="007F7A56" w:rsidP="00D03735">
            <w:pPr>
              <w:spacing w:after="0"/>
              <w:jc w:val="left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Transavia</w:t>
            </w:r>
          </w:p>
        </w:tc>
        <w:tc>
          <w:tcPr>
            <w:tcW w:w="1359" w:type="dxa"/>
            <w:shd w:val="clear" w:color="auto" w:fill="auto"/>
            <w:vAlign w:val="center"/>
          </w:tcPr>
          <w:p w:rsidR="00B9426D" w:rsidRPr="00D14ADB" w:rsidRDefault="00B9426D" w:rsidP="00D03735">
            <w:pPr>
              <w:spacing w:after="0"/>
              <w:jc w:val="left"/>
              <w:rPr>
                <w:rFonts w:ascii="Arial" w:hAnsi="Arial" w:cs="Arial"/>
                <w:sz w:val="16"/>
              </w:rPr>
            </w:pPr>
          </w:p>
        </w:tc>
        <w:tc>
          <w:tcPr>
            <w:tcW w:w="1716" w:type="dxa"/>
            <w:shd w:val="clear" w:color="auto" w:fill="DBE5F1"/>
            <w:vAlign w:val="center"/>
          </w:tcPr>
          <w:p w:rsidR="00B9426D" w:rsidRPr="00D14ADB" w:rsidRDefault="00B9426D" w:rsidP="00D03735">
            <w:pPr>
              <w:spacing w:after="0"/>
              <w:jc w:val="left"/>
              <w:rPr>
                <w:rFonts w:ascii="Arial" w:hAnsi="Arial" w:cs="Arial"/>
                <w:b/>
                <w:sz w:val="16"/>
              </w:rPr>
            </w:pPr>
            <w:r w:rsidRPr="00D14ADB">
              <w:rPr>
                <w:rFonts w:ascii="Arial" w:hAnsi="Arial" w:cs="Arial"/>
                <w:b/>
                <w:sz w:val="16"/>
              </w:rPr>
              <w:t>F. Solicitud</w:t>
            </w:r>
          </w:p>
        </w:tc>
        <w:tc>
          <w:tcPr>
            <w:tcW w:w="977" w:type="dxa"/>
            <w:vAlign w:val="center"/>
          </w:tcPr>
          <w:p w:rsidR="00B9426D" w:rsidRPr="00D14ADB" w:rsidRDefault="00B744C5" w:rsidP="00B744C5">
            <w:pPr>
              <w:spacing w:after="0"/>
              <w:jc w:val="left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07</w:t>
            </w:r>
            <w:r w:rsidR="00276BE2">
              <w:rPr>
                <w:rFonts w:ascii="Arial" w:hAnsi="Arial" w:cs="Arial"/>
                <w:sz w:val="16"/>
              </w:rPr>
              <w:t>-0</w:t>
            </w:r>
            <w:r>
              <w:rPr>
                <w:rFonts w:ascii="Arial" w:hAnsi="Arial" w:cs="Arial"/>
                <w:sz w:val="16"/>
              </w:rPr>
              <w:t>6</w:t>
            </w:r>
            <w:r w:rsidR="007F7A56">
              <w:rPr>
                <w:rFonts w:ascii="Arial" w:hAnsi="Arial" w:cs="Arial"/>
                <w:sz w:val="16"/>
              </w:rPr>
              <w:t>-2017</w:t>
            </w:r>
          </w:p>
        </w:tc>
      </w:tr>
      <w:tr w:rsidR="00C821FF" w:rsidRPr="00B30C7D" w:rsidTr="00D03735">
        <w:trPr>
          <w:cantSplit/>
        </w:trPr>
        <w:tc>
          <w:tcPr>
            <w:tcW w:w="1333" w:type="dxa"/>
            <w:gridSpan w:val="2"/>
            <w:shd w:val="clear" w:color="auto" w:fill="DBE5F1"/>
            <w:vAlign w:val="center"/>
          </w:tcPr>
          <w:p w:rsidR="00C821FF" w:rsidRPr="00D14ADB" w:rsidRDefault="00C821FF" w:rsidP="00D03735">
            <w:pPr>
              <w:spacing w:after="0"/>
              <w:jc w:val="left"/>
              <w:rPr>
                <w:rFonts w:ascii="Arial" w:hAnsi="Arial" w:cs="Arial"/>
                <w:b/>
                <w:sz w:val="16"/>
              </w:rPr>
            </w:pPr>
            <w:r w:rsidRPr="00D14ADB">
              <w:rPr>
                <w:rFonts w:ascii="Arial" w:hAnsi="Arial" w:cs="Arial"/>
                <w:b/>
                <w:sz w:val="16"/>
              </w:rPr>
              <w:t>Solicitante</w:t>
            </w:r>
          </w:p>
        </w:tc>
        <w:tc>
          <w:tcPr>
            <w:tcW w:w="4410" w:type="dxa"/>
            <w:gridSpan w:val="7"/>
            <w:vAlign w:val="center"/>
          </w:tcPr>
          <w:p w:rsidR="00C821FF" w:rsidRPr="008F68E3" w:rsidRDefault="00276BE2" w:rsidP="00D03735">
            <w:pPr>
              <w:spacing w:after="0"/>
              <w:jc w:val="left"/>
              <w:rPr>
                <w:rFonts w:ascii="Arial" w:hAnsi="Arial" w:cs="Arial"/>
                <w:sz w:val="16"/>
                <w:lang w:val="es-ES"/>
              </w:rPr>
            </w:pPr>
            <w:r>
              <w:rPr>
                <w:rFonts w:ascii="Arial" w:hAnsi="Arial" w:cs="Arial"/>
                <w:sz w:val="16"/>
                <w:lang w:val="es-ES"/>
              </w:rPr>
              <w:t>Timóteo Azevedo</w:t>
            </w:r>
          </w:p>
        </w:tc>
        <w:tc>
          <w:tcPr>
            <w:tcW w:w="1359" w:type="dxa"/>
            <w:shd w:val="clear" w:color="auto" w:fill="auto"/>
            <w:vAlign w:val="center"/>
          </w:tcPr>
          <w:p w:rsidR="00C821FF" w:rsidRPr="00D14ADB" w:rsidRDefault="00C821FF" w:rsidP="00D03735">
            <w:pPr>
              <w:spacing w:after="0"/>
              <w:jc w:val="left"/>
              <w:rPr>
                <w:rFonts w:ascii="Arial" w:hAnsi="Arial" w:cs="Arial"/>
                <w:sz w:val="16"/>
              </w:rPr>
            </w:pPr>
          </w:p>
        </w:tc>
        <w:tc>
          <w:tcPr>
            <w:tcW w:w="1716" w:type="dxa"/>
            <w:shd w:val="clear" w:color="auto" w:fill="DBE5F1"/>
            <w:vAlign w:val="center"/>
          </w:tcPr>
          <w:p w:rsidR="00C821FF" w:rsidRPr="00D14ADB" w:rsidRDefault="00C821FF" w:rsidP="00D03735">
            <w:pPr>
              <w:spacing w:after="0"/>
              <w:jc w:val="left"/>
              <w:rPr>
                <w:rFonts w:ascii="Arial" w:hAnsi="Arial" w:cs="Arial"/>
                <w:b/>
                <w:sz w:val="16"/>
              </w:rPr>
            </w:pPr>
            <w:r w:rsidRPr="00D14ADB">
              <w:rPr>
                <w:rFonts w:ascii="Arial" w:hAnsi="Arial" w:cs="Arial"/>
                <w:b/>
                <w:sz w:val="16"/>
              </w:rPr>
              <w:t>F. Entrega Deseada</w:t>
            </w:r>
          </w:p>
        </w:tc>
        <w:tc>
          <w:tcPr>
            <w:tcW w:w="977" w:type="dxa"/>
            <w:vAlign w:val="center"/>
          </w:tcPr>
          <w:p w:rsidR="00C821FF" w:rsidRPr="00D14ADB" w:rsidRDefault="00C821FF" w:rsidP="00D03735">
            <w:pPr>
              <w:spacing w:after="0"/>
              <w:jc w:val="left"/>
              <w:rPr>
                <w:rFonts w:ascii="Arial" w:hAnsi="Arial" w:cs="Arial"/>
                <w:sz w:val="16"/>
              </w:rPr>
            </w:pPr>
          </w:p>
        </w:tc>
      </w:tr>
      <w:tr w:rsidR="00C821FF" w:rsidRPr="00C6330B" w:rsidTr="00D03735">
        <w:trPr>
          <w:cantSplit/>
        </w:trPr>
        <w:tc>
          <w:tcPr>
            <w:tcW w:w="1333" w:type="dxa"/>
            <w:gridSpan w:val="2"/>
            <w:shd w:val="clear" w:color="auto" w:fill="DBE5F1"/>
            <w:vAlign w:val="center"/>
          </w:tcPr>
          <w:p w:rsidR="00C821FF" w:rsidRPr="00D14ADB" w:rsidRDefault="00C821FF" w:rsidP="00D03735">
            <w:pPr>
              <w:spacing w:after="0"/>
              <w:jc w:val="left"/>
              <w:rPr>
                <w:rFonts w:ascii="Arial" w:hAnsi="Arial" w:cs="Arial"/>
                <w:b/>
                <w:sz w:val="16"/>
              </w:rPr>
            </w:pPr>
            <w:r w:rsidRPr="00D14ADB">
              <w:rPr>
                <w:rFonts w:ascii="Arial" w:hAnsi="Arial" w:cs="Arial"/>
                <w:b/>
                <w:sz w:val="16"/>
              </w:rPr>
              <w:t>Resp. Negocio</w:t>
            </w:r>
          </w:p>
        </w:tc>
        <w:tc>
          <w:tcPr>
            <w:tcW w:w="4410" w:type="dxa"/>
            <w:gridSpan w:val="7"/>
            <w:vAlign w:val="center"/>
          </w:tcPr>
          <w:p w:rsidR="00C821FF" w:rsidRPr="00D14ADB" w:rsidRDefault="00276BE2" w:rsidP="00D03735">
            <w:pPr>
              <w:spacing w:after="0"/>
              <w:jc w:val="left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Diego Sanz</w:t>
            </w:r>
          </w:p>
        </w:tc>
        <w:tc>
          <w:tcPr>
            <w:tcW w:w="1359" w:type="dxa"/>
            <w:shd w:val="clear" w:color="auto" w:fill="auto"/>
            <w:vAlign w:val="center"/>
          </w:tcPr>
          <w:p w:rsidR="00C821FF" w:rsidRPr="00D14ADB" w:rsidRDefault="00C821FF" w:rsidP="00D03735">
            <w:pPr>
              <w:spacing w:after="0"/>
              <w:jc w:val="left"/>
              <w:rPr>
                <w:rFonts w:ascii="Arial" w:hAnsi="Arial" w:cs="Arial"/>
                <w:sz w:val="16"/>
              </w:rPr>
            </w:pPr>
          </w:p>
        </w:tc>
        <w:tc>
          <w:tcPr>
            <w:tcW w:w="1716" w:type="dxa"/>
            <w:shd w:val="clear" w:color="auto" w:fill="DBE5F1"/>
            <w:vAlign w:val="center"/>
          </w:tcPr>
          <w:p w:rsidR="00C821FF" w:rsidRPr="00D14ADB" w:rsidRDefault="00C821FF" w:rsidP="00D03735">
            <w:pPr>
              <w:spacing w:after="0"/>
              <w:jc w:val="left"/>
              <w:rPr>
                <w:rFonts w:ascii="Arial" w:hAnsi="Arial" w:cs="Arial"/>
                <w:b/>
                <w:sz w:val="16"/>
              </w:rPr>
            </w:pPr>
            <w:r w:rsidRPr="00D14ADB">
              <w:rPr>
                <w:rFonts w:ascii="Arial" w:hAnsi="Arial" w:cs="Arial"/>
                <w:b/>
                <w:sz w:val="16"/>
              </w:rPr>
              <w:t>F. Aceptación</w:t>
            </w:r>
          </w:p>
        </w:tc>
        <w:tc>
          <w:tcPr>
            <w:tcW w:w="977" w:type="dxa"/>
            <w:vAlign w:val="center"/>
          </w:tcPr>
          <w:p w:rsidR="00C821FF" w:rsidRPr="00D14ADB" w:rsidRDefault="00C821FF" w:rsidP="00D03735">
            <w:pPr>
              <w:spacing w:after="0"/>
              <w:jc w:val="left"/>
              <w:rPr>
                <w:rFonts w:ascii="Arial" w:hAnsi="Arial" w:cs="Arial"/>
                <w:sz w:val="16"/>
              </w:rPr>
            </w:pPr>
          </w:p>
        </w:tc>
      </w:tr>
      <w:tr w:rsidR="00C821FF" w:rsidRPr="00C6330B" w:rsidTr="00D03735">
        <w:trPr>
          <w:cantSplit/>
        </w:trPr>
        <w:tc>
          <w:tcPr>
            <w:tcW w:w="1333" w:type="dxa"/>
            <w:gridSpan w:val="2"/>
            <w:shd w:val="clear" w:color="auto" w:fill="DBE5F1"/>
            <w:vAlign w:val="center"/>
          </w:tcPr>
          <w:p w:rsidR="00C821FF" w:rsidRPr="00D14ADB" w:rsidRDefault="00C821FF" w:rsidP="00D03735">
            <w:pPr>
              <w:spacing w:after="0"/>
              <w:jc w:val="left"/>
              <w:rPr>
                <w:rFonts w:ascii="Arial" w:hAnsi="Arial" w:cs="Arial"/>
                <w:b/>
                <w:sz w:val="16"/>
              </w:rPr>
            </w:pPr>
            <w:r w:rsidRPr="00D14ADB">
              <w:rPr>
                <w:rFonts w:ascii="Arial" w:hAnsi="Arial" w:cs="Arial"/>
                <w:b/>
                <w:sz w:val="16"/>
              </w:rPr>
              <w:t>Resp. IT</w:t>
            </w:r>
          </w:p>
        </w:tc>
        <w:tc>
          <w:tcPr>
            <w:tcW w:w="4410" w:type="dxa"/>
            <w:gridSpan w:val="7"/>
            <w:vAlign w:val="center"/>
          </w:tcPr>
          <w:p w:rsidR="00C821FF" w:rsidRPr="00D14ADB" w:rsidRDefault="002F3D71" w:rsidP="00D03735">
            <w:pPr>
              <w:spacing w:after="0"/>
              <w:jc w:val="left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Ernesto de Pablos</w:t>
            </w:r>
          </w:p>
        </w:tc>
        <w:tc>
          <w:tcPr>
            <w:tcW w:w="1359" w:type="dxa"/>
            <w:shd w:val="clear" w:color="auto" w:fill="auto"/>
            <w:vAlign w:val="center"/>
          </w:tcPr>
          <w:p w:rsidR="00C821FF" w:rsidRPr="00D14ADB" w:rsidRDefault="00C821FF" w:rsidP="00851C8A">
            <w:pPr>
              <w:spacing w:after="0"/>
              <w:jc w:val="left"/>
              <w:rPr>
                <w:rFonts w:ascii="Arial" w:hAnsi="Arial" w:cs="Arial"/>
                <w:sz w:val="16"/>
              </w:rPr>
            </w:pPr>
          </w:p>
        </w:tc>
        <w:tc>
          <w:tcPr>
            <w:tcW w:w="1716" w:type="dxa"/>
            <w:shd w:val="clear" w:color="auto" w:fill="DBE5F1"/>
            <w:vAlign w:val="center"/>
          </w:tcPr>
          <w:p w:rsidR="00C821FF" w:rsidRPr="00D14ADB" w:rsidRDefault="00C821FF" w:rsidP="00D03735">
            <w:pPr>
              <w:spacing w:after="0"/>
              <w:jc w:val="left"/>
              <w:rPr>
                <w:rFonts w:ascii="Arial" w:hAnsi="Arial" w:cs="Arial"/>
                <w:b/>
                <w:sz w:val="16"/>
              </w:rPr>
            </w:pPr>
            <w:r w:rsidRPr="00D14ADB">
              <w:rPr>
                <w:rFonts w:ascii="Arial" w:hAnsi="Arial" w:cs="Arial"/>
                <w:b/>
                <w:sz w:val="16"/>
              </w:rPr>
              <w:t>F. Aprobación CAB</w:t>
            </w:r>
          </w:p>
        </w:tc>
        <w:tc>
          <w:tcPr>
            <w:tcW w:w="977" w:type="dxa"/>
            <w:vAlign w:val="center"/>
          </w:tcPr>
          <w:p w:rsidR="00C821FF" w:rsidRPr="00D14ADB" w:rsidRDefault="00C821FF" w:rsidP="00C821FF">
            <w:pPr>
              <w:spacing w:after="0"/>
              <w:jc w:val="left"/>
              <w:rPr>
                <w:rFonts w:ascii="Arial" w:hAnsi="Arial" w:cs="Arial"/>
                <w:sz w:val="16"/>
              </w:rPr>
            </w:pPr>
          </w:p>
        </w:tc>
      </w:tr>
      <w:tr w:rsidR="00C821FF" w:rsidRPr="00C6330B" w:rsidTr="00D03735">
        <w:trPr>
          <w:cantSplit/>
        </w:trPr>
        <w:tc>
          <w:tcPr>
            <w:tcW w:w="1333" w:type="dxa"/>
            <w:gridSpan w:val="2"/>
            <w:shd w:val="clear" w:color="auto" w:fill="DBE5F1"/>
            <w:vAlign w:val="center"/>
          </w:tcPr>
          <w:p w:rsidR="00C821FF" w:rsidRPr="00D14ADB" w:rsidRDefault="00C821FF" w:rsidP="00D03735">
            <w:pPr>
              <w:spacing w:after="0"/>
              <w:jc w:val="left"/>
              <w:rPr>
                <w:rFonts w:ascii="Arial" w:hAnsi="Arial" w:cs="Arial"/>
                <w:b/>
                <w:sz w:val="16"/>
              </w:rPr>
            </w:pPr>
            <w:r w:rsidRPr="00D14ADB">
              <w:rPr>
                <w:rFonts w:ascii="Arial" w:hAnsi="Arial" w:cs="Arial"/>
                <w:b/>
                <w:sz w:val="16"/>
              </w:rPr>
              <w:t>Categoría</w:t>
            </w:r>
          </w:p>
        </w:tc>
        <w:tc>
          <w:tcPr>
            <w:tcW w:w="1310" w:type="dxa"/>
            <w:gridSpan w:val="2"/>
            <w:vAlign w:val="center"/>
          </w:tcPr>
          <w:p w:rsidR="00C821FF" w:rsidRPr="00D14ADB" w:rsidRDefault="00175411" w:rsidP="00D03735">
            <w:pPr>
              <w:spacing w:after="0"/>
              <w:jc w:val="left"/>
              <w:rPr>
                <w:rFonts w:ascii="Arial" w:hAnsi="Arial" w:cs="Arial"/>
                <w:sz w:val="16"/>
              </w:rPr>
            </w:pPr>
            <w:sdt>
              <w:sdtPr>
                <w:rPr>
                  <w:rFonts w:ascii="Arial" w:hAnsi="Arial" w:cs="Arial"/>
                  <w:sz w:val="16"/>
                </w:rPr>
                <w:id w:val="-1652976018"/>
                <w:placeholder>
                  <w:docPart w:val="5126FC5EEDED4DB484A788419FD29671"/>
                </w:placeholder>
                <w:dropDownList>
                  <w:listItem w:displayText="Clientes" w:value="Clientes"/>
                  <w:listItem w:displayText="Corporativo" w:value="Corporativo"/>
                </w:dropDownList>
              </w:sdtPr>
              <w:sdtEndPr/>
              <w:sdtContent>
                <w:r w:rsidR="00C821FF">
                  <w:rPr>
                    <w:rFonts w:ascii="Arial" w:hAnsi="Arial" w:cs="Arial"/>
                    <w:sz w:val="16"/>
                  </w:rPr>
                  <w:t>Corporativo</w:t>
                </w:r>
              </w:sdtContent>
            </w:sdt>
          </w:p>
        </w:tc>
        <w:tc>
          <w:tcPr>
            <w:tcW w:w="1134" w:type="dxa"/>
            <w:gridSpan w:val="2"/>
            <w:shd w:val="clear" w:color="auto" w:fill="DBE5F1"/>
            <w:vAlign w:val="center"/>
          </w:tcPr>
          <w:p w:rsidR="00C821FF" w:rsidRPr="00D14ADB" w:rsidRDefault="00C821FF" w:rsidP="00D03735">
            <w:pPr>
              <w:spacing w:after="0"/>
              <w:jc w:val="left"/>
              <w:rPr>
                <w:rFonts w:ascii="Arial" w:hAnsi="Arial" w:cs="Arial"/>
                <w:b/>
                <w:sz w:val="16"/>
              </w:rPr>
            </w:pPr>
            <w:r w:rsidRPr="00D14ADB">
              <w:rPr>
                <w:rFonts w:ascii="Arial" w:hAnsi="Arial" w:cs="Arial"/>
                <w:b/>
                <w:sz w:val="16"/>
              </w:rPr>
              <w:t>Subcategoría</w:t>
            </w:r>
          </w:p>
        </w:tc>
        <w:sdt>
          <w:sdtPr>
            <w:rPr>
              <w:rFonts w:ascii="Arial" w:hAnsi="Arial" w:cs="Arial"/>
              <w:sz w:val="16"/>
            </w:rPr>
            <w:id w:val="-1786651918"/>
            <w:placeholder>
              <w:docPart w:val="A12FE3ED944C4A208A8C259E995B1FD6"/>
            </w:placeholder>
            <w:dropDownList>
              <w:listItem w:displayText="Campañas Emisión" w:value="Campañas Emisión"/>
              <w:listItem w:displayText="Campañas Recepción" w:value="Campañas Recepción"/>
              <w:listItem w:displayText="Campañas Bleding" w:value="Campañas Bleding"/>
              <w:listItem w:displayText="Otros Desarrollos" w:value="Otros Desarrollos"/>
              <w:listItem w:displayText="Operaciones SIOP" w:value="Operaciones SIOP"/>
              <w:listItem w:displayText="Operaciones MCH" w:value="Operaciones MCH"/>
              <w:listItem w:displayText="Financiero StaffPlan" w:value="Financiero StaffPlan"/>
              <w:listItem w:displayText="Calidad Excelenzia" w:value="Calidad Excelenzia"/>
              <w:listItem w:displayText="Presencia CPCronos" w:value="Presencia CPCronos"/>
              <w:listItem w:displayText="Presencia Control de Presencia" w:value="Presencia Control de Presencia"/>
              <w:listItem w:displayText="Reporting Qlikview" w:value="Reporting Qlikview"/>
              <w:listItem w:displayText="Planificación QPlanning" w:value="Planificación QPlanning"/>
              <w:listItem w:displayText="Planificación Timesquare" w:value="Planificación Timesquare"/>
              <w:listItem w:displayText="RRHH SIOP" w:value="RRHH SIOP"/>
              <w:listItem w:displayText="RRHH MCH" w:value="RRHH MCH"/>
              <w:listItem w:displayText="RRHH Encuesta Salida BGA" w:value="RRHH Encuesta Salida BGA"/>
              <w:listItem w:displayText="RRHH Gestión Incidencias Nómina" w:value="RRHH Gestión Incidencias Nómina"/>
            </w:dropDownList>
          </w:sdtPr>
          <w:sdtEndPr/>
          <w:sdtContent>
            <w:tc>
              <w:tcPr>
                <w:tcW w:w="1966" w:type="dxa"/>
                <w:gridSpan w:val="3"/>
                <w:vAlign w:val="center"/>
              </w:tcPr>
              <w:p w:rsidR="00C821FF" w:rsidRPr="00D14ADB" w:rsidRDefault="00276BE2" w:rsidP="00D03735">
                <w:pPr>
                  <w:spacing w:after="0"/>
                  <w:jc w:val="left"/>
                  <w:rPr>
                    <w:rFonts w:ascii="Arial" w:hAnsi="Arial" w:cs="Arial"/>
                    <w:sz w:val="16"/>
                  </w:rPr>
                </w:pPr>
                <w:r>
                  <w:rPr>
                    <w:rFonts w:ascii="Arial" w:hAnsi="Arial" w:cs="Arial"/>
                    <w:sz w:val="16"/>
                  </w:rPr>
                  <w:t>Operaciones SIOP</w:t>
                </w:r>
              </w:p>
            </w:tc>
          </w:sdtContent>
        </w:sdt>
        <w:tc>
          <w:tcPr>
            <w:tcW w:w="1359" w:type="dxa"/>
            <w:shd w:val="clear" w:color="auto" w:fill="auto"/>
            <w:vAlign w:val="center"/>
          </w:tcPr>
          <w:p w:rsidR="00C821FF" w:rsidRPr="00D14ADB" w:rsidRDefault="00C821FF" w:rsidP="00D03735">
            <w:pPr>
              <w:spacing w:after="0"/>
              <w:jc w:val="left"/>
              <w:rPr>
                <w:rFonts w:ascii="Arial" w:hAnsi="Arial" w:cs="Arial"/>
                <w:sz w:val="16"/>
              </w:rPr>
            </w:pPr>
          </w:p>
        </w:tc>
        <w:tc>
          <w:tcPr>
            <w:tcW w:w="1716" w:type="dxa"/>
            <w:shd w:val="clear" w:color="auto" w:fill="DBE5F1"/>
            <w:vAlign w:val="center"/>
          </w:tcPr>
          <w:p w:rsidR="00C821FF" w:rsidRPr="00D14ADB" w:rsidRDefault="00C821FF" w:rsidP="00D03735">
            <w:pPr>
              <w:spacing w:after="0"/>
              <w:jc w:val="left"/>
              <w:rPr>
                <w:rFonts w:ascii="Arial" w:hAnsi="Arial" w:cs="Arial"/>
                <w:b/>
                <w:sz w:val="16"/>
              </w:rPr>
            </w:pPr>
            <w:r w:rsidRPr="00D14ADB">
              <w:rPr>
                <w:rFonts w:ascii="Arial" w:hAnsi="Arial" w:cs="Arial"/>
                <w:b/>
                <w:sz w:val="16"/>
              </w:rPr>
              <w:t>F. Entrega Estimada</w:t>
            </w:r>
          </w:p>
        </w:tc>
        <w:tc>
          <w:tcPr>
            <w:tcW w:w="977" w:type="dxa"/>
            <w:vAlign w:val="center"/>
          </w:tcPr>
          <w:p w:rsidR="00C821FF" w:rsidRPr="00D14ADB" w:rsidRDefault="00C821FF" w:rsidP="00D03735">
            <w:pPr>
              <w:spacing w:after="0"/>
              <w:jc w:val="left"/>
              <w:rPr>
                <w:rFonts w:ascii="Arial" w:hAnsi="Arial" w:cs="Arial"/>
                <w:sz w:val="16"/>
              </w:rPr>
            </w:pPr>
          </w:p>
        </w:tc>
      </w:tr>
    </w:tbl>
    <w:p w:rsidR="006D0046" w:rsidRDefault="006D0046" w:rsidP="006D0046"/>
    <w:tbl>
      <w:tblPr>
        <w:tblW w:w="9795" w:type="dxa"/>
        <w:tblBorders>
          <w:top w:val="single" w:sz="6" w:space="0" w:color="002776"/>
          <w:left w:val="single" w:sz="6" w:space="0" w:color="002776"/>
          <w:bottom w:val="single" w:sz="6" w:space="0" w:color="002776"/>
          <w:right w:val="single" w:sz="6" w:space="0" w:color="002776"/>
          <w:insideH w:val="single" w:sz="6" w:space="0" w:color="002776"/>
          <w:insideV w:val="single" w:sz="6" w:space="0" w:color="002776"/>
        </w:tblBorders>
        <w:tblLayout w:type="fixed"/>
        <w:tblCellMar>
          <w:left w:w="57" w:type="dxa"/>
          <w:right w:w="57" w:type="dxa"/>
        </w:tblCellMar>
        <w:tblLook w:val="0600" w:firstRow="0" w:lastRow="0" w:firstColumn="0" w:lastColumn="0" w:noHBand="1" w:noVBand="1"/>
      </w:tblPr>
      <w:tblGrid>
        <w:gridCol w:w="3318"/>
        <w:gridCol w:w="6477"/>
      </w:tblGrid>
      <w:tr w:rsidR="006D0046" w:rsidRPr="00FE114B" w:rsidTr="005832A3">
        <w:trPr>
          <w:cantSplit/>
        </w:trPr>
        <w:tc>
          <w:tcPr>
            <w:tcW w:w="9795" w:type="dxa"/>
            <w:gridSpan w:val="2"/>
            <w:shd w:val="clear" w:color="auto" w:fill="17365D"/>
          </w:tcPr>
          <w:p w:rsidR="006D0046" w:rsidRPr="0004279D" w:rsidRDefault="006D0046" w:rsidP="00D03735">
            <w:pPr>
              <w:spacing w:after="0"/>
              <w:jc w:val="center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Descripción de la solicitud de Cambio</w:t>
            </w:r>
          </w:p>
        </w:tc>
      </w:tr>
      <w:tr w:rsidR="006D0046" w:rsidRPr="004375BE" w:rsidTr="005832A3">
        <w:trPr>
          <w:cantSplit/>
        </w:trPr>
        <w:tc>
          <w:tcPr>
            <w:tcW w:w="9795" w:type="dxa"/>
            <w:gridSpan w:val="2"/>
          </w:tcPr>
          <w:p w:rsidR="00B744C5" w:rsidRPr="004375BE" w:rsidRDefault="00B744C5" w:rsidP="00D03735">
            <w:pPr>
              <w:spacing w:after="0"/>
              <w:rPr>
                <w:sz w:val="16"/>
                <w:szCs w:val="16"/>
                <w:lang w:val="es-ES"/>
              </w:rPr>
            </w:pPr>
            <w:r w:rsidRPr="004375BE">
              <w:rPr>
                <w:sz w:val="16"/>
                <w:szCs w:val="16"/>
                <w:lang w:val="es-ES"/>
              </w:rPr>
              <w:t xml:space="preserve">Se necesita que diariamente se descargue el archivo con nombre: </w:t>
            </w:r>
            <w:r w:rsidR="00F10C57" w:rsidRPr="004375BE">
              <w:rPr>
                <w:sz w:val="16"/>
                <w:szCs w:val="16"/>
                <w:lang w:val="es-ES"/>
              </w:rPr>
              <w:t>Export_WFM_DATA_</w:t>
            </w:r>
            <w:r w:rsidR="00CC10A0" w:rsidRPr="004375BE">
              <w:rPr>
                <w:sz w:val="16"/>
                <w:szCs w:val="16"/>
                <w:lang w:val="es-ES"/>
              </w:rPr>
              <w:t>YYYY-MM-DD</w:t>
            </w:r>
            <w:r w:rsidRPr="004375BE">
              <w:rPr>
                <w:sz w:val="16"/>
                <w:szCs w:val="16"/>
                <w:lang w:val="es-ES"/>
              </w:rPr>
              <w:t>.</w:t>
            </w:r>
            <w:r w:rsidR="00CC10A0" w:rsidRPr="004375BE">
              <w:rPr>
                <w:sz w:val="16"/>
                <w:szCs w:val="16"/>
                <w:lang w:val="es-ES"/>
              </w:rPr>
              <w:t>dat</w:t>
            </w:r>
            <w:r w:rsidRPr="004375BE">
              <w:rPr>
                <w:sz w:val="16"/>
                <w:szCs w:val="16"/>
                <w:lang w:val="es-ES"/>
              </w:rPr>
              <w:t xml:space="preserve"> donde </w:t>
            </w:r>
            <w:r w:rsidR="00CC10A0" w:rsidRPr="004375BE">
              <w:rPr>
                <w:sz w:val="16"/>
                <w:szCs w:val="16"/>
                <w:lang w:val="es-ES"/>
              </w:rPr>
              <w:t xml:space="preserve">YYYY-MM-DD </w:t>
            </w:r>
            <w:r w:rsidRPr="004375BE">
              <w:rPr>
                <w:sz w:val="16"/>
                <w:szCs w:val="16"/>
                <w:lang w:val="es-ES"/>
              </w:rPr>
              <w:t>es la fecha de la exportación de los datos del siguiente FTP:</w:t>
            </w:r>
          </w:p>
          <w:p w:rsidR="00B744C5" w:rsidRPr="004375BE" w:rsidRDefault="00B744C5" w:rsidP="00B744C5">
            <w:pPr>
              <w:spacing w:after="0"/>
              <w:ind w:left="720"/>
              <w:rPr>
                <w:sz w:val="16"/>
                <w:szCs w:val="16"/>
              </w:rPr>
            </w:pPr>
            <w:r w:rsidRPr="004375BE">
              <w:rPr>
                <w:sz w:val="16"/>
                <w:szCs w:val="16"/>
              </w:rPr>
              <w:t xml:space="preserve">Ftp: </w:t>
            </w:r>
            <w:hyperlink r:id="rId16" w:history="1">
              <w:r w:rsidRPr="004375BE">
                <w:rPr>
                  <w:rStyle w:val="Hipervnculo"/>
                  <w:sz w:val="16"/>
                  <w:szCs w:val="16"/>
                </w:rPr>
                <w:t>ftp.arvato.fr</w:t>
              </w:r>
            </w:hyperlink>
          </w:p>
          <w:p w:rsidR="00B744C5" w:rsidRPr="004375BE" w:rsidRDefault="00B744C5" w:rsidP="00B744C5">
            <w:pPr>
              <w:spacing w:after="0"/>
              <w:ind w:left="720"/>
              <w:rPr>
                <w:sz w:val="16"/>
                <w:szCs w:val="16"/>
              </w:rPr>
            </w:pPr>
            <w:r w:rsidRPr="004375BE">
              <w:rPr>
                <w:sz w:val="16"/>
                <w:szCs w:val="16"/>
              </w:rPr>
              <w:t>User:APTG</w:t>
            </w:r>
          </w:p>
          <w:p w:rsidR="00B744C5" w:rsidRPr="004375BE" w:rsidRDefault="00B744C5" w:rsidP="00B744C5">
            <w:pPr>
              <w:spacing w:after="0"/>
              <w:ind w:left="720"/>
              <w:rPr>
                <w:sz w:val="16"/>
                <w:szCs w:val="16"/>
                <w:lang w:val="es-ES"/>
              </w:rPr>
            </w:pPr>
            <w:r w:rsidRPr="004375BE">
              <w:rPr>
                <w:sz w:val="16"/>
                <w:szCs w:val="16"/>
                <w:lang w:val="es-ES"/>
              </w:rPr>
              <w:t>Pass:99Xspj5AE9</w:t>
            </w:r>
          </w:p>
          <w:p w:rsidR="00B744C5" w:rsidRPr="004375BE" w:rsidRDefault="00B744C5" w:rsidP="00D03735">
            <w:pPr>
              <w:spacing w:after="0"/>
              <w:rPr>
                <w:sz w:val="16"/>
                <w:szCs w:val="16"/>
                <w:lang w:val="es-ES"/>
              </w:rPr>
            </w:pPr>
            <w:r w:rsidRPr="004375BE">
              <w:rPr>
                <w:sz w:val="16"/>
                <w:szCs w:val="16"/>
                <w:lang w:val="es-ES"/>
              </w:rPr>
              <w:t>A partir de este archivo se ha de generar otro</w:t>
            </w:r>
            <w:r w:rsidR="00CC10A0" w:rsidRPr="004375BE">
              <w:rPr>
                <w:sz w:val="16"/>
                <w:szCs w:val="16"/>
                <w:lang w:val="es-ES"/>
              </w:rPr>
              <w:t xml:space="preserve"> con las siguientes características:</w:t>
            </w:r>
          </w:p>
          <w:p w:rsidR="00CC10A0" w:rsidRPr="004375BE" w:rsidRDefault="00CC10A0" w:rsidP="00D03735">
            <w:pPr>
              <w:spacing w:after="0"/>
              <w:rPr>
                <w:sz w:val="16"/>
                <w:szCs w:val="16"/>
                <w:lang w:val="es-ES"/>
              </w:rPr>
            </w:pPr>
            <w:r w:rsidRPr="004375BE">
              <w:rPr>
                <w:sz w:val="16"/>
                <w:szCs w:val="16"/>
                <w:lang w:val="es-ES"/>
              </w:rPr>
              <w:t>El nombre del archivo será : VLO_CALLS_YYYYMMDD.csv. donde YYYYMMDD es la fecha en formato entero del día de la exportación de los datos.</w:t>
            </w:r>
          </w:p>
          <w:p w:rsidR="00CC10A0" w:rsidRPr="004375BE" w:rsidRDefault="00CC10A0" w:rsidP="00D03735">
            <w:pPr>
              <w:spacing w:after="0"/>
              <w:rPr>
                <w:sz w:val="16"/>
                <w:szCs w:val="16"/>
                <w:lang w:val="es-ES"/>
              </w:rPr>
            </w:pPr>
            <w:r w:rsidRPr="004375BE">
              <w:rPr>
                <w:sz w:val="16"/>
                <w:szCs w:val="16"/>
                <w:lang w:val="es-ES"/>
              </w:rPr>
              <w:t>El formato del archivo será tipo csv (campos separados por comas).</w:t>
            </w:r>
          </w:p>
          <w:p w:rsidR="00B744C5" w:rsidRPr="004375BE" w:rsidRDefault="00CC10A0" w:rsidP="00D03735">
            <w:pPr>
              <w:spacing w:after="0"/>
              <w:rPr>
                <w:sz w:val="16"/>
                <w:szCs w:val="16"/>
                <w:lang w:val="es-ES"/>
              </w:rPr>
            </w:pPr>
            <w:r w:rsidRPr="004375BE">
              <w:rPr>
                <w:sz w:val="16"/>
                <w:szCs w:val="16"/>
                <w:lang w:val="es-ES"/>
              </w:rPr>
              <w:t xml:space="preserve"> Las fechas con "-" en lugar de "/".</w:t>
            </w:r>
          </w:p>
          <w:p w:rsidR="00CC10A0" w:rsidRPr="004375BE" w:rsidRDefault="00CC10A0" w:rsidP="00D03735">
            <w:pPr>
              <w:spacing w:after="0"/>
              <w:rPr>
                <w:sz w:val="16"/>
                <w:szCs w:val="16"/>
                <w:lang w:val="es-ES"/>
              </w:rPr>
            </w:pPr>
            <w:r w:rsidRPr="004375BE">
              <w:rPr>
                <w:sz w:val="16"/>
                <w:szCs w:val="16"/>
                <w:lang w:val="es-ES"/>
              </w:rPr>
              <w:t>Todos los campos están separadas por comillas dobles. (“”)</w:t>
            </w:r>
          </w:p>
          <w:p w:rsidR="00B744C5" w:rsidRPr="004375BE" w:rsidRDefault="00CC10A0" w:rsidP="00D03735">
            <w:pPr>
              <w:spacing w:after="0"/>
              <w:rPr>
                <w:sz w:val="16"/>
                <w:szCs w:val="16"/>
                <w:lang w:val="es-ES"/>
              </w:rPr>
            </w:pPr>
            <w:r w:rsidRPr="004375BE">
              <w:rPr>
                <w:sz w:val="16"/>
                <w:szCs w:val="16"/>
                <w:lang w:val="es-ES"/>
              </w:rPr>
              <w:t>La configuración del archivo de salida será según el fichero Excel adjunto:</w:t>
            </w:r>
          </w:p>
          <w:p w:rsidR="00B744C5" w:rsidRPr="004375BE" w:rsidRDefault="00B744C5" w:rsidP="00D03735">
            <w:pPr>
              <w:spacing w:after="0"/>
              <w:rPr>
                <w:sz w:val="16"/>
                <w:szCs w:val="16"/>
                <w:lang w:val="es-ES"/>
              </w:rPr>
            </w:pPr>
          </w:p>
          <w:bookmarkStart w:id="1" w:name="_MON_1558356117"/>
          <w:bookmarkEnd w:id="1"/>
          <w:p w:rsidR="00D03735" w:rsidRPr="004375BE" w:rsidRDefault="004375BE" w:rsidP="00D03735">
            <w:pPr>
              <w:spacing w:after="0"/>
              <w:rPr>
                <w:sz w:val="16"/>
                <w:szCs w:val="16"/>
                <w:lang w:val="fr-FR"/>
              </w:rPr>
            </w:pPr>
            <w:r w:rsidRPr="004375BE">
              <w:rPr>
                <w:sz w:val="16"/>
                <w:szCs w:val="16"/>
                <w:lang w:val="fr-FR"/>
              </w:rPr>
              <w:object w:dxaOrig="1531" w:dyaOrig="100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6.4pt;height:50.1pt" o:ole="">
                  <v:imagedata r:id="rId17" o:title=""/>
                </v:shape>
                <o:OLEObject Type="Embed" ProgID="Excel.Sheet.12" ShapeID="_x0000_i1025" DrawAspect="Icon" ObjectID="_1594029277" r:id="rId18"/>
              </w:object>
            </w:r>
          </w:p>
          <w:p w:rsidR="006D0046" w:rsidRPr="004375BE" w:rsidRDefault="00CC10A0" w:rsidP="00D03735">
            <w:pPr>
              <w:spacing w:after="0"/>
              <w:rPr>
                <w:sz w:val="16"/>
                <w:szCs w:val="16"/>
                <w:lang w:val="es-ES"/>
              </w:rPr>
            </w:pPr>
            <w:r w:rsidRPr="004375BE">
              <w:rPr>
                <w:sz w:val="16"/>
                <w:szCs w:val="16"/>
                <w:lang w:val="es-ES"/>
              </w:rPr>
              <w:t xml:space="preserve">Una vez realizada la </w:t>
            </w:r>
            <w:r w:rsidR="004375BE" w:rsidRPr="004375BE">
              <w:rPr>
                <w:sz w:val="16"/>
                <w:szCs w:val="16"/>
                <w:lang w:val="es-ES"/>
              </w:rPr>
              <w:t>exportación del archivo nuevo (VLO_CALLS_YYYYMMDD.csv) se subirá al FTP siguiente:</w:t>
            </w:r>
          </w:p>
          <w:p w:rsidR="004375BE" w:rsidRPr="004375BE" w:rsidRDefault="004375BE" w:rsidP="004375BE">
            <w:pPr>
              <w:spacing w:after="0"/>
              <w:ind w:left="720"/>
              <w:rPr>
                <w:sz w:val="16"/>
                <w:szCs w:val="16"/>
              </w:rPr>
            </w:pPr>
            <w:r w:rsidRPr="004375BE">
              <w:rPr>
                <w:sz w:val="16"/>
                <w:szCs w:val="16"/>
              </w:rPr>
              <w:t>FTP: fileshare.bluelinkservices.fr</w:t>
            </w:r>
          </w:p>
          <w:p w:rsidR="004375BE" w:rsidRPr="004375BE" w:rsidRDefault="004375BE" w:rsidP="004375BE">
            <w:pPr>
              <w:spacing w:after="0"/>
              <w:ind w:left="720"/>
              <w:rPr>
                <w:sz w:val="16"/>
                <w:szCs w:val="16"/>
              </w:rPr>
            </w:pPr>
            <w:r w:rsidRPr="004375BE">
              <w:rPr>
                <w:sz w:val="16"/>
                <w:szCs w:val="16"/>
              </w:rPr>
              <w:t>User: app_arvvenlo</w:t>
            </w:r>
          </w:p>
          <w:p w:rsidR="004375BE" w:rsidRPr="004375BE" w:rsidRDefault="004375BE" w:rsidP="004375BE">
            <w:pPr>
              <w:spacing w:after="0"/>
              <w:ind w:left="720"/>
              <w:rPr>
                <w:sz w:val="16"/>
                <w:szCs w:val="16"/>
              </w:rPr>
            </w:pPr>
            <w:r w:rsidRPr="004375BE">
              <w:rPr>
                <w:sz w:val="16"/>
                <w:szCs w:val="16"/>
              </w:rPr>
              <w:t>Pass: 515vW8gy</w:t>
            </w:r>
          </w:p>
          <w:p w:rsidR="004375BE" w:rsidRPr="004375BE" w:rsidRDefault="004375BE" w:rsidP="004375BE">
            <w:pPr>
              <w:spacing w:after="0"/>
              <w:ind w:left="720"/>
              <w:rPr>
                <w:sz w:val="16"/>
                <w:szCs w:val="16"/>
                <w:lang w:val="en-GB"/>
              </w:rPr>
            </w:pPr>
            <w:r w:rsidRPr="004375BE">
              <w:rPr>
                <w:sz w:val="16"/>
                <w:szCs w:val="16"/>
              </w:rPr>
              <w:t>Filepath</w:t>
            </w:r>
            <w:r w:rsidRPr="004375BE">
              <w:rPr>
                <w:sz w:val="16"/>
                <w:szCs w:val="16"/>
                <w:lang w:val="en-GB"/>
              </w:rPr>
              <w:t>: / ArvatoDNA</w:t>
            </w:r>
          </w:p>
          <w:p w:rsidR="006D0046" w:rsidRPr="004375BE" w:rsidRDefault="006D0046" w:rsidP="00D03735">
            <w:pPr>
              <w:rPr>
                <w:lang w:val="en-GB"/>
              </w:rPr>
            </w:pPr>
          </w:p>
        </w:tc>
      </w:tr>
      <w:tr w:rsidR="006D0046" w:rsidRPr="00FE114B" w:rsidTr="005832A3">
        <w:trPr>
          <w:cantSplit/>
        </w:trPr>
        <w:tc>
          <w:tcPr>
            <w:tcW w:w="9795" w:type="dxa"/>
            <w:gridSpan w:val="2"/>
            <w:shd w:val="clear" w:color="auto" w:fill="17365D"/>
          </w:tcPr>
          <w:p w:rsidR="006D0046" w:rsidRPr="00D14ADB" w:rsidRDefault="006D0046" w:rsidP="00D03735">
            <w:pPr>
              <w:spacing w:after="0"/>
              <w:jc w:val="center"/>
              <w:rPr>
                <w:rFonts w:ascii="Arial" w:hAnsi="Arial" w:cs="Arial"/>
                <w:b/>
                <w:lang w:val="es-MX"/>
              </w:rPr>
            </w:pPr>
            <w:r w:rsidRPr="0004279D">
              <w:rPr>
                <w:rFonts w:ascii="Arial" w:hAnsi="Arial" w:cs="Arial"/>
                <w:b/>
                <w:lang w:val="es-MX"/>
              </w:rPr>
              <w:t>Motivo de la Solicitud de Cambio</w:t>
            </w:r>
          </w:p>
        </w:tc>
      </w:tr>
      <w:tr w:rsidR="006D0046" w:rsidRPr="003C1274" w:rsidTr="005832A3">
        <w:trPr>
          <w:cantSplit/>
          <w:trHeight w:val="309"/>
        </w:trPr>
        <w:tc>
          <w:tcPr>
            <w:tcW w:w="3318" w:type="dxa"/>
            <w:vAlign w:val="center"/>
          </w:tcPr>
          <w:p w:rsidR="006D0046" w:rsidRPr="003C1274" w:rsidRDefault="006D0046" w:rsidP="00D03735">
            <w:pPr>
              <w:spacing w:after="0"/>
              <w:jc w:val="left"/>
              <w:rPr>
                <w:rFonts w:ascii="Arial" w:hAnsi="Arial" w:cs="Arial"/>
                <w:b/>
                <w:sz w:val="18"/>
                <w:lang w:val="es-ES"/>
              </w:rPr>
            </w:pPr>
            <w:r w:rsidRPr="003C1274">
              <w:rPr>
                <w:rFonts w:ascii="Arial" w:hAnsi="Arial" w:cs="Arial"/>
                <w:b/>
                <w:sz w:val="18"/>
                <w:lang w:val="es-ES"/>
              </w:rPr>
              <w:t>[   ] Requerimiento Regulatorio</w:t>
            </w:r>
          </w:p>
        </w:tc>
        <w:tc>
          <w:tcPr>
            <w:tcW w:w="6477" w:type="dxa"/>
            <w:shd w:val="clear" w:color="auto" w:fill="auto"/>
            <w:vAlign w:val="center"/>
          </w:tcPr>
          <w:p w:rsidR="006D0046" w:rsidRPr="003C1274" w:rsidRDefault="006D0046" w:rsidP="00D03735">
            <w:pPr>
              <w:spacing w:after="0"/>
              <w:jc w:val="left"/>
              <w:rPr>
                <w:sz w:val="18"/>
                <w:lang w:val="es-ES"/>
              </w:rPr>
            </w:pPr>
          </w:p>
        </w:tc>
      </w:tr>
      <w:tr w:rsidR="006D0046" w:rsidRPr="00DE5879" w:rsidTr="005832A3">
        <w:trPr>
          <w:cantSplit/>
          <w:trHeight w:val="219"/>
        </w:trPr>
        <w:tc>
          <w:tcPr>
            <w:tcW w:w="3318" w:type="dxa"/>
            <w:vAlign w:val="center"/>
          </w:tcPr>
          <w:p w:rsidR="006D0046" w:rsidRPr="003C1274" w:rsidRDefault="00C821FF" w:rsidP="00D03735">
            <w:pPr>
              <w:spacing w:after="0"/>
              <w:jc w:val="left"/>
              <w:rPr>
                <w:rFonts w:ascii="Arial" w:hAnsi="Arial" w:cs="Arial"/>
                <w:b/>
                <w:sz w:val="18"/>
                <w:lang w:val="es-ES"/>
              </w:rPr>
            </w:pPr>
            <w:r w:rsidRPr="003C1274">
              <w:rPr>
                <w:rFonts w:ascii="Arial" w:hAnsi="Arial" w:cs="Arial"/>
                <w:b/>
                <w:sz w:val="18"/>
                <w:lang w:val="es-ES"/>
              </w:rPr>
              <w:t>[ X</w:t>
            </w:r>
            <w:r w:rsidR="006D0046" w:rsidRPr="003C1274">
              <w:rPr>
                <w:rFonts w:ascii="Arial" w:hAnsi="Arial" w:cs="Arial"/>
                <w:b/>
                <w:sz w:val="18"/>
                <w:lang w:val="es-ES"/>
              </w:rPr>
              <w:t xml:space="preserve"> ] Necesidad de Negocio</w:t>
            </w:r>
          </w:p>
        </w:tc>
        <w:tc>
          <w:tcPr>
            <w:tcW w:w="6477" w:type="dxa"/>
            <w:shd w:val="clear" w:color="auto" w:fill="auto"/>
            <w:vAlign w:val="center"/>
          </w:tcPr>
          <w:p w:rsidR="006D0046" w:rsidRPr="00C821FF" w:rsidRDefault="006D0046" w:rsidP="00B9426D">
            <w:pPr>
              <w:spacing w:after="0"/>
              <w:jc w:val="left"/>
              <w:rPr>
                <w:sz w:val="18"/>
                <w:lang w:val="es-ES"/>
              </w:rPr>
            </w:pPr>
          </w:p>
        </w:tc>
      </w:tr>
      <w:tr w:rsidR="006D0046" w:rsidRPr="00C6330B" w:rsidTr="005832A3">
        <w:trPr>
          <w:cantSplit/>
          <w:trHeight w:val="255"/>
        </w:trPr>
        <w:tc>
          <w:tcPr>
            <w:tcW w:w="3318" w:type="dxa"/>
            <w:vAlign w:val="center"/>
          </w:tcPr>
          <w:p w:rsidR="006D0046" w:rsidRPr="0004279D" w:rsidRDefault="006D0046" w:rsidP="00D03735">
            <w:pPr>
              <w:spacing w:after="0"/>
              <w:jc w:val="left"/>
              <w:rPr>
                <w:rFonts w:ascii="Arial" w:hAnsi="Arial" w:cs="Arial"/>
                <w:b/>
                <w:sz w:val="18"/>
              </w:rPr>
            </w:pPr>
            <w:r w:rsidRPr="0004279D">
              <w:rPr>
                <w:rFonts w:ascii="Arial" w:hAnsi="Arial" w:cs="Arial"/>
                <w:b/>
                <w:sz w:val="18"/>
              </w:rPr>
              <w:t>[   ] Omisión de Requerimientos</w:t>
            </w:r>
          </w:p>
        </w:tc>
        <w:tc>
          <w:tcPr>
            <w:tcW w:w="6477" w:type="dxa"/>
            <w:vAlign w:val="center"/>
          </w:tcPr>
          <w:p w:rsidR="006D0046" w:rsidRPr="0004279D" w:rsidRDefault="006D0046" w:rsidP="00D03735">
            <w:pPr>
              <w:spacing w:after="0"/>
              <w:jc w:val="left"/>
              <w:rPr>
                <w:sz w:val="18"/>
              </w:rPr>
            </w:pPr>
          </w:p>
        </w:tc>
      </w:tr>
      <w:tr w:rsidR="006D0046" w:rsidRPr="00C6330B" w:rsidTr="005832A3">
        <w:trPr>
          <w:cantSplit/>
          <w:trHeight w:val="255"/>
        </w:trPr>
        <w:tc>
          <w:tcPr>
            <w:tcW w:w="3318" w:type="dxa"/>
            <w:vAlign w:val="center"/>
          </w:tcPr>
          <w:p w:rsidR="006D0046" w:rsidRPr="0004279D" w:rsidRDefault="006D0046" w:rsidP="00D03735">
            <w:pPr>
              <w:spacing w:after="0"/>
              <w:jc w:val="left"/>
              <w:rPr>
                <w:rFonts w:ascii="Arial" w:hAnsi="Arial" w:cs="Arial"/>
                <w:b/>
                <w:sz w:val="18"/>
              </w:rPr>
            </w:pPr>
            <w:r w:rsidRPr="0004279D">
              <w:rPr>
                <w:rFonts w:ascii="Arial" w:hAnsi="Arial" w:cs="Arial"/>
                <w:b/>
                <w:sz w:val="18"/>
              </w:rPr>
              <w:t>[   ] Error de Programación / Omisión</w:t>
            </w:r>
          </w:p>
        </w:tc>
        <w:tc>
          <w:tcPr>
            <w:tcW w:w="6477" w:type="dxa"/>
            <w:vAlign w:val="center"/>
          </w:tcPr>
          <w:p w:rsidR="006D0046" w:rsidRPr="0004279D" w:rsidRDefault="006D0046" w:rsidP="00D03735">
            <w:pPr>
              <w:spacing w:after="0"/>
              <w:jc w:val="left"/>
              <w:rPr>
                <w:sz w:val="18"/>
              </w:rPr>
            </w:pPr>
          </w:p>
        </w:tc>
      </w:tr>
      <w:tr w:rsidR="006D0046" w:rsidRPr="00C6330B" w:rsidTr="005832A3">
        <w:trPr>
          <w:cantSplit/>
          <w:trHeight w:val="59"/>
        </w:trPr>
        <w:tc>
          <w:tcPr>
            <w:tcW w:w="3318" w:type="dxa"/>
            <w:vAlign w:val="center"/>
          </w:tcPr>
          <w:p w:rsidR="006D0046" w:rsidRPr="0004279D" w:rsidRDefault="006D0046" w:rsidP="00D03735">
            <w:pPr>
              <w:spacing w:after="0"/>
              <w:jc w:val="left"/>
              <w:rPr>
                <w:rFonts w:ascii="Arial" w:hAnsi="Arial" w:cs="Arial"/>
                <w:b/>
                <w:sz w:val="18"/>
              </w:rPr>
            </w:pPr>
            <w:r w:rsidRPr="0004279D">
              <w:rPr>
                <w:rFonts w:ascii="Arial" w:hAnsi="Arial" w:cs="Arial"/>
                <w:b/>
                <w:sz w:val="18"/>
              </w:rPr>
              <w:t>[   ] Error de Diseño / Omisión</w:t>
            </w:r>
          </w:p>
        </w:tc>
        <w:tc>
          <w:tcPr>
            <w:tcW w:w="6477" w:type="dxa"/>
            <w:vAlign w:val="center"/>
          </w:tcPr>
          <w:p w:rsidR="006D0046" w:rsidRPr="0004279D" w:rsidRDefault="006D0046" w:rsidP="00D03735">
            <w:pPr>
              <w:spacing w:after="0"/>
              <w:jc w:val="left"/>
              <w:rPr>
                <w:sz w:val="18"/>
              </w:rPr>
            </w:pPr>
          </w:p>
        </w:tc>
      </w:tr>
      <w:tr w:rsidR="006D0046" w:rsidRPr="00C6330B" w:rsidTr="005832A3">
        <w:trPr>
          <w:cantSplit/>
          <w:trHeight w:val="255"/>
        </w:trPr>
        <w:tc>
          <w:tcPr>
            <w:tcW w:w="3318" w:type="dxa"/>
            <w:vAlign w:val="center"/>
          </w:tcPr>
          <w:p w:rsidR="006D0046" w:rsidRPr="0004279D" w:rsidRDefault="006D0046" w:rsidP="00D03735">
            <w:pPr>
              <w:spacing w:after="0"/>
              <w:jc w:val="left"/>
              <w:rPr>
                <w:rFonts w:ascii="Arial" w:hAnsi="Arial" w:cs="Arial"/>
                <w:b/>
                <w:sz w:val="18"/>
              </w:rPr>
            </w:pPr>
            <w:r w:rsidRPr="0004279D">
              <w:rPr>
                <w:rFonts w:ascii="Arial" w:hAnsi="Arial" w:cs="Arial"/>
                <w:b/>
                <w:sz w:val="18"/>
              </w:rPr>
              <w:t>[   ] Otro</w:t>
            </w:r>
          </w:p>
        </w:tc>
        <w:tc>
          <w:tcPr>
            <w:tcW w:w="6477" w:type="dxa"/>
            <w:vAlign w:val="center"/>
          </w:tcPr>
          <w:p w:rsidR="006D0046" w:rsidRPr="0004279D" w:rsidRDefault="006D0046" w:rsidP="00D03735">
            <w:pPr>
              <w:spacing w:after="0"/>
              <w:jc w:val="left"/>
              <w:rPr>
                <w:sz w:val="18"/>
              </w:rPr>
            </w:pPr>
          </w:p>
        </w:tc>
      </w:tr>
      <w:tr w:rsidR="006D0046" w:rsidRPr="00C6330B" w:rsidTr="005832A3">
        <w:trPr>
          <w:cantSplit/>
        </w:trPr>
        <w:tc>
          <w:tcPr>
            <w:tcW w:w="9795" w:type="dxa"/>
            <w:gridSpan w:val="2"/>
            <w:shd w:val="clear" w:color="auto" w:fill="17365D"/>
          </w:tcPr>
          <w:p w:rsidR="006D0046" w:rsidRPr="00D14ADB" w:rsidRDefault="006D0046" w:rsidP="00D03735">
            <w:pPr>
              <w:spacing w:after="0"/>
              <w:jc w:val="center"/>
              <w:rPr>
                <w:b/>
                <w:sz w:val="16"/>
                <w:szCs w:val="16"/>
              </w:rPr>
            </w:pPr>
            <w:r w:rsidRPr="0004279D">
              <w:rPr>
                <w:rFonts w:ascii="Arial" w:hAnsi="Arial" w:cs="Arial"/>
                <w:b/>
                <w:szCs w:val="16"/>
                <w:lang w:val="es-MX"/>
              </w:rPr>
              <w:t>Documentación Adicional</w:t>
            </w:r>
          </w:p>
        </w:tc>
      </w:tr>
      <w:tr w:rsidR="006D0046" w:rsidRPr="007F7A56" w:rsidTr="005832A3">
        <w:trPr>
          <w:cantSplit/>
        </w:trPr>
        <w:tc>
          <w:tcPr>
            <w:tcW w:w="9795" w:type="dxa"/>
            <w:gridSpan w:val="2"/>
          </w:tcPr>
          <w:p w:rsidR="006D0046" w:rsidRPr="0004279D" w:rsidRDefault="006D0046" w:rsidP="00D03735">
            <w:pPr>
              <w:spacing w:after="0"/>
              <w:rPr>
                <w:sz w:val="18"/>
                <w:lang w:val="es-ES"/>
              </w:rPr>
            </w:pPr>
          </w:p>
          <w:p w:rsidR="006D0046" w:rsidRPr="0004279D" w:rsidRDefault="006D0046" w:rsidP="00D03735">
            <w:pPr>
              <w:spacing w:after="0"/>
              <w:rPr>
                <w:sz w:val="18"/>
                <w:lang w:val="es-ES"/>
              </w:rPr>
            </w:pPr>
          </w:p>
          <w:p w:rsidR="006D0046" w:rsidRPr="008A6C8F" w:rsidRDefault="006D0046" w:rsidP="00D03735">
            <w:pPr>
              <w:rPr>
                <w:lang w:val="es-ES"/>
              </w:rPr>
            </w:pPr>
          </w:p>
        </w:tc>
      </w:tr>
    </w:tbl>
    <w:p w:rsidR="006D0046" w:rsidRDefault="006D0046" w:rsidP="006D0046">
      <w:pPr>
        <w:spacing w:after="0" w:line="240" w:lineRule="auto"/>
        <w:jc w:val="left"/>
        <w:rPr>
          <w:lang w:val="es-ES"/>
        </w:rPr>
      </w:pPr>
      <w:r>
        <w:rPr>
          <w:lang w:val="es-ES"/>
        </w:rPr>
        <w:br w:type="page"/>
      </w:r>
    </w:p>
    <w:tbl>
      <w:tblPr>
        <w:tblW w:w="9795" w:type="dxa"/>
        <w:tblBorders>
          <w:top w:val="single" w:sz="6" w:space="0" w:color="002776"/>
          <w:left w:val="single" w:sz="6" w:space="0" w:color="002776"/>
          <w:bottom w:val="single" w:sz="6" w:space="0" w:color="002776"/>
          <w:right w:val="single" w:sz="6" w:space="0" w:color="002776"/>
          <w:insideH w:val="single" w:sz="6" w:space="0" w:color="002776"/>
          <w:insideV w:val="single" w:sz="6" w:space="0" w:color="002776"/>
        </w:tblBorders>
        <w:tblLayout w:type="fixed"/>
        <w:tblCellMar>
          <w:left w:w="57" w:type="dxa"/>
          <w:right w:w="57" w:type="dxa"/>
        </w:tblCellMar>
        <w:tblLook w:val="0600" w:firstRow="0" w:lastRow="0" w:firstColumn="0" w:lastColumn="0" w:noHBand="1" w:noVBand="1"/>
      </w:tblPr>
      <w:tblGrid>
        <w:gridCol w:w="1333"/>
        <w:gridCol w:w="5245"/>
        <w:gridCol w:w="709"/>
        <w:gridCol w:w="2508"/>
      </w:tblGrid>
      <w:tr w:rsidR="006D0046" w:rsidRPr="00FE114B" w:rsidTr="00D03735">
        <w:trPr>
          <w:cantSplit/>
        </w:trPr>
        <w:tc>
          <w:tcPr>
            <w:tcW w:w="9795" w:type="dxa"/>
            <w:gridSpan w:val="4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17365D"/>
          </w:tcPr>
          <w:p w:rsidR="006D0046" w:rsidRPr="001A1EA5" w:rsidRDefault="006D0046" w:rsidP="00D03735">
            <w:pPr>
              <w:spacing w:after="0"/>
              <w:jc w:val="center"/>
              <w:rPr>
                <w:b/>
                <w:sz w:val="16"/>
                <w:lang w:val="es-ES"/>
              </w:rPr>
            </w:pPr>
            <w:r w:rsidRPr="001A1EA5">
              <w:rPr>
                <w:rFonts w:ascii="Arial" w:hAnsi="Arial" w:cs="Arial"/>
                <w:b/>
                <w:sz w:val="18"/>
                <w:szCs w:val="16"/>
                <w:lang w:val="es-MX"/>
              </w:rPr>
              <w:lastRenderedPageBreak/>
              <w:t>Descripción de los Trabajos a Realizar</w:t>
            </w:r>
            <w:r>
              <w:rPr>
                <w:rFonts w:ascii="Arial" w:hAnsi="Arial" w:cs="Arial"/>
                <w:b/>
                <w:sz w:val="18"/>
                <w:szCs w:val="16"/>
                <w:lang w:val="es-MX"/>
              </w:rPr>
              <w:t xml:space="preserve"> {IT}</w:t>
            </w:r>
          </w:p>
        </w:tc>
      </w:tr>
      <w:tr w:rsidR="006D0046" w:rsidRPr="00FE114B" w:rsidTr="00D03735">
        <w:trPr>
          <w:cantSplit/>
        </w:trPr>
        <w:tc>
          <w:tcPr>
            <w:tcW w:w="9795" w:type="dxa"/>
            <w:gridSpan w:val="4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</w:tcPr>
          <w:p w:rsidR="006D0046" w:rsidRPr="008A6C8F" w:rsidRDefault="000C2070" w:rsidP="00D03735">
            <w:pPr>
              <w:spacing w:after="0"/>
              <w:rPr>
                <w:sz w:val="16"/>
                <w:lang w:val="es-ES"/>
              </w:rPr>
            </w:pPr>
            <w:r>
              <w:rPr>
                <w:sz w:val="16"/>
                <w:lang w:val="es-ES"/>
              </w:rPr>
              <w:t xml:space="preserve">Se creará una terea de extracción </w:t>
            </w:r>
            <w:r w:rsidR="004375BE">
              <w:rPr>
                <w:sz w:val="16"/>
                <w:lang w:val="es-ES"/>
              </w:rPr>
              <w:t xml:space="preserve">mediante un ETL donde extraerá el archivo </w:t>
            </w:r>
            <w:r>
              <w:rPr>
                <w:sz w:val="16"/>
                <w:lang w:val="es-ES"/>
              </w:rPr>
              <w:t>.</w:t>
            </w:r>
            <w:r w:rsidR="004375BE" w:rsidRPr="004375BE">
              <w:rPr>
                <w:sz w:val="16"/>
                <w:szCs w:val="16"/>
                <w:lang w:val="es-ES"/>
              </w:rPr>
              <w:t xml:space="preserve"> Export_WFM_DATA_YYYY-MM-DD.dat</w:t>
            </w:r>
            <w:r w:rsidR="004375BE">
              <w:rPr>
                <w:sz w:val="16"/>
                <w:szCs w:val="16"/>
                <w:lang w:val="es-ES"/>
              </w:rPr>
              <w:t xml:space="preserve"> del FTP de origen. Se procesará la información de este archivo según la información drecibida. Una vez procesada se exportará la información al archivo </w:t>
            </w:r>
            <w:r w:rsidR="004375BE" w:rsidRPr="004375BE">
              <w:rPr>
                <w:sz w:val="16"/>
                <w:szCs w:val="16"/>
                <w:lang w:val="es-ES"/>
              </w:rPr>
              <w:t>VLO_CALLS_YYYYMMDD.csv</w:t>
            </w:r>
            <w:r w:rsidR="004375BE">
              <w:rPr>
                <w:sz w:val="16"/>
                <w:szCs w:val="16"/>
                <w:lang w:val="es-ES"/>
              </w:rPr>
              <w:t xml:space="preserve"> y se subirá al FTP de destino.</w:t>
            </w:r>
          </w:p>
          <w:p w:rsidR="006D0046" w:rsidRPr="008A6C8F" w:rsidRDefault="006D0046" w:rsidP="00D03735">
            <w:pPr>
              <w:spacing w:after="0"/>
              <w:rPr>
                <w:sz w:val="16"/>
                <w:lang w:val="es-ES"/>
              </w:rPr>
            </w:pPr>
          </w:p>
          <w:p w:rsidR="006D0046" w:rsidRDefault="006D0046" w:rsidP="00D03735">
            <w:pPr>
              <w:spacing w:after="0"/>
              <w:rPr>
                <w:sz w:val="16"/>
                <w:lang w:val="es-ES"/>
              </w:rPr>
            </w:pPr>
          </w:p>
          <w:p w:rsidR="006D0046" w:rsidRPr="008A6C8F" w:rsidRDefault="006D0046" w:rsidP="00D03735">
            <w:pPr>
              <w:spacing w:after="0"/>
              <w:rPr>
                <w:sz w:val="16"/>
                <w:lang w:val="es-ES"/>
              </w:rPr>
            </w:pPr>
          </w:p>
          <w:p w:rsidR="006D0046" w:rsidRPr="0004279D" w:rsidRDefault="006D0046" w:rsidP="00D03735">
            <w:pPr>
              <w:spacing w:after="0"/>
              <w:rPr>
                <w:sz w:val="16"/>
                <w:lang w:val="es-ES"/>
              </w:rPr>
            </w:pPr>
          </w:p>
        </w:tc>
      </w:tr>
      <w:tr w:rsidR="006D0046" w:rsidRPr="00FE114B" w:rsidTr="00D03735">
        <w:trPr>
          <w:cantSplit/>
        </w:trPr>
        <w:tc>
          <w:tcPr>
            <w:tcW w:w="9795" w:type="dxa"/>
            <w:gridSpan w:val="4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17365D"/>
          </w:tcPr>
          <w:p w:rsidR="006D0046" w:rsidRPr="00D14ADB" w:rsidRDefault="006D0046" w:rsidP="00D03735">
            <w:pPr>
              <w:spacing w:after="0"/>
              <w:jc w:val="center"/>
              <w:rPr>
                <w:b/>
                <w:sz w:val="16"/>
                <w:szCs w:val="16"/>
                <w:lang w:val="es-ES"/>
              </w:rPr>
            </w:pPr>
            <w:r w:rsidRPr="001A1EA5">
              <w:rPr>
                <w:rFonts w:ascii="Arial" w:hAnsi="Arial" w:cs="Arial"/>
                <w:b/>
                <w:sz w:val="18"/>
                <w:szCs w:val="16"/>
                <w:lang w:val="es-MX"/>
              </w:rPr>
              <w:t>Estimación del Esfuerzo Requerido</w:t>
            </w:r>
            <w:r>
              <w:rPr>
                <w:rFonts w:ascii="Arial" w:hAnsi="Arial" w:cs="Arial"/>
                <w:b/>
                <w:sz w:val="18"/>
                <w:szCs w:val="16"/>
                <w:lang w:val="es-MX"/>
              </w:rPr>
              <w:t xml:space="preserve"> {IT}</w:t>
            </w:r>
          </w:p>
        </w:tc>
      </w:tr>
      <w:tr w:rsidR="006D0046" w:rsidRPr="00F81B2E" w:rsidTr="00D03735">
        <w:trPr>
          <w:cantSplit/>
        </w:trPr>
        <w:tc>
          <w:tcPr>
            <w:tcW w:w="1333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DBE5F1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b/>
                <w:sz w:val="16"/>
                <w:szCs w:val="16"/>
              </w:rPr>
            </w:pPr>
            <w:r w:rsidRPr="00D14ADB">
              <w:rPr>
                <w:rFonts w:ascii="Arial" w:hAnsi="Arial" w:cs="Arial"/>
                <w:b/>
                <w:sz w:val="16"/>
                <w:szCs w:val="16"/>
              </w:rPr>
              <w:t>Área</w:t>
            </w:r>
          </w:p>
        </w:tc>
        <w:tc>
          <w:tcPr>
            <w:tcW w:w="5245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DBE5F1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b/>
                <w:sz w:val="16"/>
                <w:szCs w:val="16"/>
              </w:rPr>
            </w:pPr>
            <w:r w:rsidRPr="00D14ADB">
              <w:rPr>
                <w:rFonts w:ascii="Arial" w:hAnsi="Arial" w:cs="Arial"/>
                <w:b/>
                <w:sz w:val="16"/>
                <w:szCs w:val="16"/>
              </w:rPr>
              <w:t>Actividad</w:t>
            </w:r>
          </w:p>
        </w:tc>
        <w:tc>
          <w:tcPr>
            <w:tcW w:w="709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DBE5F1"/>
            <w:vAlign w:val="center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b/>
                <w:sz w:val="16"/>
                <w:szCs w:val="16"/>
              </w:rPr>
            </w:pPr>
            <w:r w:rsidRPr="00D14ADB">
              <w:rPr>
                <w:rFonts w:ascii="Arial" w:hAnsi="Arial" w:cs="Arial"/>
                <w:b/>
                <w:sz w:val="16"/>
                <w:szCs w:val="16"/>
              </w:rPr>
              <w:t>Esf. (h)</w:t>
            </w:r>
          </w:p>
        </w:tc>
        <w:tc>
          <w:tcPr>
            <w:tcW w:w="2508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DBE5F1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b/>
                <w:sz w:val="16"/>
                <w:szCs w:val="16"/>
              </w:rPr>
            </w:pPr>
            <w:r w:rsidRPr="00D14ADB">
              <w:rPr>
                <w:rFonts w:ascii="Arial" w:hAnsi="Arial" w:cs="Arial"/>
                <w:b/>
                <w:sz w:val="16"/>
                <w:szCs w:val="16"/>
              </w:rPr>
              <w:t>Comentarios</w:t>
            </w:r>
          </w:p>
        </w:tc>
      </w:tr>
      <w:tr w:rsidR="008C41A8" w:rsidRPr="008C41A8" w:rsidTr="008C41A8">
        <w:trPr>
          <w:cantSplit/>
        </w:trPr>
        <w:tc>
          <w:tcPr>
            <w:tcW w:w="1333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auto"/>
          </w:tcPr>
          <w:p w:rsidR="008C41A8" w:rsidRPr="008C41A8" w:rsidRDefault="008C41A8" w:rsidP="008C41A8">
            <w:pPr>
              <w:spacing w:after="0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 w:rsidRPr="008C41A8">
              <w:rPr>
                <w:rFonts w:ascii="Arial" w:hAnsi="Arial" w:cs="Arial"/>
                <w:b/>
                <w:sz w:val="16"/>
                <w:szCs w:val="16"/>
                <w:lang w:val="es-ES"/>
              </w:rPr>
              <w:t xml:space="preserve">Análisis </w:t>
            </w: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>- SW</w:t>
            </w:r>
          </w:p>
        </w:tc>
        <w:tc>
          <w:tcPr>
            <w:tcW w:w="5245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auto"/>
          </w:tcPr>
          <w:p w:rsidR="008C41A8" w:rsidRPr="008C41A8" w:rsidRDefault="008C41A8" w:rsidP="00D03735">
            <w:pPr>
              <w:spacing w:after="0"/>
              <w:rPr>
                <w:rFonts w:ascii="Arial" w:hAnsi="Arial" w:cs="Arial"/>
                <w:sz w:val="16"/>
                <w:szCs w:val="16"/>
                <w:lang w:val="es-ES"/>
              </w:rPr>
            </w:pPr>
            <w:r w:rsidRPr="008C41A8">
              <w:rPr>
                <w:rFonts w:ascii="Arial" w:hAnsi="Arial" w:cs="Arial"/>
                <w:sz w:val="16"/>
                <w:szCs w:val="16"/>
                <w:lang w:val="es-ES"/>
              </w:rPr>
              <w:t>Análisis y Diseño de la solución</w:t>
            </w:r>
          </w:p>
        </w:tc>
        <w:tc>
          <w:tcPr>
            <w:tcW w:w="709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auto"/>
          </w:tcPr>
          <w:p w:rsidR="008C41A8" w:rsidRPr="008C41A8" w:rsidRDefault="008C41A8" w:rsidP="00D03735">
            <w:pPr>
              <w:spacing w:after="0"/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6</w:t>
            </w:r>
          </w:p>
        </w:tc>
        <w:tc>
          <w:tcPr>
            <w:tcW w:w="2508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auto"/>
          </w:tcPr>
          <w:p w:rsidR="008C41A8" w:rsidRPr="008C41A8" w:rsidRDefault="008C41A8" w:rsidP="00D03735">
            <w:pPr>
              <w:spacing w:after="0"/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</w:tr>
      <w:tr w:rsidR="008C41A8" w:rsidRPr="008C41A8" w:rsidTr="008C41A8">
        <w:trPr>
          <w:cantSplit/>
        </w:trPr>
        <w:tc>
          <w:tcPr>
            <w:tcW w:w="1333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pct5" w:color="auto" w:fill="auto"/>
          </w:tcPr>
          <w:p w:rsidR="008C41A8" w:rsidRPr="008C41A8" w:rsidRDefault="008C41A8" w:rsidP="008C41A8">
            <w:pPr>
              <w:spacing w:after="0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5245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pct5" w:color="auto" w:fill="auto"/>
          </w:tcPr>
          <w:p w:rsidR="008C41A8" w:rsidRPr="008C41A8" w:rsidRDefault="008C41A8" w:rsidP="00D03735">
            <w:pPr>
              <w:spacing w:after="0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 w:rsidRPr="008C41A8">
              <w:rPr>
                <w:rFonts w:ascii="Arial" w:hAnsi="Arial" w:cs="Arial"/>
                <w:b/>
                <w:sz w:val="16"/>
                <w:szCs w:val="16"/>
                <w:lang w:val="es-ES"/>
              </w:rPr>
              <w:t>Total Análisis de la Solución</w:t>
            </w:r>
          </w:p>
        </w:tc>
        <w:tc>
          <w:tcPr>
            <w:tcW w:w="709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pct5" w:color="auto" w:fill="auto"/>
          </w:tcPr>
          <w:p w:rsidR="008C41A8" w:rsidRPr="008C41A8" w:rsidRDefault="008C41A8" w:rsidP="00D03735">
            <w:pPr>
              <w:spacing w:after="0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 w:rsidRPr="008C41A8">
              <w:rPr>
                <w:rFonts w:ascii="Arial" w:hAnsi="Arial" w:cs="Arial"/>
                <w:b/>
                <w:sz w:val="16"/>
                <w:szCs w:val="16"/>
                <w:lang w:val="es-ES"/>
              </w:rPr>
              <w:t>6</w:t>
            </w:r>
          </w:p>
        </w:tc>
        <w:tc>
          <w:tcPr>
            <w:tcW w:w="2508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pct5" w:color="auto" w:fill="auto"/>
          </w:tcPr>
          <w:p w:rsidR="008C41A8" w:rsidRPr="008C41A8" w:rsidRDefault="008C41A8" w:rsidP="00D03735">
            <w:pPr>
              <w:spacing w:after="0"/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</w:tr>
      <w:tr w:rsidR="006D0046" w:rsidRPr="00F81B2E" w:rsidTr="00D03735">
        <w:trPr>
          <w:cantSplit/>
        </w:trPr>
        <w:tc>
          <w:tcPr>
            <w:tcW w:w="1333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auto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b/>
                <w:sz w:val="16"/>
                <w:szCs w:val="16"/>
              </w:rPr>
            </w:pPr>
            <w:r w:rsidRPr="00D14ADB">
              <w:rPr>
                <w:rFonts w:ascii="Arial" w:hAnsi="Arial" w:cs="Arial"/>
                <w:b/>
                <w:sz w:val="16"/>
                <w:szCs w:val="16"/>
              </w:rPr>
              <w:t>Desarrollo-SW</w:t>
            </w:r>
          </w:p>
        </w:tc>
        <w:tc>
          <w:tcPr>
            <w:tcW w:w="5245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auto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  <w:r w:rsidRPr="00D14ADB">
              <w:rPr>
                <w:rFonts w:ascii="Arial" w:hAnsi="Arial" w:cs="Arial"/>
                <w:sz w:val="16"/>
                <w:szCs w:val="16"/>
              </w:rPr>
              <w:t>Especificación de Requerimientos</w:t>
            </w:r>
          </w:p>
        </w:tc>
        <w:tc>
          <w:tcPr>
            <w:tcW w:w="709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auto"/>
          </w:tcPr>
          <w:p w:rsidR="006D0046" w:rsidRPr="00D14ADB" w:rsidRDefault="004375BE" w:rsidP="00D03735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15</w:t>
            </w:r>
          </w:p>
        </w:tc>
        <w:tc>
          <w:tcPr>
            <w:tcW w:w="2508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auto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D0046" w:rsidRPr="00F81B2E" w:rsidTr="00D03735">
        <w:trPr>
          <w:cantSplit/>
        </w:trPr>
        <w:tc>
          <w:tcPr>
            <w:tcW w:w="1333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auto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245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auto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  <w:r w:rsidRPr="00D14ADB">
              <w:rPr>
                <w:rFonts w:ascii="Arial" w:hAnsi="Arial" w:cs="Arial"/>
                <w:sz w:val="16"/>
                <w:szCs w:val="16"/>
              </w:rPr>
              <w:t xml:space="preserve">Análisis, Construcción y Pruebas </w:t>
            </w:r>
          </w:p>
        </w:tc>
        <w:tc>
          <w:tcPr>
            <w:tcW w:w="709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auto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08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auto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C2070" w:rsidRPr="000C2070" w:rsidTr="00D03735">
        <w:trPr>
          <w:cantSplit/>
        </w:trPr>
        <w:tc>
          <w:tcPr>
            <w:tcW w:w="1333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auto"/>
          </w:tcPr>
          <w:p w:rsidR="000C2070" w:rsidRPr="00D14ADB" w:rsidRDefault="000C2070" w:rsidP="00D03735">
            <w:pPr>
              <w:spacing w:after="0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245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auto"/>
          </w:tcPr>
          <w:p w:rsidR="000C2070" w:rsidRPr="000C2070" w:rsidRDefault="000C2070" w:rsidP="00D03735">
            <w:pPr>
              <w:spacing w:after="0"/>
              <w:rPr>
                <w:rFonts w:ascii="Arial" w:hAnsi="Arial" w:cs="Arial"/>
                <w:sz w:val="16"/>
                <w:szCs w:val="16"/>
                <w:lang w:val="es-ES"/>
              </w:rPr>
            </w:pPr>
            <w:r w:rsidRPr="000C2070">
              <w:rPr>
                <w:rFonts w:ascii="Arial" w:hAnsi="Arial" w:cs="Arial"/>
                <w:sz w:val="16"/>
                <w:szCs w:val="16"/>
                <w:lang w:val="es-ES"/>
              </w:rPr>
              <w:t>Crear tarea para extracción de datos</w:t>
            </w:r>
          </w:p>
        </w:tc>
        <w:tc>
          <w:tcPr>
            <w:tcW w:w="709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auto"/>
          </w:tcPr>
          <w:p w:rsidR="000C2070" w:rsidRPr="000C2070" w:rsidRDefault="000C2070" w:rsidP="00D03735">
            <w:pPr>
              <w:spacing w:after="0"/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5</w:t>
            </w:r>
          </w:p>
        </w:tc>
        <w:tc>
          <w:tcPr>
            <w:tcW w:w="2508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auto"/>
          </w:tcPr>
          <w:p w:rsidR="000C2070" w:rsidRPr="000C2070" w:rsidRDefault="000C2070" w:rsidP="00D03735">
            <w:pPr>
              <w:spacing w:after="0"/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</w:tr>
      <w:tr w:rsidR="006D0046" w:rsidRPr="000C2070" w:rsidTr="00D03735">
        <w:trPr>
          <w:cantSplit/>
        </w:trPr>
        <w:tc>
          <w:tcPr>
            <w:tcW w:w="1333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auto"/>
          </w:tcPr>
          <w:p w:rsidR="006D0046" w:rsidRPr="000C2070" w:rsidRDefault="006D0046" w:rsidP="00D03735">
            <w:pPr>
              <w:spacing w:after="0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5245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auto"/>
          </w:tcPr>
          <w:p w:rsidR="006D0046" w:rsidRPr="000C2070" w:rsidRDefault="006D0046" w:rsidP="00D03735">
            <w:pPr>
              <w:spacing w:after="0"/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709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auto"/>
          </w:tcPr>
          <w:p w:rsidR="006D0046" w:rsidRPr="000C2070" w:rsidRDefault="006D0046" w:rsidP="00D03735">
            <w:pPr>
              <w:spacing w:after="0"/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2508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auto"/>
          </w:tcPr>
          <w:p w:rsidR="006D0046" w:rsidRPr="000C2070" w:rsidRDefault="006D0046" w:rsidP="00D03735">
            <w:pPr>
              <w:spacing w:after="0"/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</w:tr>
      <w:tr w:rsidR="006D0046" w:rsidRPr="00F81B2E" w:rsidTr="00D03735">
        <w:trPr>
          <w:cantSplit/>
        </w:trPr>
        <w:tc>
          <w:tcPr>
            <w:tcW w:w="1333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F2F2F2"/>
          </w:tcPr>
          <w:p w:rsidR="006D0046" w:rsidRPr="000C2070" w:rsidRDefault="006D0046" w:rsidP="00D03735">
            <w:pPr>
              <w:spacing w:after="0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5245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F2F2F2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b/>
                <w:sz w:val="16"/>
                <w:szCs w:val="16"/>
              </w:rPr>
            </w:pPr>
            <w:r w:rsidRPr="00D14ADB">
              <w:rPr>
                <w:rFonts w:ascii="Arial" w:hAnsi="Arial" w:cs="Arial"/>
                <w:b/>
                <w:sz w:val="16"/>
                <w:szCs w:val="16"/>
              </w:rPr>
              <w:t>Total Desarrollo SW</w:t>
            </w:r>
          </w:p>
        </w:tc>
        <w:tc>
          <w:tcPr>
            <w:tcW w:w="709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F2F2F2"/>
          </w:tcPr>
          <w:p w:rsidR="006D0046" w:rsidRPr="00D14ADB" w:rsidRDefault="008C41A8" w:rsidP="00D03735">
            <w:pPr>
              <w:spacing w:after="0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34</w:t>
            </w:r>
          </w:p>
        </w:tc>
        <w:tc>
          <w:tcPr>
            <w:tcW w:w="2508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F2F2F2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D0046" w:rsidRPr="00F81B2E" w:rsidTr="00D03735">
        <w:trPr>
          <w:cantSplit/>
        </w:trPr>
        <w:tc>
          <w:tcPr>
            <w:tcW w:w="1333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auto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b/>
                <w:sz w:val="16"/>
                <w:szCs w:val="16"/>
              </w:rPr>
            </w:pPr>
            <w:r w:rsidRPr="00D14ADB">
              <w:rPr>
                <w:rFonts w:ascii="Arial" w:hAnsi="Arial" w:cs="Arial"/>
                <w:b/>
                <w:sz w:val="16"/>
                <w:szCs w:val="16"/>
              </w:rPr>
              <w:t xml:space="preserve">Infraestruc. HW </w:t>
            </w:r>
          </w:p>
        </w:tc>
        <w:tc>
          <w:tcPr>
            <w:tcW w:w="5245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auto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auto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08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auto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D0046" w:rsidRPr="00F81B2E" w:rsidTr="00D03735">
        <w:trPr>
          <w:cantSplit/>
        </w:trPr>
        <w:tc>
          <w:tcPr>
            <w:tcW w:w="1333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auto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245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auto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auto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08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auto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D0046" w:rsidRPr="00F81B2E" w:rsidTr="00D03735">
        <w:trPr>
          <w:cantSplit/>
        </w:trPr>
        <w:tc>
          <w:tcPr>
            <w:tcW w:w="1333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auto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245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auto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auto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08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auto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D0046" w:rsidRPr="00F81B2E" w:rsidTr="00D03735">
        <w:trPr>
          <w:cantSplit/>
        </w:trPr>
        <w:tc>
          <w:tcPr>
            <w:tcW w:w="1333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F2F2F2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245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F2F2F2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b/>
                <w:sz w:val="16"/>
                <w:szCs w:val="16"/>
              </w:rPr>
            </w:pPr>
            <w:r w:rsidRPr="00D14ADB">
              <w:rPr>
                <w:rFonts w:ascii="Arial" w:hAnsi="Arial" w:cs="Arial"/>
                <w:b/>
                <w:sz w:val="16"/>
                <w:szCs w:val="16"/>
              </w:rPr>
              <w:t>Total Infraestructura HW</w:t>
            </w:r>
          </w:p>
        </w:tc>
        <w:tc>
          <w:tcPr>
            <w:tcW w:w="709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F2F2F2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508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F2F2F2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D0046" w:rsidRPr="00F81B2E" w:rsidTr="00D03735">
        <w:trPr>
          <w:cantSplit/>
        </w:trPr>
        <w:tc>
          <w:tcPr>
            <w:tcW w:w="1333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auto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b/>
                <w:sz w:val="16"/>
                <w:szCs w:val="16"/>
              </w:rPr>
            </w:pPr>
            <w:r w:rsidRPr="00D14ADB">
              <w:rPr>
                <w:rFonts w:ascii="Arial" w:hAnsi="Arial" w:cs="Arial"/>
                <w:b/>
                <w:sz w:val="16"/>
                <w:szCs w:val="16"/>
              </w:rPr>
              <w:t>Calidad</w:t>
            </w:r>
          </w:p>
        </w:tc>
        <w:tc>
          <w:tcPr>
            <w:tcW w:w="5245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auto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  <w:r w:rsidRPr="00D14ADB">
              <w:rPr>
                <w:rFonts w:ascii="Arial" w:hAnsi="Arial" w:cs="Arial"/>
                <w:sz w:val="16"/>
                <w:szCs w:val="16"/>
              </w:rPr>
              <w:t>Seguridad</w:t>
            </w:r>
          </w:p>
        </w:tc>
        <w:tc>
          <w:tcPr>
            <w:tcW w:w="709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auto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08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auto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D0046" w:rsidRPr="00F81B2E" w:rsidTr="00D03735">
        <w:trPr>
          <w:cantSplit/>
        </w:trPr>
        <w:tc>
          <w:tcPr>
            <w:tcW w:w="1333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auto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245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auto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  <w:r w:rsidRPr="00D14ADB">
              <w:rPr>
                <w:rFonts w:ascii="Arial" w:hAnsi="Arial" w:cs="Arial"/>
                <w:sz w:val="16"/>
                <w:szCs w:val="16"/>
              </w:rPr>
              <w:t>Revisión de código</w:t>
            </w:r>
          </w:p>
        </w:tc>
        <w:tc>
          <w:tcPr>
            <w:tcW w:w="709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auto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08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auto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D0046" w:rsidRPr="00F81B2E" w:rsidTr="00D03735">
        <w:trPr>
          <w:cantSplit/>
        </w:trPr>
        <w:tc>
          <w:tcPr>
            <w:tcW w:w="1333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auto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245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auto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auto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08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auto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D0046" w:rsidRPr="00F81B2E" w:rsidTr="00D03735">
        <w:trPr>
          <w:cantSplit/>
        </w:trPr>
        <w:tc>
          <w:tcPr>
            <w:tcW w:w="1333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F2F2F2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245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F2F2F2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b/>
                <w:sz w:val="16"/>
                <w:szCs w:val="16"/>
              </w:rPr>
            </w:pPr>
            <w:r w:rsidRPr="00D14ADB">
              <w:rPr>
                <w:rFonts w:ascii="Arial" w:hAnsi="Arial" w:cs="Arial"/>
                <w:b/>
                <w:sz w:val="16"/>
                <w:szCs w:val="16"/>
              </w:rPr>
              <w:t>Total Calidad</w:t>
            </w:r>
          </w:p>
        </w:tc>
        <w:tc>
          <w:tcPr>
            <w:tcW w:w="709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F2F2F2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508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F2F2F2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D0046" w:rsidRPr="00F81B2E" w:rsidTr="00D03735">
        <w:trPr>
          <w:cantSplit/>
        </w:trPr>
        <w:tc>
          <w:tcPr>
            <w:tcW w:w="1333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auto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b/>
                <w:sz w:val="16"/>
                <w:szCs w:val="16"/>
              </w:rPr>
            </w:pPr>
            <w:r w:rsidRPr="00D14ADB">
              <w:rPr>
                <w:rFonts w:ascii="Arial" w:hAnsi="Arial" w:cs="Arial"/>
                <w:b/>
                <w:sz w:val="16"/>
                <w:szCs w:val="16"/>
              </w:rPr>
              <w:t>Configuración</w:t>
            </w:r>
          </w:p>
        </w:tc>
        <w:tc>
          <w:tcPr>
            <w:tcW w:w="5245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auto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auto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08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auto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D0046" w:rsidRPr="00F81B2E" w:rsidTr="00D03735">
        <w:trPr>
          <w:cantSplit/>
        </w:trPr>
        <w:tc>
          <w:tcPr>
            <w:tcW w:w="1333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auto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245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auto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auto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08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auto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D0046" w:rsidRPr="00F81B2E" w:rsidTr="00D03735">
        <w:trPr>
          <w:cantSplit/>
        </w:trPr>
        <w:tc>
          <w:tcPr>
            <w:tcW w:w="1333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F2F2F2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245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F2F2F2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b/>
                <w:sz w:val="16"/>
                <w:szCs w:val="16"/>
              </w:rPr>
            </w:pPr>
            <w:r w:rsidRPr="00D14ADB">
              <w:rPr>
                <w:rFonts w:ascii="Arial" w:hAnsi="Arial" w:cs="Arial"/>
                <w:b/>
                <w:sz w:val="16"/>
                <w:szCs w:val="16"/>
              </w:rPr>
              <w:t>Total Configuración</w:t>
            </w:r>
          </w:p>
        </w:tc>
        <w:tc>
          <w:tcPr>
            <w:tcW w:w="709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F2F2F2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508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F2F2F2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D0046" w:rsidRPr="00F81B2E" w:rsidTr="00D03735">
        <w:trPr>
          <w:cantSplit/>
        </w:trPr>
        <w:tc>
          <w:tcPr>
            <w:tcW w:w="1333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auto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b/>
                <w:sz w:val="16"/>
                <w:szCs w:val="16"/>
              </w:rPr>
            </w:pPr>
            <w:r w:rsidRPr="00D14ADB">
              <w:rPr>
                <w:rFonts w:ascii="Arial" w:hAnsi="Arial" w:cs="Arial"/>
                <w:b/>
                <w:sz w:val="16"/>
                <w:szCs w:val="16"/>
              </w:rPr>
              <w:t>Integración</w:t>
            </w:r>
          </w:p>
        </w:tc>
        <w:tc>
          <w:tcPr>
            <w:tcW w:w="5245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auto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  <w:r w:rsidRPr="00D14ADB">
              <w:rPr>
                <w:rFonts w:ascii="Arial" w:hAnsi="Arial" w:cs="Arial"/>
                <w:sz w:val="16"/>
                <w:szCs w:val="16"/>
              </w:rPr>
              <w:t>Interfaces</w:t>
            </w:r>
          </w:p>
        </w:tc>
        <w:tc>
          <w:tcPr>
            <w:tcW w:w="709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auto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08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auto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D0046" w:rsidRPr="00F81B2E" w:rsidTr="00D03735">
        <w:trPr>
          <w:cantSplit/>
        </w:trPr>
        <w:tc>
          <w:tcPr>
            <w:tcW w:w="1333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auto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245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auto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  <w:r w:rsidRPr="00D14ADB">
              <w:rPr>
                <w:rFonts w:ascii="Arial" w:hAnsi="Arial" w:cs="Arial"/>
                <w:sz w:val="16"/>
                <w:szCs w:val="16"/>
              </w:rPr>
              <w:t>Pruebas de Integración</w:t>
            </w:r>
          </w:p>
        </w:tc>
        <w:tc>
          <w:tcPr>
            <w:tcW w:w="709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auto"/>
          </w:tcPr>
          <w:p w:rsidR="006D0046" w:rsidRPr="00D14ADB" w:rsidRDefault="000C2070" w:rsidP="00D03735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="008C41A8"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2508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auto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D0046" w:rsidRPr="00F81B2E" w:rsidTr="00D03735">
        <w:trPr>
          <w:cantSplit/>
        </w:trPr>
        <w:tc>
          <w:tcPr>
            <w:tcW w:w="1333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auto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245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auto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auto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08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auto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D0046" w:rsidRPr="00F81B2E" w:rsidTr="00D03735">
        <w:trPr>
          <w:cantSplit/>
        </w:trPr>
        <w:tc>
          <w:tcPr>
            <w:tcW w:w="1333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F2F2F2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245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F2F2F2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b/>
                <w:sz w:val="16"/>
                <w:szCs w:val="16"/>
              </w:rPr>
            </w:pPr>
            <w:r w:rsidRPr="00D14ADB">
              <w:rPr>
                <w:rFonts w:ascii="Arial" w:hAnsi="Arial" w:cs="Arial"/>
                <w:b/>
                <w:sz w:val="16"/>
                <w:szCs w:val="16"/>
              </w:rPr>
              <w:t>Total Integración</w:t>
            </w:r>
          </w:p>
        </w:tc>
        <w:tc>
          <w:tcPr>
            <w:tcW w:w="709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F2F2F2"/>
          </w:tcPr>
          <w:p w:rsidR="006D0046" w:rsidRPr="00D14ADB" w:rsidRDefault="000C2070" w:rsidP="00D03735">
            <w:pPr>
              <w:spacing w:after="0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1</w:t>
            </w:r>
            <w:r w:rsidR="008C41A8">
              <w:rPr>
                <w:rFonts w:ascii="Arial" w:hAnsi="Arial" w:cs="Arial"/>
                <w:b/>
                <w:sz w:val="16"/>
                <w:szCs w:val="16"/>
              </w:rPr>
              <w:t>2</w:t>
            </w:r>
          </w:p>
        </w:tc>
        <w:tc>
          <w:tcPr>
            <w:tcW w:w="2508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F2F2F2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D0046" w:rsidRPr="00F81B2E" w:rsidTr="00D03735">
        <w:trPr>
          <w:cantSplit/>
        </w:trPr>
        <w:tc>
          <w:tcPr>
            <w:tcW w:w="1333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auto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b/>
                <w:sz w:val="16"/>
                <w:szCs w:val="16"/>
              </w:rPr>
            </w:pPr>
            <w:r w:rsidRPr="00D14ADB">
              <w:rPr>
                <w:rFonts w:ascii="Arial" w:hAnsi="Arial" w:cs="Arial"/>
                <w:b/>
                <w:sz w:val="16"/>
                <w:szCs w:val="16"/>
              </w:rPr>
              <w:t>Riesgos</w:t>
            </w:r>
          </w:p>
        </w:tc>
        <w:tc>
          <w:tcPr>
            <w:tcW w:w="5245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auto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  <w:r w:rsidRPr="00D14ADB">
              <w:rPr>
                <w:rFonts w:ascii="Arial" w:hAnsi="Arial" w:cs="Arial"/>
                <w:sz w:val="16"/>
                <w:szCs w:val="16"/>
              </w:rPr>
              <w:t>Desviaciones</w:t>
            </w:r>
          </w:p>
        </w:tc>
        <w:tc>
          <w:tcPr>
            <w:tcW w:w="709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auto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08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auto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D0046" w:rsidRPr="00F81B2E" w:rsidTr="00D03735">
        <w:trPr>
          <w:cantSplit/>
        </w:trPr>
        <w:tc>
          <w:tcPr>
            <w:tcW w:w="1333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auto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245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auto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auto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08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auto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D0046" w:rsidRPr="00F81B2E" w:rsidTr="00D03735">
        <w:trPr>
          <w:cantSplit/>
        </w:trPr>
        <w:tc>
          <w:tcPr>
            <w:tcW w:w="1333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auto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245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auto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auto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08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auto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D0046" w:rsidRPr="00F81B2E" w:rsidTr="00D03735">
        <w:trPr>
          <w:cantSplit/>
        </w:trPr>
        <w:tc>
          <w:tcPr>
            <w:tcW w:w="1333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F2F2F2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245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F2F2F2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b/>
                <w:sz w:val="16"/>
                <w:szCs w:val="16"/>
              </w:rPr>
            </w:pPr>
            <w:r w:rsidRPr="00D14ADB">
              <w:rPr>
                <w:rFonts w:ascii="Arial" w:hAnsi="Arial" w:cs="Arial"/>
                <w:b/>
                <w:sz w:val="16"/>
                <w:szCs w:val="16"/>
              </w:rPr>
              <w:t>Total Riesgos</w:t>
            </w:r>
          </w:p>
        </w:tc>
        <w:tc>
          <w:tcPr>
            <w:tcW w:w="709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F2F2F2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508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F2F2F2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D0046" w:rsidRPr="00F81B2E" w:rsidTr="00D03735">
        <w:trPr>
          <w:cantSplit/>
        </w:trPr>
        <w:tc>
          <w:tcPr>
            <w:tcW w:w="1333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auto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b/>
                <w:sz w:val="16"/>
                <w:szCs w:val="16"/>
              </w:rPr>
            </w:pPr>
            <w:r w:rsidRPr="00D14ADB">
              <w:rPr>
                <w:rFonts w:ascii="Arial" w:hAnsi="Arial" w:cs="Arial"/>
                <w:b/>
                <w:sz w:val="16"/>
                <w:szCs w:val="16"/>
              </w:rPr>
              <w:t>Gestión</w:t>
            </w:r>
          </w:p>
        </w:tc>
        <w:tc>
          <w:tcPr>
            <w:tcW w:w="5245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auto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  <w:r w:rsidRPr="00D14ADB">
              <w:rPr>
                <w:rFonts w:ascii="Arial" w:hAnsi="Arial" w:cs="Arial"/>
                <w:sz w:val="16"/>
                <w:szCs w:val="16"/>
              </w:rPr>
              <w:t>Pruebas UAT</w:t>
            </w:r>
          </w:p>
        </w:tc>
        <w:tc>
          <w:tcPr>
            <w:tcW w:w="709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auto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08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auto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D0046" w:rsidRPr="00F81B2E" w:rsidTr="00D03735">
        <w:trPr>
          <w:cantSplit/>
        </w:trPr>
        <w:tc>
          <w:tcPr>
            <w:tcW w:w="1333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auto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245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auto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  <w:r w:rsidRPr="00D14ADB">
              <w:rPr>
                <w:rFonts w:ascii="Arial" w:hAnsi="Arial" w:cs="Arial"/>
                <w:sz w:val="16"/>
                <w:szCs w:val="16"/>
              </w:rPr>
              <w:t>Gestión del Proyecto</w:t>
            </w:r>
          </w:p>
        </w:tc>
        <w:tc>
          <w:tcPr>
            <w:tcW w:w="709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auto"/>
          </w:tcPr>
          <w:p w:rsidR="006D0046" w:rsidRPr="00D14ADB" w:rsidRDefault="000C2070" w:rsidP="00D03735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="004375BE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2508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auto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D0046" w:rsidRPr="00F81B2E" w:rsidTr="00D03735">
        <w:trPr>
          <w:cantSplit/>
        </w:trPr>
        <w:tc>
          <w:tcPr>
            <w:tcW w:w="1333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auto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245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auto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auto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08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auto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D0046" w:rsidRPr="00F81B2E" w:rsidTr="00D03735">
        <w:trPr>
          <w:cantSplit/>
        </w:trPr>
        <w:tc>
          <w:tcPr>
            <w:tcW w:w="1333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F2F2F2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245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F2F2F2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b/>
                <w:sz w:val="16"/>
                <w:szCs w:val="16"/>
              </w:rPr>
            </w:pPr>
            <w:r w:rsidRPr="00D14ADB">
              <w:rPr>
                <w:rFonts w:ascii="Arial" w:hAnsi="Arial" w:cs="Arial"/>
                <w:b/>
                <w:sz w:val="16"/>
                <w:szCs w:val="16"/>
              </w:rPr>
              <w:t>Total Gestión</w:t>
            </w:r>
          </w:p>
        </w:tc>
        <w:tc>
          <w:tcPr>
            <w:tcW w:w="709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F2F2F2"/>
          </w:tcPr>
          <w:p w:rsidR="006D0046" w:rsidRPr="00D14ADB" w:rsidRDefault="000C2070" w:rsidP="00D03735">
            <w:pPr>
              <w:spacing w:after="0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1</w:t>
            </w:r>
            <w:r w:rsidR="004375BE">
              <w:rPr>
                <w:rFonts w:ascii="Arial" w:hAnsi="Arial" w:cs="Arial"/>
                <w:b/>
                <w:sz w:val="16"/>
                <w:szCs w:val="16"/>
              </w:rPr>
              <w:t>0</w:t>
            </w:r>
          </w:p>
        </w:tc>
        <w:tc>
          <w:tcPr>
            <w:tcW w:w="2508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F2F2F2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D0046" w:rsidRPr="00F81B2E" w:rsidTr="00D03735">
        <w:trPr>
          <w:cantSplit/>
        </w:trPr>
        <w:tc>
          <w:tcPr>
            <w:tcW w:w="1333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DBE5F1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245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DBE5F1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b/>
                <w:sz w:val="16"/>
                <w:szCs w:val="16"/>
              </w:rPr>
            </w:pPr>
            <w:r w:rsidRPr="00D14ADB">
              <w:rPr>
                <w:rFonts w:ascii="Arial" w:hAnsi="Arial" w:cs="Arial"/>
                <w:b/>
                <w:sz w:val="16"/>
                <w:szCs w:val="16"/>
              </w:rPr>
              <w:t>TOTAL CAMBIO</w:t>
            </w:r>
          </w:p>
        </w:tc>
        <w:tc>
          <w:tcPr>
            <w:tcW w:w="709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DBE5F1"/>
          </w:tcPr>
          <w:p w:rsidR="006D0046" w:rsidRPr="00D14ADB" w:rsidRDefault="008C41A8" w:rsidP="00D03735">
            <w:pPr>
              <w:spacing w:after="0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62</w:t>
            </w:r>
          </w:p>
        </w:tc>
        <w:tc>
          <w:tcPr>
            <w:tcW w:w="2508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DBE5F1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D0046" w:rsidRPr="00FE114B" w:rsidTr="00D03735">
        <w:trPr>
          <w:cantSplit/>
        </w:trPr>
        <w:tc>
          <w:tcPr>
            <w:tcW w:w="9795" w:type="dxa"/>
            <w:gridSpan w:val="4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17365D"/>
          </w:tcPr>
          <w:p w:rsidR="006D0046" w:rsidRPr="00D14ADB" w:rsidRDefault="006D0046" w:rsidP="00D03735">
            <w:pPr>
              <w:spacing w:after="0"/>
              <w:jc w:val="center"/>
              <w:rPr>
                <w:b/>
                <w:lang w:val="es-ES"/>
              </w:rPr>
            </w:pPr>
            <w:r w:rsidRPr="00D14ADB">
              <w:rPr>
                <w:rFonts w:ascii="Arial" w:hAnsi="Arial" w:cs="Arial"/>
                <w:b/>
                <w:sz w:val="18"/>
                <w:lang w:val="es-MX"/>
              </w:rPr>
              <w:t>Estimación del Costes Post-Implantación</w:t>
            </w:r>
          </w:p>
        </w:tc>
      </w:tr>
      <w:tr w:rsidR="006D0046" w:rsidRPr="00837A7A" w:rsidTr="00D03735">
        <w:trPr>
          <w:cantSplit/>
        </w:trPr>
        <w:tc>
          <w:tcPr>
            <w:tcW w:w="1333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DBE5F1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b/>
                <w:sz w:val="16"/>
              </w:rPr>
            </w:pPr>
            <w:r w:rsidRPr="00D14ADB">
              <w:rPr>
                <w:rFonts w:ascii="Arial" w:hAnsi="Arial" w:cs="Arial"/>
                <w:b/>
                <w:sz w:val="16"/>
              </w:rPr>
              <w:t>Área</w:t>
            </w:r>
          </w:p>
        </w:tc>
        <w:tc>
          <w:tcPr>
            <w:tcW w:w="5245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DBE5F1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b/>
                <w:sz w:val="16"/>
              </w:rPr>
            </w:pPr>
            <w:r w:rsidRPr="00D14ADB">
              <w:rPr>
                <w:rFonts w:ascii="Arial" w:hAnsi="Arial" w:cs="Arial"/>
                <w:b/>
                <w:sz w:val="16"/>
              </w:rPr>
              <w:t>Actividad</w:t>
            </w:r>
          </w:p>
        </w:tc>
        <w:tc>
          <w:tcPr>
            <w:tcW w:w="709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DBE5F1"/>
            <w:vAlign w:val="center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b/>
                <w:sz w:val="16"/>
              </w:rPr>
            </w:pPr>
            <w:r>
              <w:rPr>
                <w:rFonts w:ascii="Arial" w:hAnsi="Arial" w:cs="Arial"/>
                <w:b/>
                <w:sz w:val="16"/>
              </w:rPr>
              <w:t>Esf. (€</w:t>
            </w:r>
            <w:r w:rsidRPr="00D14ADB">
              <w:rPr>
                <w:rFonts w:ascii="Arial" w:hAnsi="Arial" w:cs="Arial"/>
                <w:b/>
                <w:sz w:val="16"/>
              </w:rPr>
              <w:t>)</w:t>
            </w:r>
          </w:p>
        </w:tc>
        <w:tc>
          <w:tcPr>
            <w:tcW w:w="2508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DBE5F1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b/>
                <w:sz w:val="16"/>
              </w:rPr>
            </w:pPr>
            <w:r w:rsidRPr="00D14ADB">
              <w:rPr>
                <w:rFonts w:ascii="Arial" w:hAnsi="Arial" w:cs="Arial"/>
                <w:b/>
                <w:sz w:val="16"/>
              </w:rPr>
              <w:t>Comentarios</w:t>
            </w:r>
          </w:p>
        </w:tc>
      </w:tr>
      <w:tr w:rsidR="006D0046" w:rsidRPr="00837A7A" w:rsidTr="00D03735">
        <w:trPr>
          <w:cantSplit/>
        </w:trPr>
        <w:tc>
          <w:tcPr>
            <w:tcW w:w="1333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auto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sz w:val="16"/>
              </w:rPr>
            </w:pPr>
            <w:r w:rsidRPr="00D14ADB">
              <w:rPr>
                <w:rFonts w:ascii="Arial" w:hAnsi="Arial" w:cs="Arial"/>
                <w:sz w:val="16"/>
              </w:rPr>
              <w:t>Licencias</w:t>
            </w:r>
          </w:p>
        </w:tc>
        <w:tc>
          <w:tcPr>
            <w:tcW w:w="5245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auto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sz w:val="16"/>
              </w:rPr>
            </w:pPr>
            <w:r w:rsidRPr="00D14ADB">
              <w:rPr>
                <w:rFonts w:ascii="Arial" w:hAnsi="Arial" w:cs="Arial"/>
                <w:sz w:val="16"/>
              </w:rPr>
              <w:t>BBDD</w:t>
            </w:r>
          </w:p>
        </w:tc>
        <w:tc>
          <w:tcPr>
            <w:tcW w:w="709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auto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sz w:val="16"/>
              </w:rPr>
            </w:pPr>
          </w:p>
        </w:tc>
        <w:tc>
          <w:tcPr>
            <w:tcW w:w="2508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auto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sz w:val="16"/>
              </w:rPr>
            </w:pPr>
          </w:p>
        </w:tc>
      </w:tr>
      <w:tr w:rsidR="006D0046" w:rsidRPr="00837A7A" w:rsidTr="00D03735">
        <w:trPr>
          <w:cantSplit/>
        </w:trPr>
        <w:tc>
          <w:tcPr>
            <w:tcW w:w="1333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auto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sz w:val="16"/>
              </w:rPr>
            </w:pPr>
          </w:p>
        </w:tc>
        <w:tc>
          <w:tcPr>
            <w:tcW w:w="5245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auto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sz w:val="16"/>
              </w:rPr>
            </w:pPr>
            <w:r w:rsidRPr="00D14ADB">
              <w:rPr>
                <w:rFonts w:ascii="Arial" w:hAnsi="Arial" w:cs="Arial"/>
                <w:sz w:val="16"/>
              </w:rPr>
              <w:t>Servidor</w:t>
            </w:r>
          </w:p>
        </w:tc>
        <w:tc>
          <w:tcPr>
            <w:tcW w:w="709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auto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sz w:val="16"/>
              </w:rPr>
            </w:pPr>
          </w:p>
        </w:tc>
        <w:tc>
          <w:tcPr>
            <w:tcW w:w="2508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auto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sz w:val="16"/>
              </w:rPr>
            </w:pPr>
          </w:p>
        </w:tc>
      </w:tr>
      <w:tr w:rsidR="006D0046" w:rsidRPr="00837A7A" w:rsidTr="00D03735">
        <w:trPr>
          <w:cantSplit/>
        </w:trPr>
        <w:tc>
          <w:tcPr>
            <w:tcW w:w="1333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auto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sz w:val="16"/>
              </w:rPr>
            </w:pPr>
          </w:p>
        </w:tc>
        <w:tc>
          <w:tcPr>
            <w:tcW w:w="5245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auto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sz w:val="16"/>
              </w:rPr>
            </w:pPr>
            <w:r w:rsidRPr="00D14ADB">
              <w:rPr>
                <w:rFonts w:ascii="Arial" w:hAnsi="Arial" w:cs="Arial"/>
                <w:sz w:val="16"/>
              </w:rPr>
              <w:t>Usuario Servidor</w:t>
            </w:r>
          </w:p>
        </w:tc>
        <w:tc>
          <w:tcPr>
            <w:tcW w:w="709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auto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sz w:val="16"/>
              </w:rPr>
            </w:pPr>
          </w:p>
        </w:tc>
        <w:tc>
          <w:tcPr>
            <w:tcW w:w="2508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auto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sz w:val="16"/>
              </w:rPr>
            </w:pPr>
          </w:p>
        </w:tc>
      </w:tr>
      <w:tr w:rsidR="006D0046" w:rsidRPr="00837A7A" w:rsidTr="00D03735">
        <w:trPr>
          <w:cantSplit/>
        </w:trPr>
        <w:tc>
          <w:tcPr>
            <w:tcW w:w="1333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auto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sz w:val="16"/>
              </w:rPr>
            </w:pPr>
          </w:p>
        </w:tc>
        <w:tc>
          <w:tcPr>
            <w:tcW w:w="5245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auto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sz w:val="16"/>
              </w:rPr>
            </w:pPr>
            <w:r w:rsidRPr="00D14ADB">
              <w:rPr>
                <w:rFonts w:ascii="Arial" w:hAnsi="Arial" w:cs="Arial"/>
                <w:sz w:val="16"/>
              </w:rPr>
              <w:t>Usuario BBDD</w:t>
            </w:r>
          </w:p>
        </w:tc>
        <w:tc>
          <w:tcPr>
            <w:tcW w:w="709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auto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sz w:val="16"/>
              </w:rPr>
            </w:pPr>
          </w:p>
        </w:tc>
        <w:tc>
          <w:tcPr>
            <w:tcW w:w="2508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auto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sz w:val="16"/>
              </w:rPr>
            </w:pPr>
          </w:p>
        </w:tc>
      </w:tr>
      <w:tr w:rsidR="006D0046" w:rsidRPr="00837A7A" w:rsidTr="00D03735">
        <w:trPr>
          <w:cantSplit/>
        </w:trPr>
        <w:tc>
          <w:tcPr>
            <w:tcW w:w="1333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F2F2F2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sz w:val="16"/>
              </w:rPr>
            </w:pPr>
          </w:p>
        </w:tc>
        <w:tc>
          <w:tcPr>
            <w:tcW w:w="5245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F2F2F2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b/>
                <w:sz w:val="16"/>
              </w:rPr>
            </w:pPr>
            <w:r w:rsidRPr="00D14ADB">
              <w:rPr>
                <w:rFonts w:ascii="Arial" w:hAnsi="Arial" w:cs="Arial"/>
                <w:b/>
                <w:sz w:val="16"/>
              </w:rPr>
              <w:t>Total Coste de Licencias</w:t>
            </w:r>
          </w:p>
        </w:tc>
        <w:tc>
          <w:tcPr>
            <w:tcW w:w="709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F2F2F2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b/>
                <w:sz w:val="16"/>
              </w:rPr>
            </w:pPr>
          </w:p>
        </w:tc>
        <w:tc>
          <w:tcPr>
            <w:tcW w:w="2508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F2F2F2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sz w:val="16"/>
              </w:rPr>
            </w:pPr>
          </w:p>
        </w:tc>
      </w:tr>
      <w:tr w:rsidR="006D0046" w:rsidRPr="00837A7A" w:rsidTr="00D03735">
        <w:trPr>
          <w:cantSplit/>
        </w:trPr>
        <w:tc>
          <w:tcPr>
            <w:tcW w:w="1333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auto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sz w:val="16"/>
              </w:rPr>
            </w:pPr>
            <w:r w:rsidRPr="00D14ADB">
              <w:rPr>
                <w:rFonts w:ascii="Arial" w:hAnsi="Arial" w:cs="Arial"/>
                <w:sz w:val="16"/>
              </w:rPr>
              <w:t>Operación</w:t>
            </w:r>
          </w:p>
        </w:tc>
        <w:tc>
          <w:tcPr>
            <w:tcW w:w="5245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auto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auto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sz w:val="16"/>
              </w:rPr>
            </w:pPr>
          </w:p>
        </w:tc>
        <w:tc>
          <w:tcPr>
            <w:tcW w:w="2508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auto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sz w:val="16"/>
              </w:rPr>
            </w:pPr>
          </w:p>
        </w:tc>
      </w:tr>
      <w:tr w:rsidR="006D0046" w:rsidRPr="00837A7A" w:rsidTr="00D03735">
        <w:trPr>
          <w:cantSplit/>
        </w:trPr>
        <w:tc>
          <w:tcPr>
            <w:tcW w:w="1333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auto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sz w:val="16"/>
              </w:rPr>
            </w:pPr>
          </w:p>
        </w:tc>
        <w:tc>
          <w:tcPr>
            <w:tcW w:w="5245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auto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auto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sz w:val="16"/>
              </w:rPr>
            </w:pPr>
          </w:p>
        </w:tc>
        <w:tc>
          <w:tcPr>
            <w:tcW w:w="2508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auto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sz w:val="16"/>
              </w:rPr>
            </w:pPr>
          </w:p>
        </w:tc>
      </w:tr>
      <w:tr w:rsidR="006D0046" w:rsidRPr="00837A7A" w:rsidTr="00D03735">
        <w:trPr>
          <w:cantSplit/>
        </w:trPr>
        <w:tc>
          <w:tcPr>
            <w:tcW w:w="1333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auto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sz w:val="16"/>
              </w:rPr>
            </w:pPr>
          </w:p>
        </w:tc>
        <w:tc>
          <w:tcPr>
            <w:tcW w:w="5245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auto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auto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sz w:val="16"/>
              </w:rPr>
            </w:pPr>
          </w:p>
        </w:tc>
        <w:tc>
          <w:tcPr>
            <w:tcW w:w="2508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auto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sz w:val="16"/>
              </w:rPr>
            </w:pPr>
          </w:p>
        </w:tc>
      </w:tr>
      <w:tr w:rsidR="006D0046" w:rsidRPr="00837A7A" w:rsidTr="00D03735">
        <w:trPr>
          <w:cantSplit/>
        </w:trPr>
        <w:tc>
          <w:tcPr>
            <w:tcW w:w="1333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F2F2F2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sz w:val="16"/>
              </w:rPr>
            </w:pPr>
          </w:p>
        </w:tc>
        <w:tc>
          <w:tcPr>
            <w:tcW w:w="5245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F2F2F2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sz w:val="16"/>
              </w:rPr>
            </w:pPr>
            <w:r w:rsidRPr="00D14ADB">
              <w:rPr>
                <w:rFonts w:ascii="Arial" w:hAnsi="Arial" w:cs="Arial"/>
                <w:sz w:val="16"/>
              </w:rPr>
              <w:t>Total Coste de Operación</w:t>
            </w:r>
          </w:p>
        </w:tc>
        <w:tc>
          <w:tcPr>
            <w:tcW w:w="709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F2F2F2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sz w:val="16"/>
              </w:rPr>
            </w:pPr>
          </w:p>
        </w:tc>
        <w:tc>
          <w:tcPr>
            <w:tcW w:w="2508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F2F2F2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sz w:val="16"/>
              </w:rPr>
            </w:pPr>
          </w:p>
        </w:tc>
      </w:tr>
      <w:tr w:rsidR="006D0046" w:rsidRPr="00837A7A" w:rsidTr="00D03735">
        <w:trPr>
          <w:cantSplit/>
        </w:trPr>
        <w:tc>
          <w:tcPr>
            <w:tcW w:w="1333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DBE5F1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sz w:val="16"/>
              </w:rPr>
            </w:pPr>
          </w:p>
        </w:tc>
        <w:tc>
          <w:tcPr>
            <w:tcW w:w="5245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DBE5F1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b/>
                <w:sz w:val="16"/>
              </w:rPr>
            </w:pPr>
            <w:r w:rsidRPr="00D14ADB">
              <w:rPr>
                <w:rFonts w:ascii="Arial" w:hAnsi="Arial" w:cs="Arial"/>
                <w:b/>
                <w:sz w:val="16"/>
              </w:rPr>
              <w:t xml:space="preserve">TOTAL </w:t>
            </w:r>
            <w:r>
              <w:rPr>
                <w:rFonts w:ascii="Arial" w:hAnsi="Arial" w:cs="Arial"/>
                <w:b/>
                <w:sz w:val="16"/>
              </w:rPr>
              <w:t>COSTE</w:t>
            </w:r>
          </w:p>
        </w:tc>
        <w:tc>
          <w:tcPr>
            <w:tcW w:w="709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DBE5F1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b/>
                <w:sz w:val="16"/>
              </w:rPr>
            </w:pPr>
          </w:p>
        </w:tc>
        <w:tc>
          <w:tcPr>
            <w:tcW w:w="2508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DBE5F1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sz w:val="16"/>
              </w:rPr>
            </w:pPr>
          </w:p>
        </w:tc>
      </w:tr>
      <w:tr w:rsidR="006D0046" w:rsidRPr="00837A7A" w:rsidTr="00D03735">
        <w:trPr>
          <w:cantSplit/>
        </w:trPr>
        <w:tc>
          <w:tcPr>
            <w:tcW w:w="6578" w:type="dxa"/>
            <w:gridSpan w:val="2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000000" w:themeFill="text1"/>
          </w:tcPr>
          <w:p w:rsidR="006D0046" w:rsidRPr="00D14ADB" w:rsidRDefault="006D0046" w:rsidP="00D03735">
            <w:pPr>
              <w:spacing w:after="0"/>
              <w:jc w:val="right"/>
              <w:rPr>
                <w:b/>
                <w:sz w:val="18"/>
              </w:rPr>
            </w:pPr>
            <w:r w:rsidRPr="00D14ADB">
              <w:rPr>
                <w:b/>
                <w:sz w:val="18"/>
              </w:rPr>
              <w:t>TOTAL AÑO 1</w:t>
            </w:r>
          </w:p>
        </w:tc>
        <w:tc>
          <w:tcPr>
            <w:tcW w:w="709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000000" w:themeFill="text1"/>
          </w:tcPr>
          <w:p w:rsidR="006D0046" w:rsidRPr="00D14ADB" w:rsidRDefault="0007543D" w:rsidP="00D03735">
            <w:pPr>
              <w:spacing w:after="0"/>
              <w:rPr>
                <w:b/>
                <w:sz w:val="18"/>
              </w:rPr>
            </w:pPr>
            <w:r>
              <w:rPr>
                <w:b/>
                <w:sz w:val="18"/>
              </w:rPr>
              <w:t>1.240</w:t>
            </w:r>
          </w:p>
        </w:tc>
        <w:tc>
          <w:tcPr>
            <w:tcW w:w="2508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000000" w:themeFill="text1"/>
          </w:tcPr>
          <w:p w:rsidR="006D0046" w:rsidRPr="00D14ADB" w:rsidRDefault="006D0046" w:rsidP="00D03735">
            <w:pPr>
              <w:spacing w:after="0"/>
              <w:rPr>
                <w:b/>
                <w:sz w:val="18"/>
              </w:rPr>
            </w:pPr>
            <w:r>
              <w:rPr>
                <w:b/>
                <w:sz w:val="18"/>
              </w:rPr>
              <w:t>20€/h</w:t>
            </w:r>
          </w:p>
        </w:tc>
      </w:tr>
    </w:tbl>
    <w:p w:rsidR="006D0046" w:rsidRDefault="006D0046" w:rsidP="004375BE"/>
    <w:sectPr w:rsidR="006D0046" w:rsidSect="002477DF">
      <w:pgSz w:w="11906" w:h="16838"/>
      <w:pgMar w:top="1418" w:right="1134" w:bottom="1134" w:left="1701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0D2D" w:rsidRDefault="00C60D2D" w:rsidP="0055052C">
      <w:r>
        <w:separator/>
      </w:r>
    </w:p>
  </w:endnote>
  <w:endnote w:type="continuationSeparator" w:id="0">
    <w:p w:rsidR="00C60D2D" w:rsidRDefault="00C60D2D" w:rsidP="005505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old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3735" w:rsidRPr="00737C23" w:rsidRDefault="00C60D2D" w:rsidP="0055052C">
    <w:pPr>
      <w:pStyle w:val="Piedepgina"/>
      <w:rPr>
        <w:noProof/>
        <w:lang w:val="es-ES"/>
      </w:rPr>
    </w:pPr>
    <w:fldSimple w:instr=" FILENAME   \* MERGEFORMAT ">
      <w:r w:rsidR="00175411" w:rsidRPr="00175411">
        <w:rPr>
          <w:noProof/>
          <w:lang w:val="de-DE"/>
        </w:rPr>
        <w:t>Barcelona</w:t>
      </w:r>
      <w:r w:rsidR="00175411">
        <w:rPr>
          <w:noProof/>
        </w:rPr>
        <w:t>@arvato.com_2018072501083677.docx</w:t>
      </w:r>
    </w:fldSimple>
    <w:r w:rsidR="00D03735" w:rsidRPr="00737C23">
      <w:rPr>
        <w:lang w:val="es-ES"/>
      </w:rPr>
      <w:tab/>
      <w:t>Clasificación: Interno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0D2D" w:rsidRDefault="00C60D2D" w:rsidP="0055052C">
      <w:r>
        <w:separator/>
      </w:r>
    </w:p>
  </w:footnote>
  <w:footnote w:type="continuationSeparator" w:id="0">
    <w:p w:rsidR="00C60D2D" w:rsidRDefault="00C60D2D" w:rsidP="005505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3735" w:rsidRDefault="00FE114B" w:rsidP="0055052C">
    <w:pPr>
      <w:pStyle w:val="Encabezado"/>
    </w:pP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58240" behindDoc="0" locked="0" layoutInCell="0" allowOverlap="1">
              <wp:simplePos x="0" y="0"/>
              <wp:positionH relativeFrom="page">
                <wp:posOffset>1270</wp:posOffset>
              </wp:positionH>
              <wp:positionV relativeFrom="page">
                <wp:posOffset>363855</wp:posOffset>
              </wp:positionV>
              <wp:extent cx="1080135" cy="300355"/>
              <wp:effectExtent l="0" t="0" r="5715" b="4445"/>
              <wp:wrapNone/>
              <wp:docPr id="5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80135" cy="300355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03735" w:rsidRPr="00D053B3" w:rsidRDefault="00D03735" w:rsidP="00737C23">
                          <w:pPr>
                            <w:jc w:val="left"/>
                            <w:rPr>
                              <w:color w:val="FFFFFF"/>
                            </w:rPr>
                          </w:pPr>
                          <w:r>
                            <w:t xml:space="preserve">   </w:t>
                          </w:r>
                          <w:r w:rsidR="0082210B"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 w:rsidR="0082210B">
                            <w:fldChar w:fldCharType="separate"/>
                          </w:r>
                          <w:r w:rsidR="00175411" w:rsidRPr="00175411">
                            <w:rPr>
                              <w:noProof/>
                              <w:color w:val="FFFFFF"/>
                            </w:rPr>
                            <w:t>3</w:t>
                          </w:r>
                          <w:r w:rsidR="0082210B">
                            <w:rPr>
                              <w:noProof/>
                              <w:color w:val="FFFFFF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b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.1pt;margin-top:28.65pt;width:85.05pt;height:23.6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" o:allowincell="f" fillcolor="#4f81bd" stroked="f">
              <v:textbox style="mso-fit-shape-to-text:t" inset=",0,,0">
                <w:txbxContent>
                  <w:p w:rsidR="00D03735" w:rsidRPr="00D053B3" w:rsidRDefault="00D03735" w:rsidP="00737C23">
                    <w:pPr>
                      <w:jc w:val="left"/>
                      <w:rPr>
                        <w:color w:val="FFFFFF"/>
                      </w:rPr>
                    </w:pPr>
                    <w:r>
                      <w:t xml:space="preserve">   </w:t>
                    </w:r>
                    <w:r w:rsidR="0082210B">
                      <w:fldChar w:fldCharType="begin"/>
                    </w:r>
                    <w:r>
                      <w:instrText xml:space="preserve"> PAGE   \* MERGEFORMAT </w:instrText>
                    </w:r>
                    <w:r w:rsidR="0082210B">
                      <w:fldChar w:fldCharType="separate"/>
                    </w:r>
                    <w:r w:rsidR="00175411" w:rsidRPr="00175411">
                      <w:rPr>
                        <w:noProof/>
                        <w:color w:val="FFFFFF"/>
                      </w:rPr>
                      <w:t>3</w:t>
                    </w:r>
                    <w:r w:rsidR="0082210B">
                      <w:rPr>
                        <w:noProof/>
                        <w:color w:val="FFFFFF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posOffset>99060</wp:posOffset>
              </wp:positionH>
              <wp:positionV relativeFrom="page">
                <wp:posOffset>355600</wp:posOffset>
              </wp:positionV>
              <wp:extent cx="5760085" cy="300355"/>
              <wp:effectExtent l="0" t="0" r="0" b="4445"/>
              <wp:wrapNone/>
              <wp:docPr id="2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60085" cy="3003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03735" w:rsidRPr="002F0F95" w:rsidRDefault="00D03735" w:rsidP="00737C23">
                          <w:pPr>
                            <w:rPr>
                              <w:rFonts w:cs="Lucida Sans Unicode"/>
                              <w:i/>
                              <w:sz w:val="18"/>
                              <w:szCs w:val="18"/>
                              <w:lang w:val="es-ES"/>
                            </w:rPr>
                          </w:pPr>
                          <w:r>
                            <w:rPr>
                              <w:noProof/>
                              <w:lang w:val="es-ES"/>
                            </w:rPr>
                            <w:t>Formulario de Solicitud de Cambios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" o:spid="_x0000_s1027" type="#_x0000_t202" style="position:absolute;left:0;text-align:left;margin-left:7.8pt;margin-top:28pt;width:453.55pt;height:23.6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" o:allowincell="f" filled="f" stroked="f">
              <v:textbox style="mso-fit-shape-to-text:t" inset=",0,,0">
                <w:txbxContent>
                  <w:p w:rsidR="00D03735" w:rsidRPr="002F0F95" w:rsidRDefault="00D03735" w:rsidP="00737C23">
                    <w:pPr>
                      <w:rPr>
                        <w:rFonts w:cs="Lucida Sans Unicode"/>
                        <w:i/>
                        <w:sz w:val="18"/>
                        <w:szCs w:val="18"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>Formulario de Solicitud de Cambios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 w:rsidR="00D03735">
      <w:rPr>
        <w:noProof/>
        <w:lang w:val="es-ES" w:eastAsia="es-ES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4866640</wp:posOffset>
          </wp:positionH>
          <wp:positionV relativeFrom="paragraph">
            <wp:posOffset>-181610</wp:posOffset>
          </wp:positionV>
          <wp:extent cx="903605" cy="379095"/>
          <wp:effectExtent l="0" t="0" r="0" b="1905"/>
          <wp:wrapTight wrapText="bothSides">
            <wp:wrapPolygon edited="0">
              <wp:start x="0" y="0"/>
              <wp:lineTo x="0" y="20623"/>
              <wp:lineTo x="20947" y="20623"/>
              <wp:lineTo x="20947" y="0"/>
              <wp:lineTo x="0" y="0"/>
            </wp:wrapPolygon>
          </wp:wrapTight>
          <wp:docPr id="8" name="Grafik 15" descr="Logo arvato Bertelsman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15" descr="Logo arvato Bertelsmann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3605" cy="3790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singleLevel"/>
    <w:tmpl w:val="FAA6756A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B306A0E"/>
    <w:multiLevelType w:val="hybridMultilevel"/>
    <w:tmpl w:val="D414B53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323B21"/>
    <w:multiLevelType w:val="hybridMultilevel"/>
    <w:tmpl w:val="1CD467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E3136A"/>
    <w:multiLevelType w:val="hybridMultilevel"/>
    <w:tmpl w:val="DCD8C5F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B16778"/>
    <w:multiLevelType w:val="hybridMultilevel"/>
    <w:tmpl w:val="6C9AAA98"/>
    <w:lvl w:ilvl="0" w:tplc="08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5" w15:restartNumberingAfterBreak="0">
    <w:nsid w:val="0DCA2B44"/>
    <w:multiLevelType w:val="multilevel"/>
    <w:tmpl w:val="DF4AC3DC"/>
    <w:lvl w:ilvl="0">
      <w:start w:val="1"/>
      <w:numFmt w:val="decimal"/>
      <w:pStyle w:val="Ttulo1"/>
      <w:lvlText w:val="%1"/>
      <w:lvlJc w:val="left"/>
      <w:pPr>
        <w:ind w:left="574" w:hanging="432"/>
      </w:pPr>
      <w:rPr>
        <w:rFonts w:cs="Times New Roman" w:hint="default"/>
      </w:rPr>
    </w:lvl>
    <w:lvl w:ilvl="1">
      <w:start w:val="1"/>
      <w:numFmt w:val="decimal"/>
      <w:pStyle w:val="Ttulo2"/>
      <w:lvlText w:val="%1.%2"/>
      <w:lvlJc w:val="left"/>
      <w:pPr>
        <w:ind w:left="718" w:hanging="576"/>
      </w:pPr>
      <w:rPr>
        <w:rFonts w:cs="Times New Roman" w:hint="default"/>
      </w:rPr>
    </w:lvl>
    <w:lvl w:ilvl="2">
      <w:start w:val="1"/>
      <w:numFmt w:val="decimal"/>
      <w:pStyle w:val="Ttulo3"/>
      <w:lvlText w:val="%1.%2.%3"/>
      <w:lvlJc w:val="left"/>
      <w:pPr>
        <w:ind w:left="862" w:hanging="720"/>
      </w:pPr>
      <w:rPr>
        <w:rFonts w:cs="Times New Roman"/>
        <w:b/>
        <w:bCs w:val="0"/>
        <w:i w:val="0"/>
        <w:iCs w:val="0"/>
        <w:caps w:val="0"/>
        <w:smallCaps w:val="0"/>
        <w:strike w:val="0"/>
        <w:dstrike w:val="0"/>
        <w:vanish w:val="0"/>
        <w:color w:val="4F81BD"/>
        <w:spacing w:val="0"/>
        <w:kern w:val="0"/>
        <w:position w:val="0"/>
        <w:u w:val="none"/>
        <w:vertAlign w:val="baseline"/>
      </w:rPr>
    </w:lvl>
    <w:lvl w:ilvl="3">
      <w:start w:val="1"/>
      <w:numFmt w:val="decimal"/>
      <w:pStyle w:val="Ttulo4"/>
      <w:lvlText w:val="%1.%2.%3.%4"/>
      <w:lvlJc w:val="left"/>
      <w:pPr>
        <w:ind w:left="1006" w:hanging="864"/>
      </w:pPr>
      <w:rPr>
        <w:rFonts w:cs="Times New Roman" w:hint="default"/>
      </w:rPr>
    </w:lvl>
    <w:lvl w:ilvl="4">
      <w:start w:val="1"/>
      <w:numFmt w:val="decimal"/>
      <w:pStyle w:val="Ttulo5"/>
      <w:lvlText w:val="%1.%2.%3.%4.%5"/>
      <w:lvlJc w:val="left"/>
      <w:pPr>
        <w:ind w:left="1150" w:hanging="1008"/>
      </w:pPr>
      <w:rPr>
        <w:rFonts w:cs="Times New Roman" w:hint="default"/>
      </w:rPr>
    </w:lvl>
    <w:lvl w:ilvl="5">
      <w:start w:val="1"/>
      <w:numFmt w:val="decimal"/>
      <w:pStyle w:val="Ttulo6"/>
      <w:lvlText w:val="%1.%2.%3.%4.%5.%6"/>
      <w:lvlJc w:val="left"/>
      <w:pPr>
        <w:ind w:left="1294" w:hanging="1152"/>
      </w:pPr>
      <w:rPr>
        <w:rFonts w:cs="Times New Roman"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438" w:hanging="1296"/>
      </w:pPr>
      <w:rPr>
        <w:rFonts w:cs="Times New Roman"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582" w:hanging="1440"/>
      </w:pPr>
      <w:rPr>
        <w:rFonts w:cs="Times New Roman"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726" w:hanging="1584"/>
      </w:pPr>
      <w:rPr>
        <w:rFonts w:cs="Times New Roman" w:hint="default"/>
      </w:rPr>
    </w:lvl>
  </w:abstractNum>
  <w:abstractNum w:abstractNumId="6" w15:restartNumberingAfterBreak="0">
    <w:nsid w:val="1BA5378C"/>
    <w:multiLevelType w:val="hybridMultilevel"/>
    <w:tmpl w:val="405435FC"/>
    <w:lvl w:ilvl="0" w:tplc="0409000F">
      <w:start w:val="1"/>
      <w:numFmt w:val="decimal"/>
      <w:lvlText w:val="%1."/>
      <w:lvlJc w:val="left"/>
      <w:pPr>
        <w:ind w:left="1582" w:hanging="360"/>
      </w:pPr>
    </w:lvl>
    <w:lvl w:ilvl="1" w:tplc="04090019" w:tentative="1">
      <w:start w:val="1"/>
      <w:numFmt w:val="lowerLetter"/>
      <w:lvlText w:val="%2."/>
      <w:lvlJc w:val="left"/>
      <w:pPr>
        <w:ind w:left="2302" w:hanging="360"/>
      </w:pPr>
    </w:lvl>
    <w:lvl w:ilvl="2" w:tplc="0409001B" w:tentative="1">
      <w:start w:val="1"/>
      <w:numFmt w:val="lowerRoman"/>
      <w:lvlText w:val="%3."/>
      <w:lvlJc w:val="right"/>
      <w:pPr>
        <w:ind w:left="3022" w:hanging="180"/>
      </w:pPr>
    </w:lvl>
    <w:lvl w:ilvl="3" w:tplc="0409000F" w:tentative="1">
      <w:start w:val="1"/>
      <w:numFmt w:val="decimal"/>
      <w:lvlText w:val="%4."/>
      <w:lvlJc w:val="left"/>
      <w:pPr>
        <w:ind w:left="3742" w:hanging="360"/>
      </w:pPr>
    </w:lvl>
    <w:lvl w:ilvl="4" w:tplc="04090019" w:tentative="1">
      <w:start w:val="1"/>
      <w:numFmt w:val="lowerLetter"/>
      <w:lvlText w:val="%5."/>
      <w:lvlJc w:val="left"/>
      <w:pPr>
        <w:ind w:left="4462" w:hanging="360"/>
      </w:pPr>
    </w:lvl>
    <w:lvl w:ilvl="5" w:tplc="0409001B" w:tentative="1">
      <w:start w:val="1"/>
      <w:numFmt w:val="lowerRoman"/>
      <w:lvlText w:val="%6."/>
      <w:lvlJc w:val="right"/>
      <w:pPr>
        <w:ind w:left="5182" w:hanging="180"/>
      </w:pPr>
    </w:lvl>
    <w:lvl w:ilvl="6" w:tplc="0409000F" w:tentative="1">
      <w:start w:val="1"/>
      <w:numFmt w:val="decimal"/>
      <w:lvlText w:val="%7."/>
      <w:lvlJc w:val="left"/>
      <w:pPr>
        <w:ind w:left="5902" w:hanging="360"/>
      </w:pPr>
    </w:lvl>
    <w:lvl w:ilvl="7" w:tplc="04090019" w:tentative="1">
      <w:start w:val="1"/>
      <w:numFmt w:val="lowerLetter"/>
      <w:lvlText w:val="%8."/>
      <w:lvlJc w:val="left"/>
      <w:pPr>
        <w:ind w:left="6622" w:hanging="360"/>
      </w:pPr>
    </w:lvl>
    <w:lvl w:ilvl="8" w:tplc="0409001B" w:tentative="1">
      <w:start w:val="1"/>
      <w:numFmt w:val="lowerRoman"/>
      <w:lvlText w:val="%9."/>
      <w:lvlJc w:val="right"/>
      <w:pPr>
        <w:ind w:left="7342" w:hanging="180"/>
      </w:pPr>
    </w:lvl>
  </w:abstractNum>
  <w:abstractNum w:abstractNumId="7" w15:restartNumberingAfterBreak="0">
    <w:nsid w:val="1EBB335B"/>
    <w:multiLevelType w:val="hybridMultilevel"/>
    <w:tmpl w:val="D84C86B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081768"/>
    <w:multiLevelType w:val="hybridMultilevel"/>
    <w:tmpl w:val="402C6A32"/>
    <w:lvl w:ilvl="0" w:tplc="08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9" w15:restartNumberingAfterBreak="0">
    <w:nsid w:val="311E02B2"/>
    <w:multiLevelType w:val="hybridMultilevel"/>
    <w:tmpl w:val="3AA89B8C"/>
    <w:lvl w:ilvl="0" w:tplc="077EC48E">
      <w:numFmt w:val="bullet"/>
      <w:lvlText w:val="•"/>
      <w:lvlJc w:val="left"/>
      <w:pPr>
        <w:ind w:left="1065" w:hanging="705"/>
      </w:pPr>
      <w:rPr>
        <w:rFonts w:ascii="Lucida Sans Unicode" w:eastAsia="Calibri" w:hAnsi="Lucida Sans Unicode" w:cs="Lucida Sans Unicode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275E26"/>
    <w:multiLevelType w:val="hybridMultilevel"/>
    <w:tmpl w:val="1E68D91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1E3F79"/>
    <w:multiLevelType w:val="hybridMultilevel"/>
    <w:tmpl w:val="C486EE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821146"/>
    <w:multiLevelType w:val="hybridMultilevel"/>
    <w:tmpl w:val="AC78F8E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BA08B0"/>
    <w:multiLevelType w:val="hybridMultilevel"/>
    <w:tmpl w:val="EBE2F1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A50304"/>
    <w:multiLevelType w:val="hybridMultilevel"/>
    <w:tmpl w:val="9A9601DE"/>
    <w:lvl w:ilvl="0" w:tplc="077EC48E">
      <w:numFmt w:val="bullet"/>
      <w:lvlText w:val="•"/>
      <w:lvlJc w:val="left"/>
      <w:pPr>
        <w:ind w:left="1065" w:hanging="705"/>
      </w:pPr>
      <w:rPr>
        <w:rFonts w:ascii="Lucida Sans Unicode" w:eastAsia="Calibri" w:hAnsi="Lucida Sans Unicode" w:cs="Lucida Sans Unicode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903A54"/>
    <w:multiLevelType w:val="hybridMultilevel"/>
    <w:tmpl w:val="E71EF034"/>
    <w:lvl w:ilvl="0" w:tplc="0409000F">
      <w:start w:val="1"/>
      <w:numFmt w:val="decimal"/>
      <w:lvlText w:val="%1."/>
      <w:lvlJc w:val="left"/>
      <w:pPr>
        <w:ind w:left="1582" w:hanging="360"/>
      </w:pPr>
    </w:lvl>
    <w:lvl w:ilvl="1" w:tplc="04090019" w:tentative="1">
      <w:start w:val="1"/>
      <w:numFmt w:val="lowerLetter"/>
      <w:lvlText w:val="%2."/>
      <w:lvlJc w:val="left"/>
      <w:pPr>
        <w:ind w:left="2302" w:hanging="360"/>
      </w:pPr>
    </w:lvl>
    <w:lvl w:ilvl="2" w:tplc="0409001B" w:tentative="1">
      <w:start w:val="1"/>
      <w:numFmt w:val="lowerRoman"/>
      <w:lvlText w:val="%3."/>
      <w:lvlJc w:val="right"/>
      <w:pPr>
        <w:ind w:left="3022" w:hanging="180"/>
      </w:pPr>
    </w:lvl>
    <w:lvl w:ilvl="3" w:tplc="0409000F" w:tentative="1">
      <w:start w:val="1"/>
      <w:numFmt w:val="decimal"/>
      <w:lvlText w:val="%4."/>
      <w:lvlJc w:val="left"/>
      <w:pPr>
        <w:ind w:left="3742" w:hanging="360"/>
      </w:pPr>
    </w:lvl>
    <w:lvl w:ilvl="4" w:tplc="04090019" w:tentative="1">
      <w:start w:val="1"/>
      <w:numFmt w:val="lowerLetter"/>
      <w:lvlText w:val="%5."/>
      <w:lvlJc w:val="left"/>
      <w:pPr>
        <w:ind w:left="4462" w:hanging="360"/>
      </w:pPr>
    </w:lvl>
    <w:lvl w:ilvl="5" w:tplc="0409001B" w:tentative="1">
      <w:start w:val="1"/>
      <w:numFmt w:val="lowerRoman"/>
      <w:lvlText w:val="%6."/>
      <w:lvlJc w:val="right"/>
      <w:pPr>
        <w:ind w:left="5182" w:hanging="180"/>
      </w:pPr>
    </w:lvl>
    <w:lvl w:ilvl="6" w:tplc="0409000F" w:tentative="1">
      <w:start w:val="1"/>
      <w:numFmt w:val="decimal"/>
      <w:lvlText w:val="%7."/>
      <w:lvlJc w:val="left"/>
      <w:pPr>
        <w:ind w:left="5902" w:hanging="360"/>
      </w:pPr>
    </w:lvl>
    <w:lvl w:ilvl="7" w:tplc="04090019" w:tentative="1">
      <w:start w:val="1"/>
      <w:numFmt w:val="lowerLetter"/>
      <w:lvlText w:val="%8."/>
      <w:lvlJc w:val="left"/>
      <w:pPr>
        <w:ind w:left="6622" w:hanging="360"/>
      </w:pPr>
    </w:lvl>
    <w:lvl w:ilvl="8" w:tplc="0409001B" w:tentative="1">
      <w:start w:val="1"/>
      <w:numFmt w:val="lowerRoman"/>
      <w:lvlText w:val="%9."/>
      <w:lvlJc w:val="right"/>
      <w:pPr>
        <w:ind w:left="7342" w:hanging="180"/>
      </w:pPr>
    </w:lvl>
  </w:abstractNum>
  <w:abstractNum w:abstractNumId="16" w15:restartNumberingAfterBreak="0">
    <w:nsid w:val="43752FF6"/>
    <w:multiLevelType w:val="hybridMultilevel"/>
    <w:tmpl w:val="6F1AAD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B53179"/>
    <w:multiLevelType w:val="hybridMultilevel"/>
    <w:tmpl w:val="9A0652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1AC5972">
      <w:numFmt w:val="bullet"/>
      <w:lvlText w:val="•"/>
      <w:lvlJc w:val="left"/>
      <w:pPr>
        <w:ind w:left="1785" w:hanging="705"/>
      </w:pPr>
      <w:rPr>
        <w:rFonts w:ascii="Lucida Sans Unicode" w:eastAsia="Calibri" w:hAnsi="Lucida Sans Unicode" w:cs="Lucida Sans Unicode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F06F9B"/>
    <w:multiLevelType w:val="hybridMultilevel"/>
    <w:tmpl w:val="DA64D5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51C0D2F"/>
    <w:multiLevelType w:val="hybridMultilevel"/>
    <w:tmpl w:val="042AFE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312545"/>
    <w:multiLevelType w:val="hybridMultilevel"/>
    <w:tmpl w:val="1FFC5F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2F4363"/>
    <w:multiLevelType w:val="hybridMultilevel"/>
    <w:tmpl w:val="F3023B52"/>
    <w:lvl w:ilvl="0" w:tplc="4BBCBF5C">
      <w:start w:val="1"/>
      <w:numFmt w:val="bullet"/>
      <w:pStyle w:val="Aufzhlung"/>
      <w:lvlText w:val=""/>
      <w:lvlJc w:val="left"/>
      <w:pPr>
        <w:ind w:left="720" w:hanging="360"/>
      </w:pPr>
      <w:rPr>
        <w:rFonts w:ascii="Wingdings" w:hAnsi="Wingdings" w:hint="default"/>
        <w:color w:val="1F497D"/>
        <w:sz w:val="28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AD22465"/>
    <w:multiLevelType w:val="hybridMultilevel"/>
    <w:tmpl w:val="D23A987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9A6A92"/>
    <w:multiLevelType w:val="hybridMultilevel"/>
    <w:tmpl w:val="45681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86516E"/>
    <w:multiLevelType w:val="hybridMultilevel"/>
    <w:tmpl w:val="774E6B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C37F18"/>
    <w:multiLevelType w:val="hybridMultilevel"/>
    <w:tmpl w:val="12FE1A50"/>
    <w:lvl w:ilvl="0" w:tplc="077EC48E">
      <w:numFmt w:val="bullet"/>
      <w:lvlText w:val="•"/>
      <w:lvlJc w:val="left"/>
      <w:pPr>
        <w:ind w:left="1065" w:hanging="705"/>
      </w:pPr>
      <w:rPr>
        <w:rFonts w:ascii="Lucida Sans Unicode" w:eastAsia="Calibri" w:hAnsi="Lucida Sans Unicode" w:cs="Lucida Sans Unicode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586DBB"/>
    <w:multiLevelType w:val="hybridMultilevel"/>
    <w:tmpl w:val="EBCA25C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81D1D17"/>
    <w:multiLevelType w:val="hybridMultilevel"/>
    <w:tmpl w:val="7B70F5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95852F1"/>
    <w:multiLevelType w:val="hybridMultilevel"/>
    <w:tmpl w:val="3BB4E276"/>
    <w:lvl w:ilvl="0" w:tplc="7C2072FA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A497450"/>
    <w:multiLevelType w:val="hybridMultilevel"/>
    <w:tmpl w:val="CC6AB0E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BD373B3"/>
    <w:multiLevelType w:val="hybridMultilevel"/>
    <w:tmpl w:val="D8108F6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3BC645B"/>
    <w:multiLevelType w:val="hybridMultilevel"/>
    <w:tmpl w:val="66728E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A6B4852"/>
    <w:multiLevelType w:val="hybridMultilevel"/>
    <w:tmpl w:val="7180C9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B015401"/>
    <w:multiLevelType w:val="hybridMultilevel"/>
    <w:tmpl w:val="173A5408"/>
    <w:lvl w:ilvl="0" w:tplc="077EC48E">
      <w:numFmt w:val="bullet"/>
      <w:lvlText w:val="•"/>
      <w:lvlJc w:val="left"/>
      <w:pPr>
        <w:ind w:left="1065" w:hanging="705"/>
      </w:pPr>
      <w:rPr>
        <w:rFonts w:ascii="Lucida Sans Unicode" w:eastAsia="Calibri" w:hAnsi="Lucida Sans Unicode" w:cs="Lucida Sans Unicode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2700A68"/>
    <w:multiLevelType w:val="hybridMultilevel"/>
    <w:tmpl w:val="B5C6EB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7722A40"/>
    <w:multiLevelType w:val="hybridMultilevel"/>
    <w:tmpl w:val="52C013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7B93829"/>
    <w:multiLevelType w:val="hybridMultilevel"/>
    <w:tmpl w:val="85FEE65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84705C4"/>
    <w:multiLevelType w:val="hybridMultilevel"/>
    <w:tmpl w:val="D4E4BF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3510B2"/>
    <w:multiLevelType w:val="hybridMultilevel"/>
    <w:tmpl w:val="567064B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486660"/>
    <w:multiLevelType w:val="hybridMultilevel"/>
    <w:tmpl w:val="6338E99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C121FCA"/>
    <w:multiLevelType w:val="hybridMultilevel"/>
    <w:tmpl w:val="620257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F9D7A6F"/>
    <w:multiLevelType w:val="hybridMultilevel"/>
    <w:tmpl w:val="A1560E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41A0692">
      <w:numFmt w:val="bullet"/>
      <w:lvlText w:val="•"/>
      <w:lvlJc w:val="left"/>
      <w:pPr>
        <w:ind w:left="1785" w:hanging="705"/>
      </w:pPr>
      <w:rPr>
        <w:rFonts w:ascii="Lucida Sans Unicode" w:eastAsia="Calibri" w:hAnsi="Lucida Sans Unicode" w:cs="Lucida Sans Unicode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1"/>
  </w:num>
  <w:num w:numId="4">
    <w:abstractNumId w:val="12"/>
  </w:num>
  <w:num w:numId="5">
    <w:abstractNumId w:val="28"/>
  </w:num>
  <w:num w:numId="6">
    <w:abstractNumId w:val="3"/>
  </w:num>
  <w:num w:numId="7">
    <w:abstractNumId w:val="11"/>
  </w:num>
  <w:num w:numId="8">
    <w:abstractNumId w:val="15"/>
  </w:num>
  <w:num w:numId="9">
    <w:abstractNumId w:val="6"/>
  </w:num>
  <w:num w:numId="10">
    <w:abstractNumId w:val="23"/>
  </w:num>
  <w:num w:numId="11">
    <w:abstractNumId w:val="18"/>
  </w:num>
  <w:num w:numId="12">
    <w:abstractNumId w:val="4"/>
  </w:num>
  <w:num w:numId="13">
    <w:abstractNumId w:val="8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5"/>
  </w:num>
  <w:num w:numId="17">
    <w:abstractNumId w:val="1"/>
  </w:num>
  <w:num w:numId="18">
    <w:abstractNumId w:val="2"/>
  </w:num>
  <w:num w:numId="19">
    <w:abstractNumId w:val="29"/>
  </w:num>
  <w:num w:numId="20">
    <w:abstractNumId w:val="37"/>
  </w:num>
  <w:num w:numId="21">
    <w:abstractNumId w:val="38"/>
  </w:num>
  <w:num w:numId="22">
    <w:abstractNumId w:val="22"/>
  </w:num>
  <w:num w:numId="23">
    <w:abstractNumId w:val="30"/>
  </w:num>
  <w:num w:numId="24">
    <w:abstractNumId w:val="10"/>
  </w:num>
  <w:num w:numId="25">
    <w:abstractNumId w:val="16"/>
  </w:num>
  <w:num w:numId="26">
    <w:abstractNumId w:val="27"/>
  </w:num>
  <w:num w:numId="27">
    <w:abstractNumId w:val="40"/>
  </w:num>
  <w:num w:numId="28">
    <w:abstractNumId w:val="13"/>
  </w:num>
  <w:num w:numId="29">
    <w:abstractNumId w:val="17"/>
  </w:num>
  <w:num w:numId="30">
    <w:abstractNumId w:val="34"/>
  </w:num>
  <w:num w:numId="31">
    <w:abstractNumId w:val="33"/>
  </w:num>
  <w:num w:numId="32">
    <w:abstractNumId w:val="14"/>
  </w:num>
  <w:num w:numId="33">
    <w:abstractNumId w:val="25"/>
  </w:num>
  <w:num w:numId="34">
    <w:abstractNumId w:val="9"/>
  </w:num>
  <w:num w:numId="35">
    <w:abstractNumId w:val="20"/>
  </w:num>
  <w:num w:numId="36">
    <w:abstractNumId w:val="19"/>
  </w:num>
  <w:num w:numId="37">
    <w:abstractNumId w:val="26"/>
  </w:num>
  <w:num w:numId="38">
    <w:abstractNumId w:val="7"/>
  </w:num>
  <w:num w:numId="39">
    <w:abstractNumId w:val="39"/>
  </w:num>
  <w:num w:numId="40">
    <w:abstractNumId w:val="32"/>
  </w:num>
  <w:num w:numId="41">
    <w:abstractNumId w:val="36"/>
  </w:num>
  <w:num w:numId="42">
    <w:abstractNumId w:val="41"/>
  </w:num>
  <w:num w:numId="43">
    <w:abstractNumId w:val="31"/>
  </w:num>
  <w:num w:numId="44">
    <w:abstractNumId w:val="2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hideSpellingErrors/>
  <w:hideGrammaticalErrors/>
  <w:attachedTemplate r:id="rId1"/>
  <w:defaultTabStop w:val="708"/>
  <w:autoHyphenation/>
  <w:hyphenationZone w:val="425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1274"/>
    <w:rsid w:val="00001069"/>
    <w:rsid w:val="00001A21"/>
    <w:rsid w:val="00003D65"/>
    <w:rsid w:val="000061F7"/>
    <w:rsid w:val="00006857"/>
    <w:rsid w:val="00006A63"/>
    <w:rsid w:val="00007AD2"/>
    <w:rsid w:val="00007DFF"/>
    <w:rsid w:val="00011710"/>
    <w:rsid w:val="00011778"/>
    <w:rsid w:val="000134EE"/>
    <w:rsid w:val="00014FE7"/>
    <w:rsid w:val="0001576E"/>
    <w:rsid w:val="0001678B"/>
    <w:rsid w:val="000168CF"/>
    <w:rsid w:val="0001786F"/>
    <w:rsid w:val="00021AB8"/>
    <w:rsid w:val="00025AFB"/>
    <w:rsid w:val="00026166"/>
    <w:rsid w:val="0002642B"/>
    <w:rsid w:val="00031E27"/>
    <w:rsid w:val="000328D1"/>
    <w:rsid w:val="00033386"/>
    <w:rsid w:val="00033D54"/>
    <w:rsid w:val="000342B6"/>
    <w:rsid w:val="0003431D"/>
    <w:rsid w:val="000353C4"/>
    <w:rsid w:val="00035A1A"/>
    <w:rsid w:val="00036B3E"/>
    <w:rsid w:val="00037FF3"/>
    <w:rsid w:val="00040043"/>
    <w:rsid w:val="00040E30"/>
    <w:rsid w:val="000420B5"/>
    <w:rsid w:val="000435F4"/>
    <w:rsid w:val="00045EDF"/>
    <w:rsid w:val="00050C2F"/>
    <w:rsid w:val="00052B03"/>
    <w:rsid w:val="0005334D"/>
    <w:rsid w:val="000533BA"/>
    <w:rsid w:val="00053970"/>
    <w:rsid w:val="000539F4"/>
    <w:rsid w:val="00054916"/>
    <w:rsid w:val="00054B26"/>
    <w:rsid w:val="00055634"/>
    <w:rsid w:val="00057068"/>
    <w:rsid w:val="0005747A"/>
    <w:rsid w:val="00057693"/>
    <w:rsid w:val="00061CD4"/>
    <w:rsid w:val="00063D63"/>
    <w:rsid w:val="00063E32"/>
    <w:rsid w:val="00063ECF"/>
    <w:rsid w:val="00064859"/>
    <w:rsid w:val="00064C38"/>
    <w:rsid w:val="00064FF9"/>
    <w:rsid w:val="000655E8"/>
    <w:rsid w:val="00067272"/>
    <w:rsid w:val="0006779A"/>
    <w:rsid w:val="00070A72"/>
    <w:rsid w:val="00071F5B"/>
    <w:rsid w:val="0007211A"/>
    <w:rsid w:val="00074AD3"/>
    <w:rsid w:val="0007543D"/>
    <w:rsid w:val="000762DF"/>
    <w:rsid w:val="000772E2"/>
    <w:rsid w:val="00083C0F"/>
    <w:rsid w:val="00084274"/>
    <w:rsid w:val="00084974"/>
    <w:rsid w:val="000850BB"/>
    <w:rsid w:val="00086375"/>
    <w:rsid w:val="00086998"/>
    <w:rsid w:val="0008770B"/>
    <w:rsid w:val="0008791C"/>
    <w:rsid w:val="00087C0A"/>
    <w:rsid w:val="000943FF"/>
    <w:rsid w:val="00096F68"/>
    <w:rsid w:val="00097541"/>
    <w:rsid w:val="000A10BD"/>
    <w:rsid w:val="000A2824"/>
    <w:rsid w:val="000A380B"/>
    <w:rsid w:val="000A476E"/>
    <w:rsid w:val="000A4867"/>
    <w:rsid w:val="000A5273"/>
    <w:rsid w:val="000A6835"/>
    <w:rsid w:val="000A73B5"/>
    <w:rsid w:val="000B383B"/>
    <w:rsid w:val="000B3AFC"/>
    <w:rsid w:val="000B46EE"/>
    <w:rsid w:val="000B537F"/>
    <w:rsid w:val="000B5F8D"/>
    <w:rsid w:val="000B7216"/>
    <w:rsid w:val="000B76D9"/>
    <w:rsid w:val="000C2070"/>
    <w:rsid w:val="000C2963"/>
    <w:rsid w:val="000C302C"/>
    <w:rsid w:val="000C37C6"/>
    <w:rsid w:val="000C3DC0"/>
    <w:rsid w:val="000C432B"/>
    <w:rsid w:val="000C434B"/>
    <w:rsid w:val="000C4A95"/>
    <w:rsid w:val="000C5123"/>
    <w:rsid w:val="000C5488"/>
    <w:rsid w:val="000C6ED4"/>
    <w:rsid w:val="000C7180"/>
    <w:rsid w:val="000C7BF8"/>
    <w:rsid w:val="000D0370"/>
    <w:rsid w:val="000D0C54"/>
    <w:rsid w:val="000D2F9B"/>
    <w:rsid w:val="000D3897"/>
    <w:rsid w:val="000D3DB5"/>
    <w:rsid w:val="000D4F7F"/>
    <w:rsid w:val="000D520D"/>
    <w:rsid w:val="000D5B82"/>
    <w:rsid w:val="000D7776"/>
    <w:rsid w:val="000E006A"/>
    <w:rsid w:val="000E05AB"/>
    <w:rsid w:val="000E0ED3"/>
    <w:rsid w:val="000E419A"/>
    <w:rsid w:val="000E4332"/>
    <w:rsid w:val="000E46C6"/>
    <w:rsid w:val="000E5637"/>
    <w:rsid w:val="000E7F62"/>
    <w:rsid w:val="000F0BDD"/>
    <w:rsid w:val="000F140C"/>
    <w:rsid w:val="000F2E80"/>
    <w:rsid w:val="000F2F9D"/>
    <w:rsid w:val="000F5307"/>
    <w:rsid w:val="000F74F8"/>
    <w:rsid w:val="00100A0B"/>
    <w:rsid w:val="00100CB5"/>
    <w:rsid w:val="00100EBD"/>
    <w:rsid w:val="00103246"/>
    <w:rsid w:val="00106415"/>
    <w:rsid w:val="001071C8"/>
    <w:rsid w:val="00107A1C"/>
    <w:rsid w:val="001102C2"/>
    <w:rsid w:val="00110815"/>
    <w:rsid w:val="001127AF"/>
    <w:rsid w:val="00112D70"/>
    <w:rsid w:val="00113C20"/>
    <w:rsid w:val="00113FEE"/>
    <w:rsid w:val="00114A37"/>
    <w:rsid w:val="00114E61"/>
    <w:rsid w:val="001158E4"/>
    <w:rsid w:val="00117137"/>
    <w:rsid w:val="001179C4"/>
    <w:rsid w:val="001230F8"/>
    <w:rsid w:val="001234F2"/>
    <w:rsid w:val="001239E1"/>
    <w:rsid w:val="00124AAF"/>
    <w:rsid w:val="00125206"/>
    <w:rsid w:val="00126CE0"/>
    <w:rsid w:val="001313AD"/>
    <w:rsid w:val="001317BD"/>
    <w:rsid w:val="0013442C"/>
    <w:rsid w:val="00134C08"/>
    <w:rsid w:val="00135703"/>
    <w:rsid w:val="00135B84"/>
    <w:rsid w:val="00135E97"/>
    <w:rsid w:val="001401E2"/>
    <w:rsid w:val="0014109F"/>
    <w:rsid w:val="00141E09"/>
    <w:rsid w:val="00142BC4"/>
    <w:rsid w:val="00145DD6"/>
    <w:rsid w:val="00145E66"/>
    <w:rsid w:val="00150296"/>
    <w:rsid w:val="001504DC"/>
    <w:rsid w:val="00152395"/>
    <w:rsid w:val="00152C8A"/>
    <w:rsid w:val="00155416"/>
    <w:rsid w:val="001557A8"/>
    <w:rsid w:val="00157F9A"/>
    <w:rsid w:val="001601D8"/>
    <w:rsid w:val="00161E73"/>
    <w:rsid w:val="001622AA"/>
    <w:rsid w:val="00162BEF"/>
    <w:rsid w:val="00162F7E"/>
    <w:rsid w:val="0016344C"/>
    <w:rsid w:val="00163D9C"/>
    <w:rsid w:val="00163EE4"/>
    <w:rsid w:val="00164348"/>
    <w:rsid w:val="00164BC5"/>
    <w:rsid w:val="001668D2"/>
    <w:rsid w:val="0016706C"/>
    <w:rsid w:val="001701C4"/>
    <w:rsid w:val="001707D9"/>
    <w:rsid w:val="00171737"/>
    <w:rsid w:val="00171E4B"/>
    <w:rsid w:val="001720D6"/>
    <w:rsid w:val="001725C4"/>
    <w:rsid w:val="00174906"/>
    <w:rsid w:val="00175411"/>
    <w:rsid w:val="00177AC5"/>
    <w:rsid w:val="00177DD2"/>
    <w:rsid w:val="001826D4"/>
    <w:rsid w:val="00182B3A"/>
    <w:rsid w:val="0018383F"/>
    <w:rsid w:val="00187396"/>
    <w:rsid w:val="001905F8"/>
    <w:rsid w:val="001924A3"/>
    <w:rsid w:val="001933B3"/>
    <w:rsid w:val="001957D1"/>
    <w:rsid w:val="001962DA"/>
    <w:rsid w:val="00197AD9"/>
    <w:rsid w:val="00197B21"/>
    <w:rsid w:val="00197E54"/>
    <w:rsid w:val="001A0761"/>
    <w:rsid w:val="001A2564"/>
    <w:rsid w:val="001A355B"/>
    <w:rsid w:val="001A3A11"/>
    <w:rsid w:val="001A3BD7"/>
    <w:rsid w:val="001A3BE2"/>
    <w:rsid w:val="001A3E05"/>
    <w:rsid w:val="001A3FCC"/>
    <w:rsid w:val="001A4CA2"/>
    <w:rsid w:val="001A6BEA"/>
    <w:rsid w:val="001A6E8E"/>
    <w:rsid w:val="001B0CEB"/>
    <w:rsid w:val="001B0E56"/>
    <w:rsid w:val="001B1A0E"/>
    <w:rsid w:val="001B2DE9"/>
    <w:rsid w:val="001B3426"/>
    <w:rsid w:val="001B5837"/>
    <w:rsid w:val="001B598F"/>
    <w:rsid w:val="001B5A16"/>
    <w:rsid w:val="001B6F58"/>
    <w:rsid w:val="001C0068"/>
    <w:rsid w:val="001C09B6"/>
    <w:rsid w:val="001C09E1"/>
    <w:rsid w:val="001C1A83"/>
    <w:rsid w:val="001C2AC5"/>
    <w:rsid w:val="001C5BBD"/>
    <w:rsid w:val="001C6DA9"/>
    <w:rsid w:val="001C707A"/>
    <w:rsid w:val="001C742B"/>
    <w:rsid w:val="001C784C"/>
    <w:rsid w:val="001C795D"/>
    <w:rsid w:val="001D07B4"/>
    <w:rsid w:val="001D1329"/>
    <w:rsid w:val="001D2F70"/>
    <w:rsid w:val="001D367D"/>
    <w:rsid w:val="001D3D3F"/>
    <w:rsid w:val="001D3D4A"/>
    <w:rsid w:val="001D3EB8"/>
    <w:rsid w:val="001D4240"/>
    <w:rsid w:val="001D5603"/>
    <w:rsid w:val="001D572B"/>
    <w:rsid w:val="001D5B7F"/>
    <w:rsid w:val="001D6E92"/>
    <w:rsid w:val="001D74E4"/>
    <w:rsid w:val="001E081B"/>
    <w:rsid w:val="001E0864"/>
    <w:rsid w:val="001E0BF8"/>
    <w:rsid w:val="001E1F5A"/>
    <w:rsid w:val="001E2A85"/>
    <w:rsid w:val="001E36E9"/>
    <w:rsid w:val="001E3C2C"/>
    <w:rsid w:val="001E3D9D"/>
    <w:rsid w:val="001E535D"/>
    <w:rsid w:val="001E57B0"/>
    <w:rsid w:val="001F064C"/>
    <w:rsid w:val="001F0A02"/>
    <w:rsid w:val="001F4CA3"/>
    <w:rsid w:val="001F504A"/>
    <w:rsid w:val="001F5FE6"/>
    <w:rsid w:val="001F627F"/>
    <w:rsid w:val="001F691E"/>
    <w:rsid w:val="001F6E2D"/>
    <w:rsid w:val="001F6F2E"/>
    <w:rsid w:val="001F7BAE"/>
    <w:rsid w:val="00201127"/>
    <w:rsid w:val="0020188D"/>
    <w:rsid w:val="0020296D"/>
    <w:rsid w:val="00203033"/>
    <w:rsid w:val="002030C2"/>
    <w:rsid w:val="00204967"/>
    <w:rsid w:val="00204EE8"/>
    <w:rsid w:val="002057FF"/>
    <w:rsid w:val="00206CFC"/>
    <w:rsid w:val="00207517"/>
    <w:rsid w:val="00207B13"/>
    <w:rsid w:val="00207EEE"/>
    <w:rsid w:val="00211D97"/>
    <w:rsid w:val="00220D50"/>
    <w:rsid w:val="0022271E"/>
    <w:rsid w:val="00227280"/>
    <w:rsid w:val="002278E4"/>
    <w:rsid w:val="00227C60"/>
    <w:rsid w:val="00227F7E"/>
    <w:rsid w:val="00230650"/>
    <w:rsid w:val="002326A9"/>
    <w:rsid w:val="00233445"/>
    <w:rsid w:val="00233675"/>
    <w:rsid w:val="00234BA9"/>
    <w:rsid w:val="00235769"/>
    <w:rsid w:val="00235C78"/>
    <w:rsid w:val="00236DF9"/>
    <w:rsid w:val="002377A9"/>
    <w:rsid w:val="00237DC8"/>
    <w:rsid w:val="002409AC"/>
    <w:rsid w:val="0024234E"/>
    <w:rsid w:val="0024352F"/>
    <w:rsid w:val="00243622"/>
    <w:rsid w:val="00244057"/>
    <w:rsid w:val="00244ADC"/>
    <w:rsid w:val="002450D5"/>
    <w:rsid w:val="002475B2"/>
    <w:rsid w:val="002477DF"/>
    <w:rsid w:val="00247E40"/>
    <w:rsid w:val="00251639"/>
    <w:rsid w:val="0025279B"/>
    <w:rsid w:val="00252CC4"/>
    <w:rsid w:val="00253AE0"/>
    <w:rsid w:val="00256B1C"/>
    <w:rsid w:val="0025719A"/>
    <w:rsid w:val="0025772C"/>
    <w:rsid w:val="00257EB0"/>
    <w:rsid w:val="00260D3A"/>
    <w:rsid w:val="00261FBB"/>
    <w:rsid w:val="00264EB0"/>
    <w:rsid w:val="002654DB"/>
    <w:rsid w:val="00270D6E"/>
    <w:rsid w:val="00272516"/>
    <w:rsid w:val="00272C8E"/>
    <w:rsid w:val="002733BE"/>
    <w:rsid w:val="00275C99"/>
    <w:rsid w:val="00276907"/>
    <w:rsid w:val="00276BE2"/>
    <w:rsid w:val="00282A95"/>
    <w:rsid w:val="00282DEF"/>
    <w:rsid w:val="00283B60"/>
    <w:rsid w:val="00284570"/>
    <w:rsid w:val="00286163"/>
    <w:rsid w:val="00287422"/>
    <w:rsid w:val="002902E1"/>
    <w:rsid w:val="0029211D"/>
    <w:rsid w:val="002923E0"/>
    <w:rsid w:val="002926DF"/>
    <w:rsid w:val="00292992"/>
    <w:rsid w:val="00297187"/>
    <w:rsid w:val="0029767E"/>
    <w:rsid w:val="002978F2"/>
    <w:rsid w:val="002A01F2"/>
    <w:rsid w:val="002A0D83"/>
    <w:rsid w:val="002A2A26"/>
    <w:rsid w:val="002A3662"/>
    <w:rsid w:val="002A3A35"/>
    <w:rsid w:val="002A3ED6"/>
    <w:rsid w:val="002A50E1"/>
    <w:rsid w:val="002A616E"/>
    <w:rsid w:val="002B0138"/>
    <w:rsid w:val="002B04BC"/>
    <w:rsid w:val="002B0820"/>
    <w:rsid w:val="002B08D7"/>
    <w:rsid w:val="002B0F2E"/>
    <w:rsid w:val="002B2A6D"/>
    <w:rsid w:val="002B30D8"/>
    <w:rsid w:val="002B368A"/>
    <w:rsid w:val="002B3DEC"/>
    <w:rsid w:val="002B6CE2"/>
    <w:rsid w:val="002B7EA3"/>
    <w:rsid w:val="002C06B3"/>
    <w:rsid w:val="002C10C5"/>
    <w:rsid w:val="002C2E1D"/>
    <w:rsid w:val="002C3D4C"/>
    <w:rsid w:val="002C5437"/>
    <w:rsid w:val="002D112D"/>
    <w:rsid w:val="002D1413"/>
    <w:rsid w:val="002D23FB"/>
    <w:rsid w:val="002D2F49"/>
    <w:rsid w:val="002D342C"/>
    <w:rsid w:val="002D40C1"/>
    <w:rsid w:val="002D4943"/>
    <w:rsid w:val="002D5109"/>
    <w:rsid w:val="002D5C70"/>
    <w:rsid w:val="002D61B1"/>
    <w:rsid w:val="002D68B1"/>
    <w:rsid w:val="002E041D"/>
    <w:rsid w:val="002E144E"/>
    <w:rsid w:val="002E17C6"/>
    <w:rsid w:val="002E22CE"/>
    <w:rsid w:val="002E4C37"/>
    <w:rsid w:val="002E5C80"/>
    <w:rsid w:val="002E6B2C"/>
    <w:rsid w:val="002E6BAC"/>
    <w:rsid w:val="002F2158"/>
    <w:rsid w:val="002F249D"/>
    <w:rsid w:val="002F2748"/>
    <w:rsid w:val="002F2F77"/>
    <w:rsid w:val="002F315B"/>
    <w:rsid w:val="002F35BB"/>
    <w:rsid w:val="002F3D12"/>
    <w:rsid w:val="002F3D71"/>
    <w:rsid w:val="002F4FC5"/>
    <w:rsid w:val="00300B44"/>
    <w:rsid w:val="00301F29"/>
    <w:rsid w:val="00302112"/>
    <w:rsid w:val="003035AA"/>
    <w:rsid w:val="003038C7"/>
    <w:rsid w:val="00303A72"/>
    <w:rsid w:val="00305F5B"/>
    <w:rsid w:val="0030709E"/>
    <w:rsid w:val="00307119"/>
    <w:rsid w:val="003107E0"/>
    <w:rsid w:val="00310A80"/>
    <w:rsid w:val="003132EA"/>
    <w:rsid w:val="00316F92"/>
    <w:rsid w:val="00317EB0"/>
    <w:rsid w:val="00321CDB"/>
    <w:rsid w:val="003227DA"/>
    <w:rsid w:val="003229F6"/>
    <w:rsid w:val="00322C86"/>
    <w:rsid w:val="00323019"/>
    <w:rsid w:val="0032347F"/>
    <w:rsid w:val="003238D7"/>
    <w:rsid w:val="003253FD"/>
    <w:rsid w:val="003255C7"/>
    <w:rsid w:val="00325F08"/>
    <w:rsid w:val="00326912"/>
    <w:rsid w:val="003304EE"/>
    <w:rsid w:val="00331C7A"/>
    <w:rsid w:val="00333519"/>
    <w:rsid w:val="003350A9"/>
    <w:rsid w:val="003355FA"/>
    <w:rsid w:val="00336894"/>
    <w:rsid w:val="00337802"/>
    <w:rsid w:val="00337E59"/>
    <w:rsid w:val="00340A71"/>
    <w:rsid w:val="00341A89"/>
    <w:rsid w:val="0034240D"/>
    <w:rsid w:val="00342B20"/>
    <w:rsid w:val="00345105"/>
    <w:rsid w:val="00347ED4"/>
    <w:rsid w:val="00350B40"/>
    <w:rsid w:val="00357436"/>
    <w:rsid w:val="00357502"/>
    <w:rsid w:val="00357D2D"/>
    <w:rsid w:val="00360F58"/>
    <w:rsid w:val="00360F7A"/>
    <w:rsid w:val="0036190A"/>
    <w:rsid w:val="00363093"/>
    <w:rsid w:val="003637B4"/>
    <w:rsid w:val="003649B3"/>
    <w:rsid w:val="00365B49"/>
    <w:rsid w:val="0036601D"/>
    <w:rsid w:val="00367F9F"/>
    <w:rsid w:val="00370068"/>
    <w:rsid w:val="00370422"/>
    <w:rsid w:val="00371E94"/>
    <w:rsid w:val="00372313"/>
    <w:rsid w:val="00372688"/>
    <w:rsid w:val="003726F6"/>
    <w:rsid w:val="003744C6"/>
    <w:rsid w:val="003756A5"/>
    <w:rsid w:val="003757AC"/>
    <w:rsid w:val="00376624"/>
    <w:rsid w:val="003774B1"/>
    <w:rsid w:val="00377A43"/>
    <w:rsid w:val="00377C81"/>
    <w:rsid w:val="00377CFF"/>
    <w:rsid w:val="00377F26"/>
    <w:rsid w:val="00380536"/>
    <w:rsid w:val="0038079F"/>
    <w:rsid w:val="00380B17"/>
    <w:rsid w:val="00381633"/>
    <w:rsid w:val="00381AD5"/>
    <w:rsid w:val="00387444"/>
    <w:rsid w:val="00387911"/>
    <w:rsid w:val="00387CDD"/>
    <w:rsid w:val="00387DB8"/>
    <w:rsid w:val="00393418"/>
    <w:rsid w:val="003937E7"/>
    <w:rsid w:val="00395842"/>
    <w:rsid w:val="003964B5"/>
    <w:rsid w:val="003A0DE1"/>
    <w:rsid w:val="003A2412"/>
    <w:rsid w:val="003A24CD"/>
    <w:rsid w:val="003A2E05"/>
    <w:rsid w:val="003A3068"/>
    <w:rsid w:val="003A47D8"/>
    <w:rsid w:val="003A77F6"/>
    <w:rsid w:val="003A78AF"/>
    <w:rsid w:val="003B0075"/>
    <w:rsid w:val="003B047E"/>
    <w:rsid w:val="003B14C8"/>
    <w:rsid w:val="003B2E28"/>
    <w:rsid w:val="003B3597"/>
    <w:rsid w:val="003B4C89"/>
    <w:rsid w:val="003B56FB"/>
    <w:rsid w:val="003B7DA7"/>
    <w:rsid w:val="003C09F8"/>
    <w:rsid w:val="003C1274"/>
    <w:rsid w:val="003C18FC"/>
    <w:rsid w:val="003C2759"/>
    <w:rsid w:val="003C290A"/>
    <w:rsid w:val="003C302F"/>
    <w:rsid w:val="003C4A33"/>
    <w:rsid w:val="003C55B6"/>
    <w:rsid w:val="003C5947"/>
    <w:rsid w:val="003C5E19"/>
    <w:rsid w:val="003C60C0"/>
    <w:rsid w:val="003C6986"/>
    <w:rsid w:val="003C6E62"/>
    <w:rsid w:val="003C7061"/>
    <w:rsid w:val="003C7EE4"/>
    <w:rsid w:val="003D18AB"/>
    <w:rsid w:val="003D4028"/>
    <w:rsid w:val="003D5EBC"/>
    <w:rsid w:val="003D66E5"/>
    <w:rsid w:val="003D67F9"/>
    <w:rsid w:val="003D74A6"/>
    <w:rsid w:val="003E059C"/>
    <w:rsid w:val="003E0FE5"/>
    <w:rsid w:val="003E1FFA"/>
    <w:rsid w:val="003E213D"/>
    <w:rsid w:val="003E2662"/>
    <w:rsid w:val="003E2A6D"/>
    <w:rsid w:val="003E2FC3"/>
    <w:rsid w:val="003E3145"/>
    <w:rsid w:val="003E33FB"/>
    <w:rsid w:val="003E4A90"/>
    <w:rsid w:val="003E4AAB"/>
    <w:rsid w:val="003E5824"/>
    <w:rsid w:val="003E58F8"/>
    <w:rsid w:val="003E5A69"/>
    <w:rsid w:val="003E5A6E"/>
    <w:rsid w:val="003E5AE2"/>
    <w:rsid w:val="003E6327"/>
    <w:rsid w:val="003E65A5"/>
    <w:rsid w:val="003E69B0"/>
    <w:rsid w:val="003E72B0"/>
    <w:rsid w:val="003F0663"/>
    <w:rsid w:val="003F2F2D"/>
    <w:rsid w:val="003F4B55"/>
    <w:rsid w:val="00400C0D"/>
    <w:rsid w:val="00401E5D"/>
    <w:rsid w:val="00403CC0"/>
    <w:rsid w:val="004040C4"/>
    <w:rsid w:val="00404FE2"/>
    <w:rsid w:val="00406445"/>
    <w:rsid w:val="0041260D"/>
    <w:rsid w:val="00413067"/>
    <w:rsid w:val="00415194"/>
    <w:rsid w:val="0041546A"/>
    <w:rsid w:val="0041639F"/>
    <w:rsid w:val="00416DEA"/>
    <w:rsid w:val="004175F3"/>
    <w:rsid w:val="00417BBE"/>
    <w:rsid w:val="00423632"/>
    <w:rsid w:val="00424C06"/>
    <w:rsid w:val="00424D8C"/>
    <w:rsid w:val="00425717"/>
    <w:rsid w:val="004304D2"/>
    <w:rsid w:val="0043086A"/>
    <w:rsid w:val="00430E09"/>
    <w:rsid w:val="00435E32"/>
    <w:rsid w:val="004375BE"/>
    <w:rsid w:val="004416A6"/>
    <w:rsid w:val="0044380D"/>
    <w:rsid w:val="00445902"/>
    <w:rsid w:val="00446ADD"/>
    <w:rsid w:val="00446E84"/>
    <w:rsid w:val="00447022"/>
    <w:rsid w:val="00451704"/>
    <w:rsid w:val="00451C92"/>
    <w:rsid w:val="00453045"/>
    <w:rsid w:val="004547ED"/>
    <w:rsid w:val="00454A2A"/>
    <w:rsid w:val="004552DF"/>
    <w:rsid w:val="004563B5"/>
    <w:rsid w:val="0045670B"/>
    <w:rsid w:val="00461101"/>
    <w:rsid w:val="004611F3"/>
    <w:rsid w:val="00462E8F"/>
    <w:rsid w:val="0046338C"/>
    <w:rsid w:val="00463F4A"/>
    <w:rsid w:val="00465B02"/>
    <w:rsid w:val="00467099"/>
    <w:rsid w:val="0047007D"/>
    <w:rsid w:val="004710A8"/>
    <w:rsid w:val="00471887"/>
    <w:rsid w:val="004721DF"/>
    <w:rsid w:val="00473A45"/>
    <w:rsid w:val="00474FB1"/>
    <w:rsid w:val="00474FFC"/>
    <w:rsid w:val="00475A3D"/>
    <w:rsid w:val="0047691A"/>
    <w:rsid w:val="004777C7"/>
    <w:rsid w:val="00477B3B"/>
    <w:rsid w:val="004802D9"/>
    <w:rsid w:val="00480E16"/>
    <w:rsid w:val="004812B3"/>
    <w:rsid w:val="004833D4"/>
    <w:rsid w:val="00485B77"/>
    <w:rsid w:val="00487F1B"/>
    <w:rsid w:val="004900E3"/>
    <w:rsid w:val="0049039C"/>
    <w:rsid w:val="004904C7"/>
    <w:rsid w:val="004916FE"/>
    <w:rsid w:val="004918EA"/>
    <w:rsid w:val="00493FF9"/>
    <w:rsid w:val="00494A3C"/>
    <w:rsid w:val="0049768D"/>
    <w:rsid w:val="004A0884"/>
    <w:rsid w:val="004A29D6"/>
    <w:rsid w:val="004A2B72"/>
    <w:rsid w:val="004A3908"/>
    <w:rsid w:val="004A4A0E"/>
    <w:rsid w:val="004A4D0D"/>
    <w:rsid w:val="004A6ADC"/>
    <w:rsid w:val="004B0597"/>
    <w:rsid w:val="004B1E6C"/>
    <w:rsid w:val="004B265D"/>
    <w:rsid w:val="004B34E1"/>
    <w:rsid w:val="004B3848"/>
    <w:rsid w:val="004B3924"/>
    <w:rsid w:val="004B489A"/>
    <w:rsid w:val="004B59D5"/>
    <w:rsid w:val="004B5B6C"/>
    <w:rsid w:val="004B5B9A"/>
    <w:rsid w:val="004B5E0D"/>
    <w:rsid w:val="004B679F"/>
    <w:rsid w:val="004C055D"/>
    <w:rsid w:val="004C11D0"/>
    <w:rsid w:val="004C2550"/>
    <w:rsid w:val="004C2A35"/>
    <w:rsid w:val="004C2BA1"/>
    <w:rsid w:val="004C3FDA"/>
    <w:rsid w:val="004C48FE"/>
    <w:rsid w:val="004C75A3"/>
    <w:rsid w:val="004D1539"/>
    <w:rsid w:val="004D1AD7"/>
    <w:rsid w:val="004D2024"/>
    <w:rsid w:val="004D3CF3"/>
    <w:rsid w:val="004D60C8"/>
    <w:rsid w:val="004D7ACF"/>
    <w:rsid w:val="004E0E55"/>
    <w:rsid w:val="004E0F4D"/>
    <w:rsid w:val="004E1C3B"/>
    <w:rsid w:val="004E1FB8"/>
    <w:rsid w:val="004E225D"/>
    <w:rsid w:val="004E3409"/>
    <w:rsid w:val="004E58DC"/>
    <w:rsid w:val="004E6636"/>
    <w:rsid w:val="004E68B1"/>
    <w:rsid w:val="004E7ADB"/>
    <w:rsid w:val="004F1B89"/>
    <w:rsid w:val="004F2872"/>
    <w:rsid w:val="004F2D8A"/>
    <w:rsid w:val="004F3984"/>
    <w:rsid w:val="004F48F5"/>
    <w:rsid w:val="004F5894"/>
    <w:rsid w:val="004F5E4E"/>
    <w:rsid w:val="004F70A5"/>
    <w:rsid w:val="00501840"/>
    <w:rsid w:val="0050546C"/>
    <w:rsid w:val="00505A63"/>
    <w:rsid w:val="005073C8"/>
    <w:rsid w:val="00510BD9"/>
    <w:rsid w:val="00511D28"/>
    <w:rsid w:val="005122B3"/>
    <w:rsid w:val="00512355"/>
    <w:rsid w:val="00512A03"/>
    <w:rsid w:val="00512F92"/>
    <w:rsid w:val="00513C2A"/>
    <w:rsid w:val="00513DCE"/>
    <w:rsid w:val="005144C0"/>
    <w:rsid w:val="005148FF"/>
    <w:rsid w:val="00516019"/>
    <w:rsid w:val="00516AC5"/>
    <w:rsid w:val="00516B28"/>
    <w:rsid w:val="00517F7A"/>
    <w:rsid w:val="00520666"/>
    <w:rsid w:val="00521102"/>
    <w:rsid w:val="0052380A"/>
    <w:rsid w:val="00524C59"/>
    <w:rsid w:val="005250A8"/>
    <w:rsid w:val="00525BEF"/>
    <w:rsid w:val="00526E3C"/>
    <w:rsid w:val="005276D1"/>
    <w:rsid w:val="00527EF3"/>
    <w:rsid w:val="00530434"/>
    <w:rsid w:val="00530A16"/>
    <w:rsid w:val="0053192C"/>
    <w:rsid w:val="00532801"/>
    <w:rsid w:val="005331C8"/>
    <w:rsid w:val="00533C27"/>
    <w:rsid w:val="00535B9D"/>
    <w:rsid w:val="00536A45"/>
    <w:rsid w:val="00542942"/>
    <w:rsid w:val="00543C73"/>
    <w:rsid w:val="00544252"/>
    <w:rsid w:val="0054605C"/>
    <w:rsid w:val="0054687F"/>
    <w:rsid w:val="00546F04"/>
    <w:rsid w:val="00547121"/>
    <w:rsid w:val="0054769B"/>
    <w:rsid w:val="005502EA"/>
    <w:rsid w:val="0055052C"/>
    <w:rsid w:val="00551897"/>
    <w:rsid w:val="00552255"/>
    <w:rsid w:val="005522B3"/>
    <w:rsid w:val="00552358"/>
    <w:rsid w:val="0055324A"/>
    <w:rsid w:val="00553422"/>
    <w:rsid w:val="0055382F"/>
    <w:rsid w:val="00553B21"/>
    <w:rsid w:val="00553D79"/>
    <w:rsid w:val="00554065"/>
    <w:rsid w:val="005546CB"/>
    <w:rsid w:val="005558A7"/>
    <w:rsid w:val="00555FCD"/>
    <w:rsid w:val="00556228"/>
    <w:rsid w:val="00556D9D"/>
    <w:rsid w:val="005606C8"/>
    <w:rsid w:val="00562334"/>
    <w:rsid w:val="005659BD"/>
    <w:rsid w:val="00566141"/>
    <w:rsid w:val="005670FF"/>
    <w:rsid w:val="0056720F"/>
    <w:rsid w:val="00567F6A"/>
    <w:rsid w:val="00570312"/>
    <w:rsid w:val="005706E7"/>
    <w:rsid w:val="0057076F"/>
    <w:rsid w:val="005728B9"/>
    <w:rsid w:val="00574337"/>
    <w:rsid w:val="005747D9"/>
    <w:rsid w:val="00574811"/>
    <w:rsid w:val="00574D26"/>
    <w:rsid w:val="00574EF8"/>
    <w:rsid w:val="005808F4"/>
    <w:rsid w:val="00581F5D"/>
    <w:rsid w:val="005832A3"/>
    <w:rsid w:val="00584411"/>
    <w:rsid w:val="0058526A"/>
    <w:rsid w:val="005867D1"/>
    <w:rsid w:val="00586B35"/>
    <w:rsid w:val="00590205"/>
    <w:rsid w:val="005958AA"/>
    <w:rsid w:val="00595CBD"/>
    <w:rsid w:val="00595FB9"/>
    <w:rsid w:val="005A101A"/>
    <w:rsid w:val="005A1201"/>
    <w:rsid w:val="005A35CE"/>
    <w:rsid w:val="005A4644"/>
    <w:rsid w:val="005A471D"/>
    <w:rsid w:val="005A54F5"/>
    <w:rsid w:val="005A5FDF"/>
    <w:rsid w:val="005B0CDD"/>
    <w:rsid w:val="005B1262"/>
    <w:rsid w:val="005B335F"/>
    <w:rsid w:val="005B3DA9"/>
    <w:rsid w:val="005B424D"/>
    <w:rsid w:val="005B4AED"/>
    <w:rsid w:val="005B7E97"/>
    <w:rsid w:val="005C21EA"/>
    <w:rsid w:val="005C4FD5"/>
    <w:rsid w:val="005C514A"/>
    <w:rsid w:val="005C54A8"/>
    <w:rsid w:val="005C6003"/>
    <w:rsid w:val="005C73B0"/>
    <w:rsid w:val="005D05E0"/>
    <w:rsid w:val="005D3BC0"/>
    <w:rsid w:val="005D4073"/>
    <w:rsid w:val="005D4DAE"/>
    <w:rsid w:val="005D4DCD"/>
    <w:rsid w:val="005D5131"/>
    <w:rsid w:val="005D53E1"/>
    <w:rsid w:val="005D564D"/>
    <w:rsid w:val="005D703F"/>
    <w:rsid w:val="005E263D"/>
    <w:rsid w:val="005E26E2"/>
    <w:rsid w:val="005E2795"/>
    <w:rsid w:val="005E33E8"/>
    <w:rsid w:val="005E35F7"/>
    <w:rsid w:val="005E4A1D"/>
    <w:rsid w:val="005E4A50"/>
    <w:rsid w:val="005E4A7E"/>
    <w:rsid w:val="005E652B"/>
    <w:rsid w:val="005E77AE"/>
    <w:rsid w:val="005E78F0"/>
    <w:rsid w:val="005E7AB8"/>
    <w:rsid w:val="005E7E18"/>
    <w:rsid w:val="005F0257"/>
    <w:rsid w:val="005F0716"/>
    <w:rsid w:val="005F173D"/>
    <w:rsid w:val="005F2112"/>
    <w:rsid w:val="005F3ED0"/>
    <w:rsid w:val="005F7D8D"/>
    <w:rsid w:val="00600408"/>
    <w:rsid w:val="00600664"/>
    <w:rsid w:val="00603640"/>
    <w:rsid w:val="006037DA"/>
    <w:rsid w:val="00603891"/>
    <w:rsid w:val="00603F74"/>
    <w:rsid w:val="006041FD"/>
    <w:rsid w:val="0060422E"/>
    <w:rsid w:val="0060443E"/>
    <w:rsid w:val="006046B4"/>
    <w:rsid w:val="0060669F"/>
    <w:rsid w:val="0061036F"/>
    <w:rsid w:val="00611F0E"/>
    <w:rsid w:val="0061465B"/>
    <w:rsid w:val="00615729"/>
    <w:rsid w:val="006171B4"/>
    <w:rsid w:val="006208B0"/>
    <w:rsid w:val="00622AAC"/>
    <w:rsid w:val="00624437"/>
    <w:rsid w:val="00625B08"/>
    <w:rsid w:val="00627E1B"/>
    <w:rsid w:val="00630D2B"/>
    <w:rsid w:val="00631746"/>
    <w:rsid w:val="00634666"/>
    <w:rsid w:val="006349B0"/>
    <w:rsid w:val="00635327"/>
    <w:rsid w:val="00635C98"/>
    <w:rsid w:val="006370EB"/>
    <w:rsid w:val="00640D9C"/>
    <w:rsid w:val="00641323"/>
    <w:rsid w:val="00642DC5"/>
    <w:rsid w:val="006431A6"/>
    <w:rsid w:val="00643881"/>
    <w:rsid w:val="0064395A"/>
    <w:rsid w:val="00643B17"/>
    <w:rsid w:val="00643C0E"/>
    <w:rsid w:val="006453B8"/>
    <w:rsid w:val="00646260"/>
    <w:rsid w:val="00646BE8"/>
    <w:rsid w:val="00650B4E"/>
    <w:rsid w:val="006545CA"/>
    <w:rsid w:val="00657B02"/>
    <w:rsid w:val="00660AB5"/>
    <w:rsid w:val="00664B8B"/>
    <w:rsid w:val="0066575A"/>
    <w:rsid w:val="00666754"/>
    <w:rsid w:val="00666880"/>
    <w:rsid w:val="006669F3"/>
    <w:rsid w:val="00666C0B"/>
    <w:rsid w:val="006673BC"/>
    <w:rsid w:val="006673D8"/>
    <w:rsid w:val="0067038F"/>
    <w:rsid w:val="00670B64"/>
    <w:rsid w:val="00671A56"/>
    <w:rsid w:val="00672F00"/>
    <w:rsid w:val="00674C4D"/>
    <w:rsid w:val="006759A2"/>
    <w:rsid w:val="006763C6"/>
    <w:rsid w:val="006776AC"/>
    <w:rsid w:val="006803BF"/>
    <w:rsid w:val="00686B39"/>
    <w:rsid w:val="00690C01"/>
    <w:rsid w:val="006913A7"/>
    <w:rsid w:val="00693897"/>
    <w:rsid w:val="00693B17"/>
    <w:rsid w:val="00693FD3"/>
    <w:rsid w:val="00694281"/>
    <w:rsid w:val="0069511C"/>
    <w:rsid w:val="006A0241"/>
    <w:rsid w:val="006A335E"/>
    <w:rsid w:val="006A343A"/>
    <w:rsid w:val="006A4E0B"/>
    <w:rsid w:val="006A5B3D"/>
    <w:rsid w:val="006A7DB5"/>
    <w:rsid w:val="006B0716"/>
    <w:rsid w:val="006B0D07"/>
    <w:rsid w:val="006B10D3"/>
    <w:rsid w:val="006B12FB"/>
    <w:rsid w:val="006B1F04"/>
    <w:rsid w:val="006B4441"/>
    <w:rsid w:val="006B6079"/>
    <w:rsid w:val="006B6A52"/>
    <w:rsid w:val="006C06CA"/>
    <w:rsid w:val="006C081B"/>
    <w:rsid w:val="006C1651"/>
    <w:rsid w:val="006C656E"/>
    <w:rsid w:val="006D0046"/>
    <w:rsid w:val="006D08D6"/>
    <w:rsid w:val="006D0AB9"/>
    <w:rsid w:val="006D46BC"/>
    <w:rsid w:val="006D4786"/>
    <w:rsid w:val="006D592D"/>
    <w:rsid w:val="006E12BD"/>
    <w:rsid w:val="006E1DA9"/>
    <w:rsid w:val="006E3FF9"/>
    <w:rsid w:val="006E4C1E"/>
    <w:rsid w:val="006E4E3D"/>
    <w:rsid w:val="006E538E"/>
    <w:rsid w:val="006E6F7F"/>
    <w:rsid w:val="006F10B3"/>
    <w:rsid w:val="006F1751"/>
    <w:rsid w:val="006F239C"/>
    <w:rsid w:val="006F2919"/>
    <w:rsid w:val="006F3E88"/>
    <w:rsid w:val="006F5952"/>
    <w:rsid w:val="006F5EE5"/>
    <w:rsid w:val="00700D08"/>
    <w:rsid w:val="00702E86"/>
    <w:rsid w:val="0070383E"/>
    <w:rsid w:val="00703990"/>
    <w:rsid w:val="00704ABE"/>
    <w:rsid w:val="00704EF7"/>
    <w:rsid w:val="00705DCC"/>
    <w:rsid w:val="0070606E"/>
    <w:rsid w:val="007068D2"/>
    <w:rsid w:val="00707FCE"/>
    <w:rsid w:val="00711E4F"/>
    <w:rsid w:val="00711EAD"/>
    <w:rsid w:val="007125E8"/>
    <w:rsid w:val="0071394C"/>
    <w:rsid w:val="00713F17"/>
    <w:rsid w:val="0071723B"/>
    <w:rsid w:val="00720043"/>
    <w:rsid w:val="00723D3A"/>
    <w:rsid w:val="00724216"/>
    <w:rsid w:val="00725054"/>
    <w:rsid w:val="007271E8"/>
    <w:rsid w:val="00731510"/>
    <w:rsid w:val="00735D67"/>
    <w:rsid w:val="00737B8A"/>
    <w:rsid w:val="00737C23"/>
    <w:rsid w:val="00737C30"/>
    <w:rsid w:val="0074101E"/>
    <w:rsid w:val="007413B3"/>
    <w:rsid w:val="007418DF"/>
    <w:rsid w:val="00742A1C"/>
    <w:rsid w:val="00742E09"/>
    <w:rsid w:val="00744492"/>
    <w:rsid w:val="0074568E"/>
    <w:rsid w:val="007512E6"/>
    <w:rsid w:val="00751461"/>
    <w:rsid w:val="00752356"/>
    <w:rsid w:val="0075482F"/>
    <w:rsid w:val="00755D85"/>
    <w:rsid w:val="00757715"/>
    <w:rsid w:val="007606C9"/>
    <w:rsid w:val="00761A7C"/>
    <w:rsid w:val="00761B8D"/>
    <w:rsid w:val="00761DE3"/>
    <w:rsid w:val="007706E9"/>
    <w:rsid w:val="007706F7"/>
    <w:rsid w:val="0077112F"/>
    <w:rsid w:val="00771217"/>
    <w:rsid w:val="007713CD"/>
    <w:rsid w:val="00772142"/>
    <w:rsid w:val="00773E4C"/>
    <w:rsid w:val="00775929"/>
    <w:rsid w:val="00780457"/>
    <w:rsid w:val="007828BC"/>
    <w:rsid w:val="00782B21"/>
    <w:rsid w:val="00783C64"/>
    <w:rsid w:val="00783EBC"/>
    <w:rsid w:val="00784AF5"/>
    <w:rsid w:val="007857D3"/>
    <w:rsid w:val="0078682B"/>
    <w:rsid w:val="007868C7"/>
    <w:rsid w:val="00787A53"/>
    <w:rsid w:val="00790C95"/>
    <w:rsid w:val="0079400B"/>
    <w:rsid w:val="007974DD"/>
    <w:rsid w:val="00797B35"/>
    <w:rsid w:val="00797B6B"/>
    <w:rsid w:val="007A0001"/>
    <w:rsid w:val="007A2288"/>
    <w:rsid w:val="007A3823"/>
    <w:rsid w:val="007A495C"/>
    <w:rsid w:val="007A4DF0"/>
    <w:rsid w:val="007A4EB0"/>
    <w:rsid w:val="007A6149"/>
    <w:rsid w:val="007A6893"/>
    <w:rsid w:val="007B0315"/>
    <w:rsid w:val="007B0A2F"/>
    <w:rsid w:val="007B10C6"/>
    <w:rsid w:val="007B2E52"/>
    <w:rsid w:val="007B42C8"/>
    <w:rsid w:val="007C321C"/>
    <w:rsid w:val="007C42FA"/>
    <w:rsid w:val="007C5274"/>
    <w:rsid w:val="007C648F"/>
    <w:rsid w:val="007C6FBB"/>
    <w:rsid w:val="007C71D3"/>
    <w:rsid w:val="007D2119"/>
    <w:rsid w:val="007D40DB"/>
    <w:rsid w:val="007D47E9"/>
    <w:rsid w:val="007D48F9"/>
    <w:rsid w:val="007D4982"/>
    <w:rsid w:val="007D50E6"/>
    <w:rsid w:val="007D6967"/>
    <w:rsid w:val="007D7B29"/>
    <w:rsid w:val="007E1AE8"/>
    <w:rsid w:val="007E4ACD"/>
    <w:rsid w:val="007E4B8F"/>
    <w:rsid w:val="007E5AA8"/>
    <w:rsid w:val="007F07FA"/>
    <w:rsid w:val="007F0F0A"/>
    <w:rsid w:val="007F2C9B"/>
    <w:rsid w:val="007F3452"/>
    <w:rsid w:val="007F43EE"/>
    <w:rsid w:val="007F4A46"/>
    <w:rsid w:val="007F6A9C"/>
    <w:rsid w:val="007F751C"/>
    <w:rsid w:val="007F7A56"/>
    <w:rsid w:val="008009B0"/>
    <w:rsid w:val="00800F98"/>
    <w:rsid w:val="008018D3"/>
    <w:rsid w:val="0080370F"/>
    <w:rsid w:val="00803BB3"/>
    <w:rsid w:val="00804AAB"/>
    <w:rsid w:val="0080572C"/>
    <w:rsid w:val="00806503"/>
    <w:rsid w:val="00806BBC"/>
    <w:rsid w:val="008072F3"/>
    <w:rsid w:val="008110D6"/>
    <w:rsid w:val="00811589"/>
    <w:rsid w:val="00812980"/>
    <w:rsid w:val="00814339"/>
    <w:rsid w:val="00814D95"/>
    <w:rsid w:val="008153E9"/>
    <w:rsid w:val="0081615A"/>
    <w:rsid w:val="0081688E"/>
    <w:rsid w:val="00816DCD"/>
    <w:rsid w:val="00820530"/>
    <w:rsid w:val="0082210B"/>
    <w:rsid w:val="00822469"/>
    <w:rsid w:val="008274CB"/>
    <w:rsid w:val="008279D5"/>
    <w:rsid w:val="00830162"/>
    <w:rsid w:val="00831BBA"/>
    <w:rsid w:val="00832F1C"/>
    <w:rsid w:val="00833212"/>
    <w:rsid w:val="00833ED5"/>
    <w:rsid w:val="00834E0A"/>
    <w:rsid w:val="00835F11"/>
    <w:rsid w:val="00836BE4"/>
    <w:rsid w:val="00837561"/>
    <w:rsid w:val="0083787A"/>
    <w:rsid w:val="00837A7A"/>
    <w:rsid w:val="00837BB1"/>
    <w:rsid w:val="00837FBF"/>
    <w:rsid w:val="00840236"/>
    <w:rsid w:val="00841CAC"/>
    <w:rsid w:val="00842BDB"/>
    <w:rsid w:val="00842CF3"/>
    <w:rsid w:val="008448A2"/>
    <w:rsid w:val="0084580A"/>
    <w:rsid w:val="00846597"/>
    <w:rsid w:val="00846BC8"/>
    <w:rsid w:val="00847EF0"/>
    <w:rsid w:val="00850A97"/>
    <w:rsid w:val="00851C8A"/>
    <w:rsid w:val="00852132"/>
    <w:rsid w:val="00853514"/>
    <w:rsid w:val="008543EF"/>
    <w:rsid w:val="0085779B"/>
    <w:rsid w:val="008613FA"/>
    <w:rsid w:val="008622F6"/>
    <w:rsid w:val="008632E4"/>
    <w:rsid w:val="008633BC"/>
    <w:rsid w:val="00863C59"/>
    <w:rsid w:val="00864060"/>
    <w:rsid w:val="0086625C"/>
    <w:rsid w:val="008677B4"/>
    <w:rsid w:val="00873D93"/>
    <w:rsid w:val="00874FA3"/>
    <w:rsid w:val="00876694"/>
    <w:rsid w:val="00876F8F"/>
    <w:rsid w:val="008770DE"/>
    <w:rsid w:val="008803EB"/>
    <w:rsid w:val="008811E2"/>
    <w:rsid w:val="00881225"/>
    <w:rsid w:val="00881600"/>
    <w:rsid w:val="00884580"/>
    <w:rsid w:val="00886CBF"/>
    <w:rsid w:val="008872DE"/>
    <w:rsid w:val="008873BF"/>
    <w:rsid w:val="00891667"/>
    <w:rsid w:val="00891AC3"/>
    <w:rsid w:val="00891E90"/>
    <w:rsid w:val="0089210A"/>
    <w:rsid w:val="0089301A"/>
    <w:rsid w:val="0089336F"/>
    <w:rsid w:val="00893839"/>
    <w:rsid w:val="00896921"/>
    <w:rsid w:val="008A117A"/>
    <w:rsid w:val="008A3FE0"/>
    <w:rsid w:val="008A4121"/>
    <w:rsid w:val="008A4430"/>
    <w:rsid w:val="008A66F2"/>
    <w:rsid w:val="008A75DD"/>
    <w:rsid w:val="008A7C45"/>
    <w:rsid w:val="008B0222"/>
    <w:rsid w:val="008B025B"/>
    <w:rsid w:val="008B1E1B"/>
    <w:rsid w:val="008B2FB2"/>
    <w:rsid w:val="008B6BAA"/>
    <w:rsid w:val="008C0AE1"/>
    <w:rsid w:val="008C0AFB"/>
    <w:rsid w:val="008C133D"/>
    <w:rsid w:val="008C2013"/>
    <w:rsid w:val="008C2392"/>
    <w:rsid w:val="008C26D8"/>
    <w:rsid w:val="008C39F3"/>
    <w:rsid w:val="008C41A8"/>
    <w:rsid w:val="008C6BDB"/>
    <w:rsid w:val="008C77F2"/>
    <w:rsid w:val="008D40C7"/>
    <w:rsid w:val="008D52B3"/>
    <w:rsid w:val="008D5502"/>
    <w:rsid w:val="008D5612"/>
    <w:rsid w:val="008D666D"/>
    <w:rsid w:val="008D670F"/>
    <w:rsid w:val="008D6B4D"/>
    <w:rsid w:val="008E612F"/>
    <w:rsid w:val="008E63F0"/>
    <w:rsid w:val="008E7D2F"/>
    <w:rsid w:val="008F014B"/>
    <w:rsid w:val="008F28ED"/>
    <w:rsid w:val="009018D7"/>
    <w:rsid w:val="009039EF"/>
    <w:rsid w:val="0090452F"/>
    <w:rsid w:val="00905869"/>
    <w:rsid w:val="00907F01"/>
    <w:rsid w:val="0091176B"/>
    <w:rsid w:val="00912456"/>
    <w:rsid w:val="00913021"/>
    <w:rsid w:val="0091340C"/>
    <w:rsid w:val="00917173"/>
    <w:rsid w:val="0092208E"/>
    <w:rsid w:val="00923AF6"/>
    <w:rsid w:val="00923CB0"/>
    <w:rsid w:val="00924576"/>
    <w:rsid w:val="009255DC"/>
    <w:rsid w:val="00925907"/>
    <w:rsid w:val="00925CCB"/>
    <w:rsid w:val="009279C5"/>
    <w:rsid w:val="009303EF"/>
    <w:rsid w:val="009305FB"/>
    <w:rsid w:val="00931810"/>
    <w:rsid w:val="009323BD"/>
    <w:rsid w:val="0093246B"/>
    <w:rsid w:val="00933A76"/>
    <w:rsid w:val="00934C8A"/>
    <w:rsid w:val="00934C99"/>
    <w:rsid w:val="009372C7"/>
    <w:rsid w:val="00941054"/>
    <w:rsid w:val="009422F8"/>
    <w:rsid w:val="0094273E"/>
    <w:rsid w:val="00945585"/>
    <w:rsid w:val="00946CF2"/>
    <w:rsid w:val="00947537"/>
    <w:rsid w:val="009500B1"/>
    <w:rsid w:val="009508B8"/>
    <w:rsid w:val="00951673"/>
    <w:rsid w:val="00954570"/>
    <w:rsid w:val="0095499E"/>
    <w:rsid w:val="00954B6D"/>
    <w:rsid w:val="009575F2"/>
    <w:rsid w:val="009611BB"/>
    <w:rsid w:val="00961217"/>
    <w:rsid w:val="00961709"/>
    <w:rsid w:val="00961DE3"/>
    <w:rsid w:val="00962F4A"/>
    <w:rsid w:val="0096326A"/>
    <w:rsid w:val="00963713"/>
    <w:rsid w:val="00964155"/>
    <w:rsid w:val="0096502C"/>
    <w:rsid w:val="00965734"/>
    <w:rsid w:val="00970324"/>
    <w:rsid w:val="009706B8"/>
    <w:rsid w:val="00971E5E"/>
    <w:rsid w:val="009720F2"/>
    <w:rsid w:val="00972149"/>
    <w:rsid w:val="00972C0A"/>
    <w:rsid w:val="00972C4F"/>
    <w:rsid w:val="00973F16"/>
    <w:rsid w:val="00975016"/>
    <w:rsid w:val="00976503"/>
    <w:rsid w:val="009766A3"/>
    <w:rsid w:val="0097725D"/>
    <w:rsid w:val="00977F66"/>
    <w:rsid w:val="009835FC"/>
    <w:rsid w:val="00983FBB"/>
    <w:rsid w:val="009850BE"/>
    <w:rsid w:val="00985870"/>
    <w:rsid w:val="009905C2"/>
    <w:rsid w:val="009920C2"/>
    <w:rsid w:val="00993431"/>
    <w:rsid w:val="00993895"/>
    <w:rsid w:val="0099496A"/>
    <w:rsid w:val="00995DFC"/>
    <w:rsid w:val="00996585"/>
    <w:rsid w:val="009965FD"/>
    <w:rsid w:val="009975D1"/>
    <w:rsid w:val="00997A9B"/>
    <w:rsid w:val="00997C04"/>
    <w:rsid w:val="009A12AF"/>
    <w:rsid w:val="009A17B9"/>
    <w:rsid w:val="009A1AC9"/>
    <w:rsid w:val="009A272C"/>
    <w:rsid w:val="009A3316"/>
    <w:rsid w:val="009A3BE0"/>
    <w:rsid w:val="009A69A4"/>
    <w:rsid w:val="009B05B4"/>
    <w:rsid w:val="009B0755"/>
    <w:rsid w:val="009B0BD7"/>
    <w:rsid w:val="009B337E"/>
    <w:rsid w:val="009B402B"/>
    <w:rsid w:val="009B4BAF"/>
    <w:rsid w:val="009B5EC2"/>
    <w:rsid w:val="009B6A04"/>
    <w:rsid w:val="009B763B"/>
    <w:rsid w:val="009B7DAD"/>
    <w:rsid w:val="009B7F79"/>
    <w:rsid w:val="009C1188"/>
    <w:rsid w:val="009C1759"/>
    <w:rsid w:val="009C1DF6"/>
    <w:rsid w:val="009C2590"/>
    <w:rsid w:val="009C5B34"/>
    <w:rsid w:val="009D0B2F"/>
    <w:rsid w:val="009D19B1"/>
    <w:rsid w:val="009D1AED"/>
    <w:rsid w:val="009D313A"/>
    <w:rsid w:val="009D496F"/>
    <w:rsid w:val="009D6C06"/>
    <w:rsid w:val="009D7622"/>
    <w:rsid w:val="009D7F79"/>
    <w:rsid w:val="009E06A3"/>
    <w:rsid w:val="009E19FD"/>
    <w:rsid w:val="009E1C17"/>
    <w:rsid w:val="009E2B07"/>
    <w:rsid w:val="009E2DED"/>
    <w:rsid w:val="009E37CF"/>
    <w:rsid w:val="009E3FEB"/>
    <w:rsid w:val="009E4217"/>
    <w:rsid w:val="009E422C"/>
    <w:rsid w:val="009E5957"/>
    <w:rsid w:val="009E5DC3"/>
    <w:rsid w:val="009E7A51"/>
    <w:rsid w:val="009F06FB"/>
    <w:rsid w:val="009F0C61"/>
    <w:rsid w:val="009F1616"/>
    <w:rsid w:val="009F2BA5"/>
    <w:rsid w:val="009F3D36"/>
    <w:rsid w:val="009F48F6"/>
    <w:rsid w:val="009F4C9C"/>
    <w:rsid w:val="009F4CBD"/>
    <w:rsid w:val="009F54DA"/>
    <w:rsid w:val="009F5AA9"/>
    <w:rsid w:val="009F5C94"/>
    <w:rsid w:val="009F5FA4"/>
    <w:rsid w:val="009F6BEA"/>
    <w:rsid w:val="00A0096F"/>
    <w:rsid w:val="00A012D7"/>
    <w:rsid w:val="00A029FF"/>
    <w:rsid w:val="00A03BDD"/>
    <w:rsid w:val="00A04303"/>
    <w:rsid w:val="00A11901"/>
    <w:rsid w:val="00A11C17"/>
    <w:rsid w:val="00A14768"/>
    <w:rsid w:val="00A14859"/>
    <w:rsid w:val="00A14DF6"/>
    <w:rsid w:val="00A152D8"/>
    <w:rsid w:val="00A1533B"/>
    <w:rsid w:val="00A2052C"/>
    <w:rsid w:val="00A20741"/>
    <w:rsid w:val="00A2092E"/>
    <w:rsid w:val="00A20A80"/>
    <w:rsid w:val="00A2112E"/>
    <w:rsid w:val="00A21476"/>
    <w:rsid w:val="00A21874"/>
    <w:rsid w:val="00A21C81"/>
    <w:rsid w:val="00A22548"/>
    <w:rsid w:val="00A22628"/>
    <w:rsid w:val="00A230AD"/>
    <w:rsid w:val="00A24FF6"/>
    <w:rsid w:val="00A266E9"/>
    <w:rsid w:val="00A275E2"/>
    <w:rsid w:val="00A27F0C"/>
    <w:rsid w:val="00A30323"/>
    <w:rsid w:val="00A3047C"/>
    <w:rsid w:val="00A305E5"/>
    <w:rsid w:val="00A30BD3"/>
    <w:rsid w:val="00A313D3"/>
    <w:rsid w:val="00A3274F"/>
    <w:rsid w:val="00A32EEF"/>
    <w:rsid w:val="00A34069"/>
    <w:rsid w:val="00A35747"/>
    <w:rsid w:val="00A36D74"/>
    <w:rsid w:val="00A36F63"/>
    <w:rsid w:val="00A36FBE"/>
    <w:rsid w:val="00A37420"/>
    <w:rsid w:val="00A42025"/>
    <w:rsid w:val="00A43DFD"/>
    <w:rsid w:val="00A4420D"/>
    <w:rsid w:val="00A44EF4"/>
    <w:rsid w:val="00A4642A"/>
    <w:rsid w:val="00A47FD3"/>
    <w:rsid w:val="00A512A8"/>
    <w:rsid w:val="00A51A23"/>
    <w:rsid w:val="00A52528"/>
    <w:rsid w:val="00A53265"/>
    <w:rsid w:val="00A53541"/>
    <w:rsid w:val="00A53BC3"/>
    <w:rsid w:val="00A550AF"/>
    <w:rsid w:val="00A55989"/>
    <w:rsid w:val="00A55BD0"/>
    <w:rsid w:val="00A55E4A"/>
    <w:rsid w:val="00A56FF4"/>
    <w:rsid w:val="00A57707"/>
    <w:rsid w:val="00A600A4"/>
    <w:rsid w:val="00A60B15"/>
    <w:rsid w:val="00A61280"/>
    <w:rsid w:val="00A62320"/>
    <w:rsid w:val="00A64844"/>
    <w:rsid w:val="00A678F8"/>
    <w:rsid w:val="00A7012C"/>
    <w:rsid w:val="00A70316"/>
    <w:rsid w:val="00A70EF4"/>
    <w:rsid w:val="00A7368A"/>
    <w:rsid w:val="00A74B18"/>
    <w:rsid w:val="00A753E0"/>
    <w:rsid w:val="00A76D02"/>
    <w:rsid w:val="00A77AFF"/>
    <w:rsid w:val="00A80B4D"/>
    <w:rsid w:val="00A832D4"/>
    <w:rsid w:val="00A851D0"/>
    <w:rsid w:val="00A85528"/>
    <w:rsid w:val="00A861C0"/>
    <w:rsid w:val="00A86909"/>
    <w:rsid w:val="00A87F4F"/>
    <w:rsid w:val="00A90228"/>
    <w:rsid w:val="00A913E3"/>
    <w:rsid w:val="00A95511"/>
    <w:rsid w:val="00A96D64"/>
    <w:rsid w:val="00AA0D84"/>
    <w:rsid w:val="00AA1007"/>
    <w:rsid w:val="00AA1504"/>
    <w:rsid w:val="00AA1EEA"/>
    <w:rsid w:val="00AA21DE"/>
    <w:rsid w:val="00AA2C6F"/>
    <w:rsid w:val="00AA36DB"/>
    <w:rsid w:val="00AA488A"/>
    <w:rsid w:val="00AA595F"/>
    <w:rsid w:val="00AA5ECF"/>
    <w:rsid w:val="00AA6555"/>
    <w:rsid w:val="00AA7BBB"/>
    <w:rsid w:val="00AB0E55"/>
    <w:rsid w:val="00AB0EB7"/>
    <w:rsid w:val="00AB0FAC"/>
    <w:rsid w:val="00AB31A0"/>
    <w:rsid w:val="00AB45D9"/>
    <w:rsid w:val="00AB4FDF"/>
    <w:rsid w:val="00AB5214"/>
    <w:rsid w:val="00AB5849"/>
    <w:rsid w:val="00AB5F9B"/>
    <w:rsid w:val="00AB61FF"/>
    <w:rsid w:val="00AB6577"/>
    <w:rsid w:val="00AB750D"/>
    <w:rsid w:val="00AC0189"/>
    <w:rsid w:val="00AC2CDF"/>
    <w:rsid w:val="00AC77B4"/>
    <w:rsid w:val="00AC78A8"/>
    <w:rsid w:val="00AD01CB"/>
    <w:rsid w:val="00AD0790"/>
    <w:rsid w:val="00AD0F20"/>
    <w:rsid w:val="00AD1594"/>
    <w:rsid w:val="00AD20FD"/>
    <w:rsid w:val="00AD5CAD"/>
    <w:rsid w:val="00AD6438"/>
    <w:rsid w:val="00AD6D3A"/>
    <w:rsid w:val="00AE12C8"/>
    <w:rsid w:val="00AE3016"/>
    <w:rsid w:val="00AE30E3"/>
    <w:rsid w:val="00AE3401"/>
    <w:rsid w:val="00AE46EF"/>
    <w:rsid w:val="00AE4EBD"/>
    <w:rsid w:val="00AE5952"/>
    <w:rsid w:val="00AE7B92"/>
    <w:rsid w:val="00AF2E46"/>
    <w:rsid w:val="00AF2E8D"/>
    <w:rsid w:val="00AF2F3E"/>
    <w:rsid w:val="00AF3EF4"/>
    <w:rsid w:val="00AF57BD"/>
    <w:rsid w:val="00AF6A61"/>
    <w:rsid w:val="00B02220"/>
    <w:rsid w:val="00B02B3F"/>
    <w:rsid w:val="00B0325E"/>
    <w:rsid w:val="00B04E0E"/>
    <w:rsid w:val="00B054CC"/>
    <w:rsid w:val="00B055CD"/>
    <w:rsid w:val="00B11449"/>
    <w:rsid w:val="00B127D6"/>
    <w:rsid w:val="00B13718"/>
    <w:rsid w:val="00B13C14"/>
    <w:rsid w:val="00B14F53"/>
    <w:rsid w:val="00B1781B"/>
    <w:rsid w:val="00B2081F"/>
    <w:rsid w:val="00B20B6F"/>
    <w:rsid w:val="00B20CF0"/>
    <w:rsid w:val="00B20DAB"/>
    <w:rsid w:val="00B22B82"/>
    <w:rsid w:val="00B2425A"/>
    <w:rsid w:val="00B2590A"/>
    <w:rsid w:val="00B26245"/>
    <w:rsid w:val="00B27A2F"/>
    <w:rsid w:val="00B27C14"/>
    <w:rsid w:val="00B30C7D"/>
    <w:rsid w:val="00B316DA"/>
    <w:rsid w:val="00B31E08"/>
    <w:rsid w:val="00B3276C"/>
    <w:rsid w:val="00B331F9"/>
    <w:rsid w:val="00B366E9"/>
    <w:rsid w:val="00B369EA"/>
    <w:rsid w:val="00B419AB"/>
    <w:rsid w:val="00B42FE5"/>
    <w:rsid w:val="00B439D0"/>
    <w:rsid w:val="00B43C0D"/>
    <w:rsid w:val="00B4501F"/>
    <w:rsid w:val="00B47EC1"/>
    <w:rsid w:val="00B50B28"/>
    <w:rsid w:val="00B521A1"/>
    <w:rsid w:val="00B53124"/>
    <w:rsid w:val="00B54213"/>
    <w:rsid w:val="00B54BBA"/>
    <w:rsid w:val="00B559F2"/>
    <w:rsid w:val="00B56937"/>
    <w:rsid w:val="00B5703A"/>
    <w:rsid w:val="00B63B52"/>
    <w:rsid w:val="00B652F6"/>
    <w:rsid w:val="00B6563D"/>
    <w:rsid w:val="00B6700A"/>
    <w:rsid w:val="00B678C6"/>
    <w:rsid w:val="00B678F8"/>
    <w:rsid w:val="00B67B25"/>
    <w:rsid w:val="00B7000E"/>
    <w:rsid w:val="00B70C89"/>
    <w:rsid w:val="00B70F99"/>
    <w:rsid w:val="00B7114F"/>
    <w:rsid w:val="00B71DAD"/>
    <w:rsid w:val="00B744C5"/>
    <w:rsid w:val="00B7493F"/>
    <w:rsid w:val="00B75284"/>
    <w:rsid w:val="00B764EA"/>
    <w:rsid w:val="00B76E47"/>
    <w:rsid w:val="00B77E49"/>
    <w:rsid w:val="00B804BB"/>
    <w:rsid w:val="00B81055"/>
    <w:rsid w:val="00B83254"/>
    <w:rsid w:val="00B83668"/>
    <w:rsid w:val="00B84471"/>
    <w:rsid w:val="00B8452F"/>
    <w:rsid w:val="00B84F78"/>
    <w:rsid w:val="00B85173"/>
    <w:rsid w:val="00B85966"/>
    <w:rsid w:val="00B86C18"/>
    <w:rsid w:val="00B91AEF"/>
    <w:rsid w:val="00B92EB8"/>
    <w:rsid w:val="00B92FFF"/>
    <w:rsid w:val="00B935D6"/>
    <w:rsid w:val="00B939CF"/>
    <w:rsid w:val="00B9426D"/>
    <w:rsid w:val="00B961F7"/>
    <w:rsid w:val="00BA52E3"/>
    <w:rsid w:val="00BA6206"/>
    <w:rsid w:val="00BA7122"/>
    <w:rsid w:val="00BA7A37"/>
    <w:rsid w:val="00BA7F65"/>
    <w:rsid w:val="00BB09A5"/>
    <w:rsid w:val="00BB1010"/>
    <w:rsid w:val="00BB608B"/>
    <w:rsid w:val="00BB62E8"/>
    <w:rsid w:val="00BB7447"/>
    <w:rsid w:val="00BC03A8"/>
    <w:rsid w:val="00BC0456"/>
    <w:rsid w:val="00BC21F5"/>
    <w:rsid w:val="00BC22FF"/>
    <w:rsid w:val="00BC3680"/>
    <w:rsid w:val="00BC3896"/>
    <w:rsid w:val="00BC4423"/>
    <w:rsid w:val="00BC4ED8"/>
    <w:rsid w:val="00BC6DED"/>
    <w:rsid w:val="00BC7E52"/>
    <w:rsid w:val="00BC7EAE"/>
    <w:rsid w:val="00BD0488"/>
    <w:rsid w:val="00BD0973"/>
    <w:rsid w:val="00BD1B71"/>
    <w:rsid w:val="00BD31B1"/>
    <w:rsid w:val="00BD3C54"/>
    <w:rsid w:val="00BD413E"/>
    <w:rsid w:val="00BD4C2C"/>
    <w:rsid w:val="00BD7813"/>
    <w:rsid w:val="00BD784A"/>
    <w:rsid w:val="00BE0621"/>
    <w:rsid w:val="00BE0D8F"/>
    <w:rsid w:val="00BE1DB2"/>
    <w:rsid w:val="00BE553A"/>
    <w:rsid w:val="00BE5B0D"/>
    <w:rsid w:val="00BE68EE"/>
    <w:rsid w:val="00BF060A"/>
    <w:rsid w:val="00BF0F7F"/>
    <w:rsid w:val="00BF1305"/>
    <w:rsid w:val="00BF36E6"/>
    <w:rsid w:val="00BF462C"/>
    <w:rsid w:val="00BF490E"/>
    <w:rsid w:val="00BF4E96"/>
    <w:rsid w:val="00BF5B23"/>
    <w:rsid w:val="00BF632B"/>
    <w:rsid w:val="00BF69BB"/>
    <w:rsid w:val="00BF722D"/>
    <w:rsid w:val="00BF7CAE"/>
    <w:rsid w:val="00C02F9D"/>
    <w:rsid w:val="00C0361F"/>
    <w:rsid w:val="00C0523A"/>
    <w:rsid w:val="00C109C6"/>
    <w:rsid w:val="00C119A0"/>
    <w:rsid w:val="00C13997"/>
    <w:rsid w:val="00C13A0B"/>
    <w:rsid w:val="00C14174"/>
    <w:rsid w:val="00C16070"/>
    <w:rsid w:val="00C1751A"/>
    <w:rsid w:val="00C17E3B"/>
    <w:rsid w:val="00C2010C"/>
    <w:rsid w:val="00C2083A"/>
    <w:rsid w:val="00C22DE0"/>
    <w:rsid w:val="00C248AF"/>
    <w:rsid w:val="00C2555A"/>
    <w:rsid w:val="00C25EB8"/>
    <w:rsid w:val="00C30F53"/>
    <w:rsid w:val="00C3185D"/>
    <w:rsid w:val="00C322E3"/>
    <w:rsid w:val="00C33B7B"/>
    <w:rsid w:val="00C34870"/>
    <w:rsid w:val="00C377A0"/>
    <w:rsid w:val="00C37BDE"/>
    <w:rsid w:val="00C40FDC"/>
    <w:rsid w:val="00C43679"/>
    <w:rsid w:val="00C43FE8"/>
    <w:rsid w:val="00C4611E"/>
    <w:rsid w:val="00C5048E"/>
    <w:rsid w:val="00C51C23"/>
    <w:rsid w:val="00C52806"/>
    <w:rsid w:val="00C52AA4"/>
    <w:rsid w:val="00C55C85"/>
    <w:rsid w:val="00C55E3C"/>
    <w:rsid w:val="00C56FD4"/>
    <w:rsid w:val="00C5706F"/>
    <w:rsid w:val="00C57D86"/>
    <w:rsid w:val="00C60D2D"/>
    <w:rsid w:val="00C635D4"/>
    <w:rsid w:val="00C642C9"/>
    <w:rsid w:val="00C672CE"/>
    <w:rsid w:val="00C7044D"/>
    <w:rsid w:val="00C72F60"/>
    <w:rsid w:val="00C72F86"/>
    <w:rsid w:val="00C734C5"/>
    <w:rsid w:val="00C74DFC"/>
    <w:rsid w:val="00C75358"/>
    <w:rsid w:val="00C75893"/>
    <w:rsid w:val="00C76217"/>
    <w:rsid w:val="00C810C7"/>
    <w:rsid w:val="00C817FE"/>
    <w:rsid w:val="00C821FF"/>
    <w:rsid w:val="00C8222D"/>
    <w:rsid w:val="00C82F87"/>
    <w:rsid w:val="00C8321D"/>
    <w:rsid w:val="00C8463D"/>
    <w:rsid w:val="00C851CC"/>
    <w:rsid w:val="00C85F66"/>
    <w:rsid w:val="00C866F2"/>
    <w:rsid w:val="00C86A4E"/>
    <w:rsid w:val="00C86BCA"/>
    <w:rsid w:val="00C87BA2"/>
    <w:rsid w:val="00C9031F"/>
    <w:rsid w:val="00C931D4"/>
    <w:rsid w:val="00C93B0E"/>
    <w:rsid w:val="00C946C1"/>
    <w:rsid w:val="00C95552"/>
    <w:rsid w:val="00C96725"/>
    <w:rsid w:val="00CA133F"/>
    <w:rsid w:val="00CA176F"/>
    <w:rsid w:val="00CA1981"/>
    <w:rsid w:val="00CA230C"/>
    <w:rsid w:val="00CA2B89"/>
    <w:rsid w:val="00CA3AAA"/>
    <w:rsid w:val="00CA45A9"/>
    <w:rsid w:val="00CA4825"/>
    <w:rsid w:val="00CA4B7D"/>
    <w:rsid w:val="00CA5E96"/>
    <w:rsid w:val="00CA6AE9"/>
    <w:rsid w:val="00CA7FB2"/>
    <w:rsid w:val="00CB0045"/>
    <w:rsid w:val="00CB0D1F"/>
    <w:rsid w:val="00CB1F1A"/>
    <w:rsid w:val="00CB1FDC"/>
    <w:rsid w:val="00CB28AD"/>
    <w:rsid w:val="00CB2AD8"/>
    <w:rsid w:val="00CB3422"/>
    <w:rsid w:val="00CB4271"/>
    <w:rsid w:val="00CB462E"/>
    <w:rsid w:val="00CB52AD"/>
    <w:rsid w:val="00CB64E9"/>
    <w:rsid w:val="00CB7EE9"/>
    <w:rsid w:val="00CB7F6B"/>
    <w:rsid w:val="00CC0662"/>
    <w:rsid w:val="00CC10A0"/>
    <w:rsid w:val="00CC2C0B"/>
    <w:rsid w:val="00CC3761"/>
    <w:rsid w:val="00CC3832"/>
    <w:rsid w:val="00CC391B"/>
    <w:rsid w:val="00CC3CC6"/>
    <w:rsid w:val="00CC42E9"/>
    <w:rsid w:val="00CC44D0"/>
    <w:rsid w:val="00CC53F1"/>
    <w:rsid w:val="00CC5932"/>
    <w:rsid w:val="00CC63CB"/>
    <w:rsid w:val="00CC6481"/>
    <w:rsid w:val="00CD0C50"/>
    <w:rsid w:val="00CD1D25"/>
    <w:rsid w:val="00CD36B1"/>
    <w:rsid w:val="00CD470B"/>
    <w:rsid w:val="00CD53F3"/>
    <w:rsid w:val="00CD5A59"/>
    <w:rsid w:val="00CD5A9F"/>
    <w:rsid w:val="00CD6587"/>
    <w:rsid w:val="00CD65D5"/>
    <w:rsid w:val="00CD7348"/>
    <w:rsid w:val="00CE20AB"/>
    <w:rsid w:val="00CE33E7"/>
    <w:rsid w:val="00CE352D"/>
    <w:rsid w:val="00CE48AA"/>
    <w:rsid w:val="00CE4AE4"/>
    <w:rsid w:val="00CE4D6A"/>
    <w:rsid w:val="00CE5522"/>
    <w:rsid w:val="00CE7234"/>
    <w:rsid w:val="00CF0DB3"/>
    <w:rsid w:val="00CF1CD6"/>
    <w:rsid w:val="00CF2507"/>
    <w:rsid w:val="00CF35E5"/>
    <w:rsid w:val="00CF4FBC"/>
    <w:rsid w:val="00CF71F2"/>
    <w:rsid w:val="00CF73C2"/>
    <w:rsid w:val="00CF7D09"/>
    <w:rsid w:val="00D0264A"/>
    <w:rsid w:val="00D03735"/>
    <w:rsid w:val="00D03A49"/>
    <w:rsid w:val="00D04C73"/>
    <w:rsid w:val="00D053B3"/>
    <w:rsid w:val="00D05557"/>
    <w:rsid w:val="00D0766E"/>
    <w:rsid w:val="00D07F46"/>
    <w:rsid w:val="00D109CD"/>
    <w:rsid w:val="00D10DF1"/>
    <w:rsid w:val="00D10E46"/>
    <w:rsid w:val="00D128A9"/>
    <w:rsid w:val="00D13C31"/>
    <w:rsid w:val="00D14ACB"/>
    <w:rsid w:val="00D14ADB"/>
    <w:rsid w:val="00D15A9F"/>
    <w:rsid w:val="00D17227"/>
    <w:rsid w:val="00D2067B"/>
    <w:rsid w:val="00D2159C"/>
    <w:rsid w:val="00D23F8C"/>
    <w:rsid w:val="00D254FF"/>
    <w:rsid w:val="00D25F32"/>
    <w:rsid w:val="00D26472"/>
    <w:rsid w:val="00D308C6"/>
    <w:rsid w:val="00D30EFF"/>
    <w:rsid w:val="00D31A36"/>
    <w:rsid w:val="00D3205C"/>
    <w:rsid w:val="00D32E44"/>
    <w:rsid w:val="00D34771"/>
    <w:rsid w:val="00D34D7E"/>
    <w:rsid w:val="00D3580F"/>
    <w:rsid w:val="00D36796"/>
    <w:rsid w:val="00D37D93"/>
    <w:rsid w:val="00D4019C"/>
    <w:rsid w:val="00D41583"/>
    <w:rsid w:val="00D42935"/>
    <w:rsid w:val="00D4369A"/>
    <w:rsid w:val="00D43858"/>
    <w:rsid w:val="00D44109"/>
    <w:rsid w:val="00D44AA1"/>
    <w:rsid w:val="00D44DB6"/>
    <w:rsid w:val="00D4705C"/>
    <w:rsid w:val="00D471D8"/>
    <w:rsid w:val="00D47230"/>
    <w:rsid w:val="00D5026B"/>
    <w:rsid w:val="00D512FC"/>
    <w:rsid w:val="00D51774"/>
    <w:rsid w:val="00D5269B"/>
    <w:rsid w:val="00D53CFC"/>
    <w:rsid w:val="00D54E9F"/>
    <w:rsid w:val="00D56A79"/>
    <w:rsid w:val="00D57D93"/>
    <w:rsid w:val="00D62E80"/>
    <w:rsid w:val="00D631BE"/>
    <w:rsid w:val="00D648B3"/>
    <w:rsid w:val="00D664E7"/>
    <w:rsid w:val="00D6791B"/>
    <w:rsid w:val="00D67CCC"/>
    <w:rsid w:val="00D704AF"/>
    <w:rsid w:val="00D706C0"/>
    <w:rsid w:val="00D70E33"/>
    <w:rsid w:val="00D72996"/>
    <w:rsid w:val="00D742B3"/>
    <w:rsid w:val="00D77404"/>
    <w:rsid w:val="00D776BA"/>
    <w:rsid w:val="00D77AAB"/>
    <w:rsid w:val="00D8190C"/>
    <w:rsid w:val="00D81E8B"/>
    <w:rsid w:val="00D8239A"/>
    <w:rsid w:val="00D85E42"/>
    <w:rsid w:val="00D86957"/>
    <w:rsid w:val="00D86E74"/>
    <w:rsid w:val="00D87904"/>
    <w:rsid w:val="00D87FC9"/>
    <w:rsid w:val="00D90CDB"/>
    <w:rsid w:val="00D91004"/>
    <w:rsid w:val="00D915BD"/>
    <w:rsid w:val="00D95109"/>
    <w:rsid w:val="00D95353"/>
    <w:rsid w:val="00D97D0E"/>
    <w:rsid w:val="00DA0CD3"/>
    <w:rsid w:val="00DA1252"/>
    <w:rsid w:val="00DB075D"/>
    <w:rsid w:val="00DB0C47"/>
    <w:rsid w:val="00DB155C"/>
    <w:rsid w:val="00DB22BB"/>
    <w:rsid w:val="00DB3695"/>
    <w:rsid w:val="00DB4E77"/>
    <w:rsid w:val="00DB61A8"/>
    <w:rsid w:val="00DB638F"/>
    <w:rsid w:val="00DB66A6"/>
    <w:rsid w:val="00DB6E08"/>
    <w:rsid w:val="00DB79A2"/>
    <w:rsid w:val="00DC0AAE"/>
    <w:rsid w:val="00DC1549"/>
    <w:rsid w:val="00DC2059"/>
    <w:rsid w:val="00DC3B80"/>
    <w:rsid w:val="00DC40DF"/>
    <w:rsid w:val="00DC432B"/>
    <w:rsid w:val="00DC47E4"/>
    <w:rsid w:val="00DC62EE"/>
    <w:rsid w:val="00DC7502"/>
    <w:rsid w:val="00DD0975"/>
    <w:rsid w:val="00DD2229"/>
    <w:rsid w:val="00DD2D20"/>
    <w:rsid w:val="00DD7492"/>
    <w:rsid w:val="00DD7750"/>
    <w:rsid w:val="00DE0B65"/>
    <w:rsid w:val="00DE1225"/>
    <w:rsid w:val="00DE2195"/>
    <w:rsid w:val="00DE250E"/>
    <w:rsid w:val="00DE2DE0"/>
    <w:rsid w:val="00DE2F36"/>
    <w:rsid w:val="00DE36DA"/>
    <w:rsid w:val="00DE4540"/>
    <w:rsid w:val="00DE504B"/>
    <w:rsid w:val="00DE5879"/>
    <w:rsid w:val="00DE5929"/>
    <w:rsid w:val="00DE6BB6"/>
    <w:rsid w:val="00DE76B9"/>
    <w:rsid w:val="00DF0521"/>
    <w:rsid w:val="00DF1C1B"/>
    <w:rsid w:val="00DF1C1D"/>
    <w:rsid w:val="00DF3770"/>
    <w:rsid w:val="00DF4753"/>
    <w:rsid w:val="00DF715B"/>
    <w:rsid w:val="00DF7711"/>
    <w:rsid w:val="00DF7B64"/>
    <w:rsid w:val="00E00942"/>
    <w:rsid w:val="00E02746"/>
    <w:rsid w:val="00E0361F"/>
    <w:rsid w:val="00E0376A"/>
    <w:rsid w:val="00E03A4F"/>
    <w:rsid w:val="00E03E9C"/>
    <w:rsid w:val="00E05ACB"/>
    <w:rsid w:val="00E060E0"/>
    <w:rsid w:val="00E06819"/>
    <w:rsid w:val="00E070A8"/>
    <w:rsid w:val="00E0710F"/>
    <w:rsid w:val="00E07E7F"/>
    <w:rsid w:val="00E101C3"/>
    <w:rsid w:val="00E117F7"/>
    <w:rsid w:val="00E11CC9"/>
    <w:rsid w:val="00E124E6"/>
    <w:rsid w:val="00E13CBF"/>
    <w:rsid w:val="00E152A5"/>
    <w:rsid w:val="00E15652"/>
    <w:rsid w:val="00E15E9E"/>
    <w:rsid w:val="00E16C17"/>
    <w:rsid w:val="00E16FB8"/>
    <w:rsid w:val="00E17244"/>
    <w:rsid w:val="00E17A2F"/>
    <w:rsid w:val="00E21E03"/>
    <w:rsid w:val="00E22839"/>
    <w:rsid w:val="00E22D4C"/>
    <w:rsid w:val="00E24AC6"/>
    <w:rsid w:val="00E25880"/>
    <w:rsid w:val="00E265BD"/>
    <w:rsid w:val="00E310FC"/>
    <w:rsid w:val="00E318B4"/>
    <w:rsid w:val="00E32355"/>
    <w:rsid w:val="00E32E29"/>
    <w:rsid w:val="00E332BB"/>
    <w:rsid w:val="00E36697"/>
    <w:rsid w:val="00E36AE9"/>
    <w:rsid w:val="00E36B12"/>
    <w:rsid w:val="00E36BD9"/>
    <w:rsid w:val="00E3764C"/>
    <w:rsid w:val="00E43E9A"/>
    <w:rsid w:val="00E44F40"/>
    <w:rsid w:val="00E50A25"/>
    <w:rsid w:val="00E51D2E"/>
    <w:rsid w:val="00E5307F"/>
    <w:rsid w:val="00E5370C"/>
    <w:rsid w:val="00E53C34"/>
    <w:rsid w:val="00E549D1"/>
    <w:rsid w:val="00E55634"/>
    <w:rsid w:val="00E568E6"/>
    <w:rsid w:val="00E57CE4"/>
    <w:rsid w:val="00E60FF6"/>
    <w:rsid w:val="00E61887"/>
    <w:rsid w:val="00E63546"/>
    <w:rsid w:val="00E63BA5"/>
    <w:rsid w:val="00E63F90"/>
    <w:rsid w:val="00E66B71"/>
    <w:rsid w:val="00E67D30"/>
    <w:rsid w:val="00E70BEA"/>
    <w:rsid w:val="00E71174"/>
    <w:rsid w:val="00E71CB6"/>
    <w:rsid w:val="00E72E40"/>
    <w:rsid w:val="00E73CE8"/>
    <w:rsid w:val="00E73F7C"/>
    <w:rsid w:val="00E7593B"/>
    <w:rsid w:val="00E75EAC"/>
    <w:rsid w:val="00E75FA2"/>
    <w:rsid w:val="00E76038"/>
    <w:rsid w:val="00E76BC1"/>
    <w:rsid w:val="00E80357"/>
    <w:rsid w:val="00E812C8"/>
    <w:rsid w:val="00E825A1"/>
    <w:rsid w:val="00E83A44"/>
    <w:rsid w:val="00E8427C"/>
    <w:rsid w:val="00E848A2"/>
    <w:rsid w:val="00E8645A"/>
    <w:rsid w:val="00E864AE"/>
    <w:rsid w:val="00E86B34"/>
    <w:rsid w:val="00E905B5"/>
    <w:rsid w:val="00E92E09"/>
    <w:rsid w:val="00E957EE"/>
    <w:rsid w:val="00E96538"/>
    <w:rsid w:val="00E972B2"/>
    <w:rsid w:val="00EA01CC"/>
    <w:rsid w:val="00EA0765"/>
    <w:rsid w:val="00EA1A5F"/>
    <w:rsid w:val="00EA2D3E"/>
    <w:rsid w:val="00EA4462"/>
    <w:rsid w:val="00EA4A3A"/>
    <w:rsid w:val="00EA50F0"/>
    <w:rsid w:val="00EA5834"/>
    <w:rsid w:val="00EA6147"/>
    <w:rsid w:val="00EB11E2"/>
    <w:rsid w:val="00EB22AC"/>
    <w:rsid w:val="00EB2C07"/>
    <w:rsid w:val="00EB47E9"/>
    <w:rsid w:val="00EB6135"/>
    <w:rsid w:val="00EC16F8"/>
    <w:rsid w:val="00EC1AAC"/>
    <w:rsid w:val="00EC1C15"/>
    <w:rsid w:val="00EC395E"/>
    <w:rsid w:val="00EC4643"/>
    <w:rsid w:val="00EC5DEE"/>
    <w:rsid w:val="00EC5EB4"/>
    <w:rsid w:val="00EC6260"/>
    <w:rsid w:val="00ED1537"/>
    <w:rsid w:val="00ED17E9"/>
    <w:rsid w:val="00ED1D1C"/>
    <w:rsid w:val="00ED270D"/>
    <w:rsid w:val="00ED49B9"/>
    <w:rsid w:val="00ED5C9D"/>
    <w:rsid w:val="00ED664E"/>
    <w:rsid w:val="00ED76D0"/>
    <w:rsid w:val="00ED7840"/>
    <w:rsid w:val="00EE4248"/>
    <w:rsid w:val="00EE4547"/>
    <w:rsid w:val="00EF0021"/>
    <w:rsid w:val="00EF020C"/>
    <w:rsid w:val="00EF0627"/>
    <w:rsid w:val="00EF0A30"/>
    <w:rsid w:val="00EF2163"/>
    <w:rsid w:val="00EF3CF9"/>
    <w:rsid w:val="00EF512C"/>
    <w:rsid w:val="00EF58A9"/>
    <w:rsid w:val="00EF609B"/>
    <w:rsid w:val="00EF6EFF"/>
    <w:rsid w:val="00EF700F"/>
    <w:rsid w:val="00EF72F8"/>
    <w:rsid w:val="00EF7C68"/>
    <w:rsid w:val="00F009BA"/>
    <w:rsid w:val="00F01047"/>
    <w:rsid w:val="00F03740"/>
    <w:rsid w:val="00F03C45"/>
    <w:rsid w:val="00F0427A"/>
    <w:rsid w:val="00F04EB2"/>
    <w:rsid w:val="00F05E0A"/>
    <w:rsid w:val="00F07404"/>
    <w:rsid w:val="00F0784A"/>
    <w:rsid w:val="00F10524"/>
    <w:rsid w:val="00F10905"/>
    <w:rsid w:val="00F10C57"/>
    <w:rsid w:val="00F11923"/>
    <w:rsid w:val="00F131D5"/>
    <w:rsid w:val="00F14030"/>
    <w:rsid w:val="00F14A12"/>
    <w:rsid w:val="00F16514"/>
    <w:rsid w:val="00F17DB9"/>
    <w:rsid w:val="00F20A7F"/>
    <w:rsid w:val="00F210B0"/>
    <w:rsid w:val="00F2213F"/>
    <w:rsid w:val="00F23DC5"/>
    <w:rsid w:val="00F2418F"/>
    <w:rsid w:val="00F247F2"/>
    <w:rsid w:val="00F26CF5"/>
    <w:rsid w:val="00F2758B"/>
    <w:rsid w:val="00F27A3C"/>
    <w:rsid w:val="00F30A98"/>
    <w:rsid w:val="00F30F58"/>
    <w:rsid w:val="00F31C54"/>
    <w:rsid w:val="00F32F2F"/>
    <w:rsid w:val="00F35453"/>
    <w:rsid w:val="00F35D47"/>
    <w:rsid w:val="00F35FCF"/>
    <w:rsid w:val="00F36B55"/>
    <w:rsid w:val="00F405B7"/>
    <w:rsid w:val="00F41566"/>
    <w:rsid w:val="00F42093"/>
    <w:rsid w:val="00F42B34"/>
    <w:rsid w:val="00F44812"/>
    <w:rsid w:val="00F45974"/>
    <w:rsid w:val="00F50C11"/>
    <w:rsid w:val="00F51F09"/>
    <w:rsid w:val="00F524C4"/>
    <w:rsid w:val="00F53308"/>
    <w:rsid w:val="00F54044"/>
    <w:rsid w:val="00F54439"/>
    <w:rsid w:val="00F57540"/>
    <w:rsid w:val="00F577F8"/>
    <w:rsid w:val="00F610C6"/>
    <w:rsid w:val="00F62354"/>
    <w:rsid w:val="00F636B0"/>
    <w:rsid w:val="00F6573E"/>
    <w:rsid w:val="00F65AE0"/>
    <w:rsid w:val="00F678D1"/>
    <w:rsid w:val="00F702B2"/>
    <w:rsid w:val="00F71E28"/>
    <w:rsid w:val="00F71E5C"/>
    <w:rsid w:val="00F71FC2"/>
    <w:rsid w:val="00F7231F"/>
    <w:rsid w:val="00F7270B"/>
    <w:rsid w:val="00F74B2B"/>
    <w:rsid w:val="00F74C98"/>
    <w:rsid w:val="00F74FC7"/>
    <w:rsid w:val="00F75BEA"/>
    <w:rsid w:val="00F809A4"/>
    <w:rsid w:val="00F81B2E"/>
    <w:rsid w:val="00F81B3F"/>
    <w:rsid w:val="00F820A9"/>
    <w:rsid w:val="00F82905"/>
    <w:rsid w:val="00F84B1B"/>
    <w:rsid w:val="00F85BE6"/>
    <w:rsid w:val="00F8623B"/>
    <w:rsid w:val="00F87804"/>
    <w:rsid w:val="00F914C7"/>
    <w:rsid w:val="00F925D6"/>
    <w:rsid w:val="00F941B8"/>
    <w:rsid w:val="00F9481A"/>
    <w:rsid w:val="00F94B2C"/>
    <w:rsid w:val="00F94EE7"/>
    <w:rsid w:val="00F95CFB"/>
    <w:rsid w:val="00F973C0"/>
    <w:rsid w:val="00F97BDD"/>
    <w:rsid w:val="00FA04FD"/>
    <w:rsid w:val="00FA1B8E"/>
    <w:rsid w:val="00FA23A1"/>
    <w:rsid w:val="00FA3EEF"/>
    <w:rsid w:val="00FA4363"/>
    <w:rsid w:val="00FA4642"/>
    <w:rsid w:val="00FA5E90"/>
    <w:rsid w:val="00FA7B9B"/>
    <w:rsid w:val="00FB0CF7"/>
    <w:rsid w:val="00FB53FF"/>
    <w:rsid w:val="00FB6279"/>
    <w:rsid w:val="00FB6324"/>
    <w:rsid w:val="00FB7AB3"/>
    <w:rsid w:val="00FC0038"/>
    <w:rsid w:val="00FC3C77"/>
    <w:rsid w:val="00FC3D6C"/>
    <w:rsid w:val="00FC3FA5"/>
    <w:rsid w:val="00FC4B66"/>
    <w:rsid w:val="00FC4B71"/>
    <w:rsid w:val="00FC6889"/>
    <w:rsid w:val="00FD066B"/>
    <w:rsid w:val="00FD0AD6"/>
    <w:rsid w:val="00FD438D"/>
    <w:rsid w:val="00FD4943"/>
    <w:rsid w:val="00FD4D42"/>
    <w:rsid w:val="00FD615A"/>
    <w:rsid w:val="00FD66F0"/>
    <w:rsid w:val="00FD765F"/>
    <w:rsid w:val="00FD793D"/>
    <w:rsid w:val="00FE06EB"/>
    <w:rsid w:val="00FE0DE6"/>
    <w:rsid w:val="00FE114B"/>
    <w:rsid w:val="00FE17D7"/>
    <w:rsid w:val="00FE1895"/>
    <w:rsid w:val="00FE1AD8"/>
    <w:rsid w:val="00FE55E1"/>
    <w:rsid w:val="00FE57DC"/>
    <w:rsid w:val="00FE58EF"/>
    <w:rsid w:val="00FE679E"/>
    <w:rsid w:val="00FF0A57"/>
    <w:rsid w:val="00FF0FB5"/>
    <w:rsid w:val="00FF122A"/>
    <w:rsid w:val="00FF2579"/>
    <w:rsid w:val="00FF37DE"/>
    <w:rsid w:val="00FF4CF6"/>
    <w:rsid w:val="00FF5511"/>
    <w:rsid w:val="00FF7521"/>
    <w:rsid w:val="00FF7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ecimalSymbol w:val=","/>
  <w:listSeparator w:val=";"/>
  <w15:docId w15:val="{0835DCB3-09D9-4D6E-9D72-C6AAA7B3A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qFormat="1"/>
    <w:lsdException w:name="heading 2" w:locked="1" w:qFormat="1"/>
    <w:lsdException w:name="heading 3" w:locked="1" w:qFormat="1"/>
    <w:lsdException w:name="heading 4" w:locked="1"/>
    <w:lsdException w:name="heading 5" w:locked="1"/>
    <w:lsdException w:name="heading 6" w:locked="1"/>
    <w:lsdException w:name="heading 7" w:locked="1"/>
    <w:lsdException w:name="heading 8" w:locked="1"/>
    <w:lsdException w:name="heading 9" w:locked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iPriority="0" w:unhideWhenUsed="1"/>
    <w:lsdException w:name="footer" w:locked="1" w:semiHidden="1" w:unhideWhenUsed="1"/>
    <w:lsdException w:name="index heading" w:locked="1" w:semiHidden="1" w:unhideWhenUsed="1"/>
    <w:lsdException w:name="caption" w:locked="1" w:uiPriority="35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/>
    <w:lsdException w:name="Emphasis" w:locked="1" w:uiPriority="20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59"/>
    <w:lsdException w:name="Table Theme" w:locked="1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052C"/>
    <w:pPr>
      <w:spacing w:after="120" w:line="276" w:lineRule="auto"/>
      <w:jc w:val="both"/>
    </w:pPr>
    <w:rPr>
      <w:rFonts w:ascii="Lucida Sans Unicode" w:hAnsi="Lucida Sans Unicode"/>
      <w:szCs w:val="22"/>
      <w:lang w:val="en-US" w:eastAsia="en-US"/>
    </w:rPr>
  </w:style>
  <w:style w:type="paragraph" w:styleId="Ttulo1">
    <w:name w:val="heading 1"/>
    <w:aliases w:val="1 headline,h1,L1"/>
    <w:basedOn w:val="Normal"/>
    <w:next w:val="Normal"/>
    <w:link w:val="Ttulo1Car"/>
    <w:autoRedefine/>
    <w:uiPriority w:val="99"/>
    <w:qFormat/>
    <w:rsid w:val="00CC42E9"/>
    <w:pPr>
      <w:keepNext/>
      <w:keepLines/>
      <w:pageBreakBefore/>
      <w:numPr>
        <w:numId w:val="2"/>
      </w:numPr>
      <w:spacing w:before="480" w:after="240"/>
      <w:ind w:left="284" w:hanging="284"/>
      <w:outlineLvl w:val="0"/>
    </w:pPr>
    <w:rPr>
      <w:rFonts w:ascii="Cambria" w:eastAsia="Times New Roman" w:hAnsi="Cambria"/>
      <w:b/>
      <w:bCs/>
      <w:color w:val="365F91"/>
      <w:sz w:val="32"/>
      <w:szCs w:val="28"/>
      <w:lang w:val="es-ES"/>
    </w:rPr>
  </w:style>
  <w:style w:type="paragraph" w:styleId="Ttulo2">
    <w:name w:val="heading 2"/>
    <w:aliases w:val="2 headline,h,sub-sect"/>
    <w:basedOn w:val="Normal"/>
    <w:next w:val="Normal"/>
    <w:link w:val="Ttulo2Car"/>
    <w:uiPriority w:val="99"/>
    <w:qFormat/>
    <w:rsid w:val="00CC42E9"/>
    <w:pPr>
      <w:keepNext/>
      <w:keepLines/>
      <w:numPr>
        <w:ilvl w:val="1"/>
        <w:numId w:val="2"/>
      </w:numPr>
      <w:spacing w:before="200" w:after="0"/>
      <w:ind w:left="567" w:hanging="567"/>
      <w:outlineLvl w:val="1"/>
    </w:pPr>
    <w:rPr>
      <w:rFonts w:ascii="Cambria" w:eastAsia="Times New Roman" w:hAnsi="Cambria"/>
      <w:b/>
      <w:bCs/>
      <w:color w:val="4F81BD"/>
      <w:sz w:val="28"/>
      <w:szCs w:val="26"/>
      <w:lang w:val="es-ES"/>
    </w:rPr>
  </w:style>
  <w:style w:type="paragraph" w:styleId="Ttulo3">
    <w:name w:val="heading 3"/>
    <w:aliases w:val="3 headline,h3"/>
    <w:basedOn w:val="Normal"/>
    <w:next w:val="Normal"/>
    <w:link w:val="Ttulo3Car"/>
    <w:uiPriority w:val="99"/>
    <w:qFormat/>
    <w:rsid w:val="00CC42E9"/>
    <w:pPr>
      <w:keepNext/>
      <w:keepLines/>
      <w:numPr>
        <w:ilvl w:val="2"/>
        <w:numId w:val="2"/>
      </w:numPr>
      <w:spacing w:before="200" w:after="0"/>
      <w:ind w:left="851" w:hanging="851"/>
      <w:outlineLvl w:val="2"/>
    </w:pPr>
    <w:rPr>
      <w:rFonts w:ascii="Cambria" w:eastAsia="Times New Roman" w:hAnsi="Cambria"/>
      <w:b/>
      <w:bCs/>
      <w:color w:val="4F81BD"/>
      <w:sz w:val="26"/>
      <w:lang w:val="es-ES"/>
    </w:rPr>
  </w:style>
  <w:style w:type="paragraph" w:styleId="Ttulo4">
    <w:name w:val="heading 4"/>
    <w:basedOn w:val="Ttulo3"/>
    <w:next w:val="Normal"/>
    <w:link w:val="Ttulo4Car"/>
    <w:uiPriority w:val="99"/>
    <w:rsid w:val="009611BB"/>
    <w:pPr>
      <w:numPr>
        <w:ilvl w:val="3"/>
      </w:numPr>
      <w:tabs>
        <w:tab w:val="num" w:pos="643"/>
      </w:tabs>
      <w:ind w:left="964" w:hanging="964"/>
      <w:outlineLvl w:val="3"/>
    </w:pPr>
    <w:rPr>
      <w:iCs/>
      <w:sz w:val="24"/>
    </w:rPr>
  </w:style>
  <w:style w:type="paragraph" w:styleId="Ttulo5">
    <w:name w:val="heading 5"/>
    <w:basedOn w:val="Normal"/>
    <w:next w:val="Normal"/>
    <w:link w:val="Ttulo5Car"/>
    <w:uiPriority w:val="99"/>
    <w:rsid w:val="007E1AE8"/>
    <w:pPr>
      <w:keepNext/>
      <w:keepLines/>
      <w:numPr>
        <w:ilvl w:val="4"/>
        <w:numId w:val="2"/>
      </w:numPr>
      <w:spacing w:before="200" w:after="0"/>
      <w:ind w:left="964" w:hanging="964"/>
      <w:outlineLvl w:val="4"/>
    </w:pPr>
    <w:rPr>
      <w:rFonts w:ascii="Cambria" w:eastAsia="Times New Roman" w:hAnsi="Cambria"/>
      <w:b/>
      <w:color w:val="4F81BD"/>
      <w:sz w:val="24"/>
    </w:rPr>
  </w:style>
  <w:style w:type="paragraph" w:styleId="Ttulo6">
    <w:name w:val="heading 6"/>
    <w:basedOn w:val="Normal"/>
    <w:next w:val="Normal"/>
    <w:link w:val="Ttulo6Car"/>
    <w:uiPriority w:val="99"/>
    <w:rsid w:val="003C18FC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eastAsia="Times New Roman" w:hAnsi="Cambria"/>
      <w:i/>
      <w:iCs/>
      <w:color w:val="243F60"/>
    </w:rPr>
  </w:style>
  <w:style w:type="paragraph" w:styleId="Ttulo7">
    <w:name w:val="heading 7"/>
    <w:basedOn w:val="Normal"/>
    <w:next w:val="Normal"/>
    <w:link w:val="Ttulo7Car"/>
    <w:uiPriority w:val="99"/>
    <w:rsid w:val="003C18FC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eastAsia="Times New Roman" w:hAnsi="Cambria"/>
      <w:i/>
      <w:iCs/>
      <w:color w:val="404040"/>
    </w:rPr>
  </w:style>
  <w:style w:type="paragraph" w:styleId="Ttulo8">
    <w:name w:val="heading 8"/>
    <w:basedOn w:val="Normal"/>
    <w:next w:val="Normal"/>
    <w:link w:val="Ttulo8Car"/>
    <w:uiPriority w:val="99"/>
    <w:rsid w:val="003C18FC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eastAsia="Times New Roman" w:hAnsi="Cambria"/>
      <w:color w:val="404040"/>
      <w:szCs w:val="20"/>
    </w:rPr>
  </w:style>
  <w:style w:type="paragraph" w:styleId="Ttulo9">
    <w:name w:val="heading 9"/>
    <w:basedOn w:val="Normal"/>
    <w:next w:val="Normal"/>
    <w:link w:val="Ttulo9Car"/>
    <w:uiPriority w:val="99"/>
    <w:rsid w:val="003C18FC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eastAsia="Times New Roman" w:hAnsi="Cambria"/>
      <w:i/>
      <w:iCs/>
      <w:color w:val="40404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1 headline Car,h1 Car,L1 Car"/>
    <w:link w:val="Ttulo1"/>
    <w:uiPriority w:val="99"/>
    <w:locked/>
    <w:rsid w:val="00CC42E9"/>
    <w:rPr>
      <w:rFonts w:ascii="Cambria" w:eastAsia="Times New Roman" w:hAnsi="Cambria"/>
      <w:b/>
      <w:bCs/>
      <w:color w:val="365F91"/>
      <w:sz w:val="32"/>
      <w:szCs w:val="28"/>
      <w:lang w:val="es-ES" w:eastAsia="en-US"/>
    </w:rPr>
  </w:style>
  <w:style w:type="character" w:customStyle="1" w:styleId="Ttulo2Car">
    <w:name w:val="Título 2 Car"/>
    <w:aliases w:val="2 headline Car,h Car,sub-sect Car"/>
    <w:link w:val="Ttulo2"/>
    <w:uiPriority w:val="99"/>
    <w:locked/>
    <w:rsid w:val="00CC42E9"/>
    <w:rPr>
      <w:rFonts w:ascii="Cambria" w:eastAsia="Times New Roman" w:hAnsi="Cambria"/>
      <w:b/>
      <w:bCs/>
      <w:color w:val="4F81BD"/>
      <w:sz w:val="28"/>
      <w:szCs w:val="26"/>
      <w:lang w:val="es-ES" w:eastAsia="en-US"/>
    </w:rPr>
  </w:style>
  <w:style w:type="character" w:customStyle="1" w:styleId="Ttulo3Car">
    <w:name w:val="Título 3 Car"/>
    <w:aliases w:val="3 headline Car,h3 Car"/>
    <w:link w:val="Ttulo3"/>
    <w:uiPriority w:val="99"/>
    <w:locked/>
    <w:rsid w:val="00CC42E9"/>
    <w:rPr>
      <w:rFonts w:ascii="Cambria" w:eastAsia="Times New Roman" w:hAnsi="Cambria"/>
      <w:b/>
      <w:bCs/>
      <w:color w:val="4F81BD"/>
      <w:sz w:val="26"/>
      <w:szCs w:val="22"/>
      <w:lang w:val="es-ES" w:eastAsia="en-US"/>
    </w:rPr>
  </w:style>
  <w:style w:type="character" w:customStyle="1" w:styleId="Ttulo4Car">
    <w:name w:val="Título 4 Car"/>
    <w:link w:val="Ttulo4"/>
    <w:uiPriority w:val="99"/>
    <w:locked/>
    <w:rsid w:val="009611BB"/>
    <w:rPr>
      <w:rFonts w:ascii="Cambria" w:eastAsia="Times New Roman" w:hAnsi="Cambria"/>
      <w:b/>
      <w:bCs/>
      <w:iCs/>
      <w:color w:val="4F81BD"/>
      <w:sz w:val="24"/>
      <w:szCs w:val="22"/>
      <w:lang w:val="en-US" w:eastAsia="en-US"/>
    </w:rPr>
  </w:style>
  <w:style w:type="character" w:customStyle="1" w:styleId="Ttulo5Car">
    <w:name w:val="Título 5 Car"/>
    <w:link w:val="Ttulo5"/>
    <w:uiPriority w:val="99"/>
    <w:locked/>
    <w:rsid w:val="007E1AE8"/>
    <w:rPr>
      <w:rFonts w:ascii="Cambria" w:eastAsia="Times New Roman" w:hAnsi="Cambria"/>
      <w:b/>
      <w:color w:val="4F81BD"/>
      <w:sz w:val="24"/>
      <w:szCs w:val="22"/>
      <w:lang w:eastAsia="en-US"/>
    </w:rPr>
  </w:style>
  <w:style w:type="character" w:customStyle="1" w:styleId="Ttulo6Car">
    <w:name w:val="Título 6 Car"/>
    <w:link w:val="Ttulo6"/>
    <w:uiPriority w:val="99"/>
    <w:locked/>
    <w:rsid w:val="003C18FC"/>
    <w:rPr>
      <w:rFonts w:ascii="Cambria" w:eastAsia="Times New Roman" w:hAnsi="Cambria"/>
      <w:i/>
      <w:iCs/>
      <w:color w:val="243F60"/>
      <w:szCs w:val="22"/>
      <w:lang w:eastAsia="en-US"/>
    </w:rPr>
  </w:style>
  <w:style w:type="character" w:customStyle="1" w:styleId="Ttulo7Car">
    <w:name w:val="Título 7 Car"/>
    <w:link w:val="Ttulo7"/>
    <w:uiPriority w:val="99"/>
    <w:locked/>
    <w:rsid w:val="003C18FC"/>
    <w:rPr>
      <w:rFonts w:ascii="Cambria" w:eastAsia="Times New Roman" w:hAnsi="Cambria"/>
      <w:i/>
      <w:iCs/>
      <w:color w:val="404040"/>
      <w:szCs w:val="22"/>
      <w:lang w:eastAsia="en-US"/>
    </w:rPr>
  </w:style>
  <w:style w:type="character" w:customStyle="1" w:styleId="Ttulo8Car">
    <w:name w:val="Título 8 Car"/>
    <w:link w:val="Ttulo8"/>
    <w:uiPriority w:val="99"/>
    <w:locked/>
    <w:rsid w:val="003C18FC"/>
    <w:rPr>
      <w:rFonts w:ascii="Cambria" w:eastAsia="Times New Roman" w:hAnsi="Cambria"/>
      <w:color w:val="404040"/>
      <w:lang w:eastAsia="en-US"/>
    </w:rPr>
  </w:style>
  <w:style w:type="character" w:customStyle="1" w:styleId="Ttulo9Car">
    <w:name w:val="Título 9 Car"/>
    <w:link w:val="Ttulo9"/>
    <w:uiPriority w:val="99"/>
    <w:locked/>
    <w:rsid w:val="003C18FC"/>
    <w:rPr>
      <w:rFonts w:ascii="Cambria" w:eastAsia="Times New Roman" w:hAnsi="Cambria"/>
      <w:i/>
      <w:iCs/>
      <w:color w:val="404040"/>
      <w:lang w:eastAsia="en-US"/>
    </w:rPr>
  </w:style>
  <w:style w:type="paragraph" w:styleId="Textodeglobo">
    <w:name w:val="Balloon Text"/>
    <w:basedOn w:val="Normal"/>
    <w:link w:val="TextodegloboCar"/>
    <w:uiPriority w:val="99"/>
    <w:semiHidden/>
    <w:rsid w:val="003C18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locked/>
    <w:rsid w:val="003C18FC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3C18FC"/>
    <w:pPr>
      <w:ind w:left="720"/>
      <w:contextualSpacing/>
    </w:pPr>
  </w:style>
  <w:style w:type="table" w:styleId="Tablaconcuadrcula">
    <w:name w:val="Table Grid"/>
    <w:basedOn w:val="Tablanormal"/>
    <w:uiPriority w:val="99"/>
    <w:rsid w:val="003C18F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tuloTDC">
    <w:name w:val="TOC Heading"/>
    <w:basedOn w:val="Ttulo1"/>
    <w:next w:val="Normal"/>
    <w:uiPriority w:val="99"/>
    <w:qFormat/>
    <w:rsid w:val="003C18FC"/>
    <w:pPr>
      <w:numPr>
        <w:numId w:val="0"/>
      </w:numPr>
      <w:outlineLvl w:val="9"/>
    </w:pPr>
  </w:style>
  <w:style w:type="paragraph" w:styleId="TDC1">
    <w:name w:val="toc 1"/>
    <w:basedOn w:val="Normal"/>
    <w:next w:val="Normal"/>
    <w:autoRedefine/>
    <w:uiPriority w:val="39"/>
    <w:rsid w:val="003C18FC"/>
    <w:pPr>
      <w:tabs>
        <w:tab w:val="left" w:pos="440"/>
        <w:tab w:val="right" w:leader="dot" w:pos="9061"/>
      </w:tabs>
      <w:spacing w:after="100"/>
    </w:pPr>
    <w:rPr>
      <w:rFonts w:cs="Lucida Sans Unicode"/>
      <w:b/>
      <w:noProof/>
    </w:rPr>
  </w:style>
  <w:style w:type="paragraph" w:styleId="TDC2">
    <w:name w:val="toc 2"/>
    <w:basedOn w:val="Normal"/>
    <w:next w:val="Normal"/>
    <w:autoRedefine/>
    <w:uiPriority w:val="39"/>
    <w:rsid w:val="003C18FC"/>
    <w:pPr>
      <w:spacing w:after="100"/>
      <w:ind w:left="220"/>
    </w:pPr>
  </w:style>
  <w:style w:type="character" w:styleId="Hipervnculo">
    <w:name w:val="Hyperlink"/>
    <w:uiPriority w:val="99"/>
    <w:rsid w:val="003C18FC"/>
    <w:rPr>
      <w:rFonts w:cs="Times New Roman"/>
      <w:color w:val="0000FF"/>
      <w:u w:val="single"/>
    </w:rPr>
  </w:style>
  <w:style w:type="paragraph" w:styleId="Encabezado">
    <w:name w:val="header"/>
    <w:basedOn w:val="Normal"/>
    <w:link w:val="EncabezadoCar"/>
    <w:rsid w:val="003C18F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cabezadoCar">
    <w:name w:val="Encabezado Car"/>
    <w:link w:val="Encabezado"/>
    <w:uiPriority w:val="99"/>
    <w:locked/>
    <w:rsid w:val="003C18FC"/>
    <w:rPr>
      <w:rFonts w:cs="Times New Roman"/>
    </w:rPr>
  </w:style>
  <w:style w:type="paragraph" w:styleId="Piedepgina">
    <w:name w:val="footer"/>
    <w:basedOn w:val="Normal"/>
    <w:link w:val="PiedepginaCar"/>
    <w:uiPriority w:val="99"/>
    <w:rsid w:val="003C18F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epginaCar">
    <w:name w:val="Pie de página Car"/>
    <w:link w:val="Piedepgina"/>
    <w:uiPriority w:val="99"/>
    <w:locked/>
    <w:rsid w:val="003C18FC"/>
    <w:rPr>
      <w:rFonts w:cs="Times New Roman"/>
    </w:rPr>
  </w:style>
  <w:style w:type="paragraph" w:styleId="Sinespaciado">
    <w:name w:val="No Spacing"/>
    <w:link w:val="SinespaciadoCar"/>
    <w:uiPriority w:val="99"/>
    <w:rsid w:val="003C18FC"/>
    <w:rPr>
      <w:rFonts w:eastAsia="Times New Roman"/>
      <w:sz w:val="22"/>
      <w:szCs w:val="22"/>
      <w:lang w:val="de-DE" w:eastAsia="en-US"/>
    </w:rPr>
  </w:style>
  <w:style w:type="character" w:customStyle="1" w:styleId="SinespaciadoCar">
    <w:name w:val="Sin espaciado Car"/>
    <w:link w:val="Sinespaciado"/>
    <w:uiPriority w:val="99"/>
    <w:locked/>
    <w:rsid w:val="003C18FC"/>
    <w:rPr>
      <w:rFonts w:eastAsia="Times New Roman" w:cs="Times New Roman"/>
      <w:sz w:val="22"/>
      <w:szCs w:val="22"/>
      <w:lang w:val="de-DE" w:eastAsia="en-US" w:bidi="ar-SA"/>
    </w:rPr>
  </w:style>
  <w:style w:type="character" w:styleId="Nmerodepgina">
    <w:name w:val="page number"/>
    <w:uiPriority w:val="99"/>
    <w:rsid w:val="003C18FC"/>
    <w:rPr>
      <w:rFonts w:cs="Times New Roman"/>
    </w:rPr>
  </w:style>
  <w:style w:type="table" w:styleId="Listamedia2-nfasis1">
    <w:name w:val="Medium List 2 Accent 1"/>
    <w:basedOn w:val="Tablanormal"/>
    <w:uiPriority w:val="99"/>
    <w:rsid w:val="003C18FC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rPr>
        <w:rFonts w:cs="Times New Roman"/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rFonts w:cs="Times New Roman"/>
      </w:rPr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rFonts w:cs="Times New Roman"/>
      </w:rPr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rPr>
        <w:rFonts w:cs="Times New Roman"/>
      </w:rPr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rPr>
        <w:rFonts w:cs="Times New Roman"/>
      </w:rPr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nwCell">
      <w:rPr>
        <w:rFonts w:cs="Times New Roman"/>
      </w:rPr>
      <w:tblPr/>
      <w:tcPr>
        <w:shd w:val="clear" w:color="auto" w:fill="FFFFFF"/>
      </w:tcPr>
    </w:tblStylePr>
    <w:tblStylePr w:type="swCell">
      <w:rPr>
        <w:rFonts w:cs="Times New Roman"/>
      </w:rPr>
      <w:tblPr/>
      <w:tcPr>
        <w:tcBorders>
          <w:top w:val="nil"/>
        </w:tcBorders>
      </w:tcPr>
    </w:tblStylePr>
  </w:style>
  <w:style w:type="paragraph" w:customStyle="1" w:styleId="Aufzhlung">
    <w:name w:val="Aufzählung"/>
    <w:basedOn w:val="Normal"/>
    <w:uiPriority w:val="99"/>
    <w:rsid w:val="003C18FC"/>
    <w:pPr>
      <w:numPr>
        <w:numId w:val="3"/>
      </w:numPr>
    </w:pPr>
  </w:style>
  <w:style w:type="paragraph" w:styleId="TDC3">
    <w:name w:val="toc 3"/>
    <w:basedOn w:val="Normal"/>
    <w:next w:val="Normal"/>
    <w:autoRedefine/>
    <w:uiPriority w:val="39"/>
    <w:rsid w:val="003C18FC"/>
    <w:pPr>
      <w:tabs>
        <w:tab w:val="left" w:pos="1320"/>
        <w:tab w:val="right" w:leader="dot" w:pos="9061"/>
      </w:tabs>
      <w:spacing w:after="100" w:line="240" w:lineRule="auto"/>
      <w:ind w:left="400"/>
    </w:pPr>
  </w:style>
  <w:style w:type="paragraph" w:styleId="Descripcin">
    <w:name w:val="caption"/>
    <w:basedOn w:val="Normal"/>
    <w:next w:val="Normal"/>
    <w:uiPriority w:val="99"/>
    <w:qFormat/>
    <w:rsid w:val="003C18FC"/>
    <w:pPr>
      <w:spacing w:line="240" w:lineRule="auto"/>
    </w:pPr>
    <w:rPr>
      <w:b/>
      <w:bCs/>
      <w:color w:val="4F81BD"/>
      <w:sz w:val="18"/>
      <w:szCs w:val="18"/>
    </w:rPr>
  </w:style>
  <w:style w:type="table" w:customStyle="1" w:styleId="HellesRaster-Akzent11">
    <w:name w:val="Helles Raster - Akzent 11"/>
    <w:uiPriority w:val="99"/>
    <w:rsid w:val="003C18FC"/>
    <w:rPr>
      <w:lang w:val="de-DE" w:eastAsia="de-DE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ittlereListe1-Akzent11">
    <w:name w:val="Mittlere Liste 1 - Akzent 11"/>
    <w:uiPriority w:val="99"/>
    <w:rsid w:val="003C18FC"/>
    <w:rPr>
      <w:color w:val="000000"/>
      <w:lang w:val="de-DE" w:eastAsia="de-DE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DCSIT">
    <w:name w:val="DCSIT"/>
    <w:uiPriority w:val="99"/>
    <w:rsid w:val="003C18FC"/>
    <w:rPr>
      <w:rFonts w:ascii="Lucida Sans Unicode" w:hAnsi="Lucida Sans Unicode"/>
      <w:lang w:val="de-DE" w:eastAsia="de-DE"/>
    </w:rPr>
    <w:tblPr>
      <w:tblInd w:w="0" w:type="dxa"/>
      <w:tblBorders>
        <w:bottom w:val="single" w:sz="4" w:space="0" w:color="548DD4"/>
        <w:insideH w:val="single" w:sz="4" w:space="0" w:color="548DD4"/>
      </w:tblBorders>
      <w:tblCellMar>
        <w:top w:w="0" w:type="dxa"/>
        <w:left w:w="108" w:type="dxa"/>
        <w:bottom w:w="0" w:type="dxa"/>
        <w:right w:w="108" w:type="dxa"/>
      </w:tblCellMar>
    </w:tblPr>
    <w:trPr>
      <w:cantSplit/>
    </w:trPr>
  </w:style>
  <w:style w:type="table" w:customStyle="1" w:styleId="Tabellengitternetz1">
    <w:name w:val="Tabellengitternetz1"/>
    <w:uiPriority w:val="99"/>
    <w:rsid w:val="003C18FC"/>
    <w:pPr>
      <w:spacing w:before="40" w:after="40"/>
    </w:pPr>
    <w:rPr>
      <w:rFonts w:ascii="Arial" w:eastAsia="Times New Roman" w:hAnsi="Arial"/>
      <w:lang w:val="de-DE" w:eastAsia="de-DE"/>
    </w:rPr>
    <w:tblPr>
      <w:tblInd w:w="113" w:type="dxa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visitado">
    <w:name w:val="FollowedHyperlink"/>
    <w:uiPriority w:val="99"/>
    <w:semiHidden/>
    <w:rsid w:val="008D5502"/>
    <w:rPr>
      <w:rFonts w:cs="Times New Roman"/>
      <w:color w:val="800080"/>
      <w:u w:val="single"/>
    </w:rPr>
  </w:style>
  <w:style w:type="character" w:styleId="Textoennegrita">
    <w:name w:val="Strong"/>
    <w:uiPriority w:val="99"/>
    <w:rsid w:val="008D670F"/>
    <w:rPr>
      <w:rFonts w:cs="Times New Roman"/>
      <w:b/>
      <w:bCs/>
    </w:rPr>
  </w:style>
  <w:style w:type="table" w:styleId="Cuadrculamedia3-nfasis1">
    <w:name w:val="Medium Grid 3 Accent 1"/>
    <w:basedOn w:val="Tablanormal"/>
    <w:uiPriority w:val="99"/>
    <w:rsid w:val="008D670F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rFonts w:cs="Times New Roman"/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rFonts w:cs="Times New Roman"/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rFonts w:cs="Times New Roman"/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rFonts w:cs="Times New Roman"/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rPr>
        <w:rFonts w:cs="Times New Roman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rPr>
        <w:rFonts w:cs="Times New Roman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table" w:styleId="Cuadrculamedia1-nfasis1">
    <w:name w:val="Medium Grid 1 Accent 1"/>
    <w:basedOn w:val="Tablanormal"/>
    <w:uiPriority w:val="99"/>
    <w:rsid w:val="008D670F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</w:tblPr>
    <w:tcPr>
      <w:shd w:val="clear" w:color="auto" w:fill="D3DFEE"/>
    </w:tcPr>
    <w:tblStylePr w:type="firstRow">
      <w:rPr>
        <w:rFonts w:cs="Times New Roman"/>
        <w:b/>
        <w:bCs/>
      </w:rPr>
    </w:tblStylePr>
    <w:tblStylePr w:type="lastRow">
      <w:rPr>
        <w:rFonts w:cs="Times New Roman"/>
        <w:b/>
        <w:bCs/>
      </w:rPr>
      <w:tblPr/>
      <w:tcPr>
        <w:tcBorders>
          <w:top w:val="single" w:sz="18" w:space="0" w:color="7BA0CD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shd w:val="clear" w:color="auto" w:fill="A7BFDE"/>
      </w:tcPr>
    </w:tblStylePr>
    <w:tblStylePr w:type="band1Horz">
      <w:rPr>
        <w:rFonts w:cs="Times New Roman"/>
      </w:rPr>
      <w:tblPr/>
      <w:tcPr>
        <w:shd w:val="clear" w:color="auto" w:fill="A7BFDE"/>
      </w:tcPr>
    </w:tblStylePr>
  </w:style>
  <w:style w:type="paragraph" w:styleId="Textoindependiente">
    <w:name w:val="Body Text"/>
    <w:basedOn w:val="Normal"/>
    <w:link w:val="TextoindependienteCar"/>
    <w:uiPriority w:val="99"/>
    <w:rsid w:val="00D0766E"/>
    <w:pPr>
      <w:spacing w:line="240" w:lineRule="auto"/>
    </w:pPr>
    <w:rPr>
      <w:rFonts w:ascii="Times New Roman" w:eastAsia="Times New Roman" w:hAnsi="Times New Roman"/>
      <w:sz w:val="24"/>
      <w:szCs w:val="24"/>
      <w:lang w:eastAsia="de-DE"/>
    </w:rPr>
  </w:style>
  <w:style w:type="character" w:customStyle="1" w:styleId="TextoindependienteCar">
    <w:name w:val="Texto independiente Car"/>
    <w:link w:val="Textoindependiente"/>
    <w:uiPriority w:val="99"/>
    <w:locked/>
    <w:rsid w:val="00D0766E"/>
    <w:rPr>
      <w:rFonts w:ascii="Times New Roman" w:hAnsi="Times New Roman" w:cs="Times New Roman"/>
      <w:sz w:val="24"/>
      <w:szCs w:val="24"/>
      <w:lang w:eastAsia="de-DE"/>
    </w:rPr>
  </w:style>
  <w:style w:type="paragraph" w:styleId="Listaconvietas2">
    <w:name w:val="List Bullet 2"/>
    <w:basedOn w:val="Normal"/>
    <w:uiPriority w:val="99"/>
    <w:rsid w:val="00207B13"/>
    <w:pPr>
      <w:numPr>
        <w:numId w:val="1"/>
      </w:numPr>
      <w:spacing w:after="0" w:line="240" w:lineRule="auto"/>
    </w:pPr>
    <w:rPr>
      <w:rFonts w:ascii="Times New Roman" w:eastAsia="Times New Roman" w:hAnsi="Times New Roman"/>
      <w:sz w:val="24"/>
      <w:szCs w:val="24"/>
      <w:lang w:eastAsia="de-DE"/>
    </w:rPr>
  </w:style>
  <w:style w:type="paragraph" w:styleId="Sangradetextonormal">
    <w:name w:val="Body Text Indent"/>
    <w:basedOn w:val="Normal"/>
    <w:link w:val="SangradetextonormalCar"/>
    <w:uiPriority w:val="99"/>
    <w:rsid w:val="00207B13"/>
    <w:pPr>
      <w:spacing w:line="240" w:lineRule="auto"/>
      <w:ind w:left="283"/>
    </w:pPr>
    <w:rPr>
      <w:rFonts w:ascii="Times New Roman" w:eastAsia="Times New Roman" w:hAnsi="Times New Roman"/>
      <w:sz w:val="24"/>
      <w:szCs w:val="24"/>
      <w:lang w:eastAsia="de-DE"/>
    </w:rPr>
  </w:style>
  <w:style w:type="character" w:customStyle="1" w:styleId="SangradetextonormalCar">
    <w:name w:val="Sangría de texto normal Car"/>
    <w:link w:val="Sangradetextonormal"/>
    <w:uiPriority w:val="99"/>
    <w:locked/>
    <w:rsid w:val="00207B13"/>
    <w:rPr>
      <w:rFonts w:ascii="Times New Roman" w:hAnsi="Times New Roman" w:cs="Times New Roman"/>
      <w:sz w:val="24"/>
      <w:szCs w:val="24"/>
      <w:lang w:eastAsia="de-DE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rsid w:val="00964155"/>
    <w:pPr>
      <w:spacing w:line="276" w:lineRule="auto"/>
      <w:ind w:left="360" w:firstLine="360"/>
    </w:pPr>
    <w:rPr>
      <w:rFonts w:ascii="Lucida Sans Unicode" w:eastAsia="Calibri" w:hAnsi="Lucida Sans Unicode"/>
      <w:sz w:val="20"/>
      <w:szCs w:val="22"/>
      <w:lang w:eastAsia="en-US"/>
    </w:rPr>
  </w:style>
  <w:style w:type="character" w:customStyle="1" w:styleId="Textoindependienteprimerasangra2Car">
    <w:name w:val="Texto independiente primera sangría 2 Car"/>
    <w:link w:val="Textoindependienteprimerasangra2"/>
    <w:uiPriority w:val="99"/>
    <w:locked/>
    <w:rsid w:val="00964155"/>
    <w:rPr>
      <w:rFonts w:ascii="Lucida Sans Unicode" w:hAnsi="Lucida Sans Unicode" w:cs="Times New Roman"/>
      <w:sz w:val="24"/>
      <w:szCs w:val="24"/>
      <w:lang w:eastAsia="de-DE"/>
    </w:rPr>
  </w:style>
  <w:style w:type="paragraph" w:customStyle="1" w:styleId="Betreffzeile">
    <w:name w:val="Betreffzeile"/>
    <w:basedOn w:val="Normal"/>
    <w:uiPriority w:val="99"/>
    <w:rsid w:val="00964155"/>
    <w:pPr>
      <w:spacing w:after="0" w:line="240" w:lineRule="auto"/>
    </w:pPr>
    <w:rPr>
      <w:rFonts w:ascii="Times New Roman" w:eastAsia="Times New Roman" w:hAnsi="Times New Roman"/>
      <w:sz w:val="24"/>
      <w:szCs w:val="24"/>
      <w:lang w:eastAsia="de-DE"/>
    </w:rPr>
  </w:style>
  <w:style w:type="paragraph" w:customStyle="1" w:styleId="Bezugszeichentext">
    <w:name w:val="Bezugszeichentext"/>
    <w:basedOn w:val="Normal"/>
    <w:uiPriority w:val="99"/>
    <w:rsid w:val="00964155"/>
    <w:pPr>
      <w:spacing w:after="0" w:line="240" w:lineRule="auto"/>
    </w:pPr>
    <w:rPr>
      <w:rFonts w:ascii="Times New Roman" w:eastAsia="Times New Roman" w:hAnsi="Times New Roman"/>
      <w:sz w:val="24"/>
      <w:szCs w:val="24"/>
      <w:lang w:eastAsia="de-DE"/>
    </w:rPr>
  </w:style>
  <w:style w:type="character" w:customStyle="1" w:styleId="posthilit">
    <w:name w:val="posthilit"/>
    <w:uiPriority w:val="99"/>
    <w:rsid w:val="00E44F40"/>
  </w:style>
  <w:style w:type="character" w:styleId="Refdecomentario">
    <w:name w:val="annotation reference"/>
    <w:uiPriority w:val="99"/>
    <w:semiHidden/>
    <w:rsid w:val="00891AC3"/>
    <w:rPr>
      <w:rFonts w:cs="Times New Roman"/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rsid w:val="00891AC3"/>
    <w:pPr>
      <w:spacing w:line="240" w:lineRule="auto"/>
    </w:pPr>
    <w:rPr>
      <w:szCs w:val="20"/>
    </w:rPr>
  </w:style>
  <w:style w:type="character" w:customStyle="1" w:styleId="TextocomentarioCar">
    <w:name w:val="Texto comentario Car"/>
    <w:link w:val="Textocomentario"/>
    <w:uiPriority w:val="99"/>
    <w:semiHidden/>
    <w:locked/>
    <w:rsid w:val="00891AC3"/>
    <w:rPr>
      <w:rFonts w:ascii="Lucida Sans Unicode" w:hAnsi="Lucida Sans Unicode" w:cs="Times New Roman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rsid w:val="00891AC3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locked/>
    <w:rsid w:val="00891AC3"/>
    <w:rPr>
      <w:rFonts w:ascii="Lucida Sans Unicode" w:hAnsi="Lucida Sans Unicode" w:cs="Times New Roman"/>
      <w:b/>
      <w:bCs/>
      <w:sz w:val="20"/>
      <w:szCs w:val="20"/>
    </w:rPr>
  </w:style>
  <w:style w:type="paragraph" w:styleId="Revisin">
    <w:name w:val="Revision"/>
    <w:hidden/>
    <w:uiPriority w:val="99"/>
    <w:semiHidden/>
    <w:rsid w:val="00934C99"/>
    <w:rPr>
      <w:rFonts w:ascii="Lucida Sans Unicode" w:hAnsi="Lucida Sans Unicode"/>
      <w:szCs w:val="22"/>
      <w:lang w:val="de-DE" w:eastAsia="en-US"/>
    </w:rPr>
  </w:style>
  <w:style w:type="paragraph" w:styleId="Subttulo">
    <w:name w:val="Subtitle"/>
    <w:basedOn w:val="Normal"/>
    <w:next w:val="Normal"/>
    <w:link w:val="SubttuloCar"/>
    <w:uiPriority w:val="99"/>
    <w:rsid w:val="00162BEF"/>
    <w:pPr>
      <w:numPr>
        <w:ilvl w:val="1"/>
      </w:numPr>
    </w:pPr>
    <w:rPr>
      <w:rFonts w:ascii="Cambria" w:eastAsia="Times New Roman" w:hAnsi="Cambria"/>
      <w:i/>
      <w:iCs/>
      <w:color w:val="4F81BD"/>
      <w:spacing w:val="15"/>
      <w:sz w:val="24"/>
      <w:szCs w:val="24"/>
    </w:rPr>
  </w:style>
  <w:style w:type="character" w:customStyle="1" w:styleId="SubttuloCar">
    <w:name w:val="Subtítulo Car"/>
    <w:link w:val="Subttulo"/>
    <w:uiPriority w:val="99"/>
    <w:locked/>
    <w:rsid w:val="00162BEF"/>
    <w:rPr>
      <w:rFonts w:ascii="Cambria" w:hAnsi="Cambria" w:cs="Times New Roman"/>
      <w:i/>
      <w:iCs/>
      <w:color w:val="4F81BD"/>
      <w:spacing w:val="15"/>
      <w:sz w:val="24"/>
      <w:szCs w:val="24"/>
    </w:rPr>
  </w:style>
  <w:style w:type="character" w:styleId="nfasisintenso">
    <w:name w:val="Intense Emphasis"/>
    <w:uiPriority w:val="99"/>
    <w:rsid w:val="00162BEF"/>
    <w:rPr>
      <w:rFonts w:cs="Times New Roman"/>
      <w:b/>
      <w:bCs/>
      <w:i/>
      <w:iCs/>
      <w:color w:val="4F81BD"/>
    </w:rPr>
  </w:style>
  <w:style w:type="character" w:styleId="nfasis">
    <w:name w:val="Emphasis"/>
    <w:uiPriority w:val="99"/>
    <w:rsid w:val="00162BEF"/>
    <w:rPr>
      <w:rFonts w:cs="Times New Roman"/>
      <w:sz w:val="18"/>
      <w:szCs w:val="18"/>
    </w:rPr>
  </w:style>
  <w:style w:type="character" w:customStyle="1" w:styleId="labelbold">
    <w:name w:val="label_bold"/>
    <w:uiPriority w:val="99"/>
    <w:rsid w:val="009C2590"/>
    <w:rPr>
      <w:rFonts w:cs="Times New Roman"/>
    </w:rPr>
  </w:style>
  <w:style w:type="paragraph" w:styleId="Mapadeldocumento">
    <w:name w:val="Document Map"/>
    <w:basedOn w:val="Normal"/>
    <w:link w:val="MapadeldocumentoCar"/>
    <w:uiPriority w:val="99"/>
    <w:semiHidden/>
    <w:locked/>
    <w:rsid w:val="002A2A26"/>
    <w:pPr>
      <w:shd w:val="clear" w:color="auto" w:fill="000080"/>
    </w:pPr>
    <w:rPr>
      <w:rFonts w:ascii="Tahoma" w:hAnsi="Tahoma" w:cs="Tahoma"/>
      <w:szCs w:val="20"/>
    </w:rPr>
  </w:style>
  <w:style w:type="character" w:customStyle="1" w:styleId="MapadeldocumentoCar">
    <w:name w:val="Mapa del documento Car"/>
    <w:link w:val="Mapadeldocumento"/>
    <w:uiPriority w:val="99"/>
    <w:semiHidden/>
    <w:locked/>
    <w:rsid w:val="00B02B3F"/>
    <w:rPr>
      <w:rFonts w:ascii="Times New Roman" w:hAnsi="Times New Roman" w:cs="Times New Roman"/>
      <w:sz w:val="2"/>
      <w:lang w:eastAsia="en-US"/>
    </w:rPr>
  </w:style>
  <w:style w:type="paragraph" w:styleId="Textonotapie">
    <w:name w:val="footnote text"/>
    <w:basedOn w:val="Normal"/>
    <w:link w:val="TextonotapieCar"/>
    <w:uiPriority w:val="99"/>
    <w:semiHidden/>
    <w:locked/>
    <w:rsid w:val="00261FBB"/>
    <w:rPr>
      <w:szCs w:val="20"/>
    </w:rPr>
  </w:style>
  <w:style w:type="character" w:customStyle="1" w:styleId="TextonotapieCar">
    <w:name w:val="Texto nota pie Car"/>
    <w:link w:val="Textonotapie"/>
    <w:uiPriority w:val="99"/>
    <w:semiHidden/>
    <w:locked/>
    <w:rsid w:val="00261FBB"/>
    <w:rPr>
      <w:rFonts w:ascii="Lucida Sans Unicode" w:hAnsi="Lucida Sans Unicode" w:cs="Times New Roman"/>
      <w:lang w:val="de-DE" w:eastAsia="en-US" w:bidi="ar-SA"/>
    </w:rPr>
  </w:style>
  <w:style w:type="character" w:styleId="Refdenotaalpie">
    <w:name w:val="footnote reference"/>
    <w:uiPriority w:val="99"/>
    <w:semiHidden/>
    <w:locked/>
    <w:rsid w:val="00261FBB"/>
    <w:rPr>
      <w:rFonts w:cs="Times New Roman"/>
      <w:vertAlign w:val="superscript"/>
    </w:rPr>
  </w:style>
  <w:style w:type="paragraph" w:customStyle="1" w:styleId="Default">
    <w:name w:val="Default"/>
    <w:rsid w:val="00C119A0"/>
    <w:pPr>
      <w:autoSpaceDE w:val="0"/>
      <w:autoSpaceDN w:val="0"/>
      <w:adjustRightInd w:val="0"/>
    </w:pPr>
    <w:rPr>
      <w:rFonts w:ascii="Lucida Sans Unicode" w:hAnsi="Lucida Sans Unicode" w:cs="Lucida Sans Unicode"/>
      <w:color w:val="000000"/>
      <w:sz w:val="24"/>
      <w:szCs w:val="24"/>
      <w:lang w:val="de-DE" w:eastAsia="de-DE"/>
    </w:rPr>
  </w:style>
  <w:style w:type="paragraph" w:customStyle="1" w:styleId="Tabletext">
    <w:name w:val="Tabletext"/>
    <w:basedOn w:val="Normal"/>
    <w:autoRedefine/>
    <w:qFormat/>
    <w:rsid w:val="00AE12C8"/>
    <w:pPr>
      <w:spacing w:before="40" w:after="40" w:line="240" w:lineRule="auto"/>
      <w:ind w:right="-179"/>
      <w:jc w:val="left"/>
    </w:pPr>
    <w:rPr>
      <w:rFonts w:ascii="Arial" w:eastAsia="Times New Roman" w:hAnsi="Arial" w:cs="Arial"/>
      <w:sz w:val="16"/>
      <w:szCs w:val="20"/>
      <w:lang w:val="es-MX"/>
    </w:rPr>
  </w:style>
  <w:style w:type="paragraph" w:customStyle="1" w:styleId="Tablehead1">
    <w:name w:val="Tablehead1"/>
    <w:basedOn w:val="Normal"/>
    <w:qFormat/>
    <w:rsid w:val="002477DF"/>
    <w:pPr>
      <w:keepNext/>
      <w:spacing w:before="60" w:after="60" w:line="240" w:lineRule="auto"/>
      <w:jc w:val="center"/>
    </w:pPr>
    <w:rPr>
      <w:rFonts w:ascii="Arial Bold" w:eastAsia="Times New Roman" w:hAnsi="Arial Bold"/>
      <w:b/>
      <w:bCs/>
      <w:color w:val="FFFFFF"/>
      <w:sz w:val="18"/>
      <w:szCs w:val="20"/>
    </w:rPr>
  </w:style>
  <w:style w:type="paragraph" w:customStyle="1" w:styleId="tabletext0">
    <w:name w:val="tabletext"/>
    <w:aliases w:val="tt"/>
    <w:basedOn w:val="Normal"/>
    <w:rsid w:val="002477DF"/>
    <w:pPr>
      <w:spacing w:before="40" w:after="40" w:line="240" w:lineRule="auto"/>
      <w:jc w:val="left"/>
    </w:pPr>
    <w:rPr>
      <w:rFonts w:ascii="Arial" w:eastAsia="Times New Roman" w:hAnsi="Arial"/>
      <w:sz w:val="18"/>
      <w:szCs w:val="20"/>
    </w:rPr>
  </w:style>
  <w:style w:type="character" w:styleId="Textodelmarcadordeposicin">
    <w:name w:val="Placeholder Text"/>
    <w:uiPriority w:val="99"/>
    <w:semiHidden/>
    <w:rsid w:val="00ED1D1C"/>
    <w:rPr>
      <w:color w:val="808080"/>
    </w:rPr>
  </w:style>
  <w:style w:type="character" w:customStyle="1" w:styleId="txttitle1">
    <w:name w:val="txttitle1"/>
    <w:basedOn w:val="Fuentedeprrafopredeter"/>
    <w:rsid w:val="003C1274"/>
    <w:rPr>
      <w:rFonts w:ascii="Arial" w:hAnsi="Arial" w:cs="Arial" w:hint="default"/>
      <w:b/>
      <w:bCs/>
      <w:color w:val="2276A3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89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3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0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3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0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6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6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9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7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4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5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8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57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57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57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57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57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57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84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4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8457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57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84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4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8457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57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84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4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8457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57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57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57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57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57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57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57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57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57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57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57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57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57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57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57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57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57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57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57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57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57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57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845769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45782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8457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57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57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57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57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57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57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845794">
          <w:marLeft w:val="288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8457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84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8457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57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57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57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57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57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57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57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57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57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57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57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58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845753">
          <w:marLeft w:val="432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8458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58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58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58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58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58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58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58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58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58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58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58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84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27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0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8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0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3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jpeg"/><Relationship Id="rId18" Type="http://schemas.openxmlformats.org/officeDocument/2006/relationships/package" Target="embeddings/Hoja_de_c_lculo_de_Microsoft_Excel.xlsx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image" Target="media/image1.jpeg"/><Relationship Id="rId17" Type="http://schemas.openxmlformats.org/officeDocument/2006/relationships/image" Target="media/image4.emf"/><Relationship Id="rId2" Type="http://schemas.openxmlformats.org/officeDocument/2006/relationships/customXml" Target="../customXml/item2.xml"/><Relationship Id="rId16" Type="http://schemas.openxmlformats.org/officeDocument/2006/relationships/hyperlink" Target="ftp://ftp.arvato.fr" TargetMode="Externa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jperinan\AppData\Local\Microsoft\Windows\Temporary%20Internet%20Files\Content.Outlook\RFIIRVY7\Plantilla%20Solicitud%20Desarroll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C133A41FC664BFCAE00857B13DA25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E3BB49-9DD4-467F-A2E0-F617ACABA804}"/>
      </w:docPartPr>
      <w:docPartBody>
        <w:p w:rsidR="00DA0449" w:rsidRDefault="005450C3">
          <w:pPr>
            <w:pStyle w:val="3C133A41FC664BFCAE00857B13DA25E5"/>
          </w:pPr>
          <w:r w:rsidRPr="0057395B">
            <w:rPr>
              <w:rStyle w:val="Textodelmarcadordeposicin"/>
            </w:rPr>
            <w:t>Elija un elemento.</w:t>
          </w:r>
        </w:p>
      </w:docPartBody>
    </w:docPart>
    <w:docPart>
      <w:docPartPr>
        <w:name w:val="5126FC5EEDED4DB484A788419FD296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AE7828-B8B5-4EA4-B275-C5D9AC04F569}"/>
      </w:docPartPr>
      <w:docPartBody>
        <w:p w:rsidR="00DA0449" w:rsidRDefault="002F7819" w:rsidP="002F7819">
          <w:pPr>
            <w:pStyle w:val="5126FC5EEDED4DB484A788419FD29671"/>
          </w:pPr>
          <w:r w:rsidRPr="0057395B">
            <w:rPr>
              <w:rStyle w:val="Textodelmarcadordeposicin"/>
            </w:rPr>
            <w:t>Elija un elemento.</w:t>
          </w:r>
        </w:p>
      </w:docPartBody>
    </w:docPart>
    <w:docPart>
      <w:docPartPr>
        <w:name w:val="A12FE3ED944C4A208A8C259E995B1F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7F6288-B61E-496A-97AE-6AC5A67E9FEC}"/>
      </w:docPartPr>
      <w:docPartBody>
        <w:p w:rsidR="00DA0449" w:rsidRDefault="002F7819" w:rsidP="002F7819">
          <w:pPr>
            <w:pStyle w:val="A12FE3ED944C4A208A8C259E995B1FD6"/>
          </w:pPr>
          <w:r w:rsidRPr="0057395B">
            <w:rPr>
              <w:rStyle w:val="Textodelmarcadordeposicin"/>
            </w:rPr>
            <w:t>Elija un elemento.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old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2F7819"/>
    <w:rsid w:val="0005151B"/>
    <w:rsid w:val="00093754"/>
    <w:rsid w:val="002F7819"/>
    <w:rsid w:val="00395709"/>
    <w:rsid w:val="004B42CF"/>
    <w:rsid w:val="005450C3"/>
    <w:rsid w:val="0065195D"/>
    <w:rsid w:val="00A142FD"/>
    <w:rsid w:val="00AC31D1"/>
    <w:rsid w:val="00C76B35"/>
    <w:rsid w:val="00DA0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044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65195D"/>
    <w:rPr>
      <w:color w:val="808080"/>
    </w:rPr>
  </w:style>
  <w:style w:type="paragraph" w:customStyle="1" w:styleId="3C133A41FC664BFCAE00857B13DA25E5">
    <w:name w:val="3C133A41FC664BFCAE00857B13DA25E5"/>
    <w:rsid w:val="00DA0449"/>
  </w:style>
  <w:style w:type="paragraph" w:customStyle="1" w:styleId="A92EC7899FEF498D8B01424FB5835190">
    <w:name w:val="A92EC7899FEF498D8B01424FB5835190"/>
    <w:rsid w:val="00DA0449"/>
  </w:style>
  <w:style w:type="paragraph" w:customStyle="1" w:styleId="C5E7293BE50849C5BB852FFA647F0643">
    <w:name w:val="C5E7293BE50849C5BB852FFA647F0643"/>
    <w:rsid w:val="00DA0449"/>
  </w:style>
  <w:style w:type="paragraph" w:customStyle="1" w:styleId="5126FC5EEDED4DB484A788419FD29671">
    <w:name w:val="5126FC5EEDED4DB484A788419FD29671"/>
    <w:rsid w:val="002F7819"/>
  </w:style>
  <w:style w:type="paragraph" w:customStyle="1" w:styleId="A12FE3ED944C4A208A8C259E995B1FD6">
    <w:name w:val="A12FE3ED944C4A208A8C259E995B1FD6"/>
    <w:rsid w:val="002F7819"/>
  </w:style>
  <w:style w:type="paragraph" w:customStyle="1" w:styleId="4B57609376B3419696A3061FA187DA1E">
    <w:name w:val="4B57609376B3419696A3061FA187DA1E"/>
    <w:rsid w:val="0065195D"/>
    <w:rPr>
      <w:lang w:val="pt-PT" w:eastAsia="pt-PT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5267DC157387145905580BF0F0C75B5" ma:contentTypeVersion="0" ma:contentTypeDescription="Crear nuevo documento." ma:contentTypeScope="" ma:versionID="8f12d00999074a67a20464eb5dcf89c9">
  <xsd:schema xmlns:xsd="http://www.w3.org/2001/XMLSchema" xmlns:xs="http://www.w3.org/2001/XMLSchema" xmlns:p="http://schemas.microsoft.com/office/2006/metadata/properties" xmlns:ns2="8b38debc-c0c7-4764-bc6a-4728a8885492" targetNamespace="http://schemas.microsoft.com/office/2006/metadata/properties" ma:root="true" ma:fieldsID="1de79a2d6df7e0fd90b9e9d9657bcc6f" ns2:_="">
    <xsd:import namespace="8b38debc-c0c7-4764-bc6a-4728a8885492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38debc-c0c7-4764-bc6a-4728a8885492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or de Id. de documento" ma:description="El valor del identificador de documento asignado a este elemento." ma:internalName="_dlc_DocId" ma:readOnly="true">
      <xsd:simpleType>
        <xsd:restriction base="dms:Text"/>
      </xsd:simpleType>
    </xsd:element>
    <xsd:element name="_dlc_DocIdUrl" ma:index="9" nillable="true" ma:displayName="Id. de documento" ma:description="Vínculo permanente a este documento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Identificador persistente" ma:description="Mantener el identificador al agregar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5B67FE-C0A4-4DE6-9AF4-B9897354EF1A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D23475D2-7550-48F5-8EF3-4E127D3D55F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b38debc-c0c7-4764-bc6a-4728a888549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43A3DD9-2777-4CA3-825E-7B42D3C5DBE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0E2F8FE-DC76-4A18-A74E-C276BD213004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5CFB3E72-4322-42E4-950E-E12441312C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Solicitud Desarrollo.dotx</Template>
  <TotalTime>8</TotalTime>
  <Pages>3</Pages>
  <Words>416</Words>
  <Characters>2746</Characters>
  <Application>Microsoft Office Word</Application>
  <DocSecurity>0</DocSecurity>
  <Lines>22</Lines>
  <Paragraphs>6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3" baseType="lpstr">
      <vt:lpstr>ISREQ-07.11-PT_Network_Security_Management_v0.1</vt:lpstr>
      <vt:lpstr>ISREQ-07.11-PT_Network_Security_Management_v0.1</vt:lpstr>
      <vt:lpstr>ISREG 10 Security Incident Management</vt:lpstr>
    </vt:vector>
  </TitlesOfParts>
  <Company>arvato Iberia</Company>
  <LinksUpToDate>false</LinksUpToDate>
  <CharactersWithSpaces>3156</CharactersWithSpaces>
  <SharedDoc>false</SharedDoc>
  <HLinks>
    <vt:vector size="12" baseType="variant">
      <vt:variant>
        <vt:i4>1835058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_Toc416986853</vt:lpwstr>
      </vt:variant>
      <vt:variant>
        <vt:i4>5832789</vt:i4>
      </vt:variant>
      <vt:variant>
        <vt:i4>0</vt:i4>
      </vt:variant>
      <vt:variant>
        <vt:i4>0</vt:i4>
      </vt:variant>
      <vt:variant>
        <vt:i4>5</vt:i4>
      </vt:variant>
      <vt:variant>
        <vt:lpwstr>\\10.26.56.10\liso\Lisbon_Documents\ISREQ-07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ISREQ-07.11-PT_Network_Security_Management_v0.1</dc:title>
  <dc:creator>sanchezj</dc:creator>
  <cp:lastModifiedBy>Juan Pedro Vicente Mulas</cp:lastModifiedBy>
  <cp:revision>6</cp:revision>
  <cp:lastPrinted>2018-07-25T11:08:00Z</cp:lastPrinted>
  <dcterms:created xsi:type="dcterms:W3CDTF">2017-06-13T15:01:00Z</dcterms:created>
  <dcterms:modified xsi:type="dcterms:W3CDTF">2018-07-25T11:08:00Z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Status">
    <vt:lpwstr>Nicht begonnen</vt:lpwstr>
  </property>
  <property fmtid="{D5CDD505-2E9C-101B-9397-08002B2CF9AE}" pid="3" name="Dokuemententyp">
    <vt:lpwstr>Regulation</vt:lpwstr>
  </property>
  <property fmtid="{D5CDD505-2E9C-101B-9397-08002B2CF9AE}" pid="4" name="zugewiesen an">
    <vt:lpwstr>39;#Stefan Miernik</vt:lpwstr>
  </property>
  <property fmtid="{D5CDD505-2E9C-101B-9397-08002B2CF9AE}" pid="5" name="Anmerkung">
    <vt:lpwstr/>
  </property>
  <property fmtid="{D5CDD505-2E9C-101B-9397-08002B2CF9AE}" pid="6" name="ContentTypeId">
    <vt:lpwstr>0x01010095267DC157387145905580BF0F0C75B5</vt:lpwstr>
  </property>
  <property fmtid="{D5CDD505-2E9C-101B-9397-08002B2CF9AE}" pid="7" name="xd_Signature">
    <vt:bool>false</vt:bool>
  </property>
  <property fmtid="{D5CDD505-2E9C-101B-9397-08002B2CF9AE}" pid="8" name="xd_ProgID">
    <vt:lpwstr/>
  </property>
  <property fmtid="{D5CDD505-2E9C-101B-9397-08002B2CF9AE}" pid="9" name="TemplateUrl">
    <vt:lpwstr/>
  </property>
  <property fmtid="{D5CDD505-2E9C-101B-9397-08002B2CF9AE}" pid="10" name="_dlc_DocIdItemGuid">
    <vt:lpwstr>6712cd62-b2b7-498a-8da1-e4e1c9f11a6b</vt:lpwstr>
  </property>
  <property fmtid="{D5CDD505-2E9C-101B-9397-08002B2CF9AE}" pid="11" name="_dlc_DocId">
    <vt:lpwstr>5WZJMUN4YE6P-19-511</vt:lpwstr>
  </property>
  <property fmtid="{D5CDD505-2E9C-101B-9397-08002B2CF9AE}" pid="12" name="_dlc_DocIdUrl">
    <vt:lpwstr>https://portal-tic.arvatocrm.es/_layouts/15/DocIdRedir.aspx?ID=5WZJMUN4YE6P-19-511, 5WZJMUN4YE6P-19-511</vt:lpwstr>
  </property>
</Properties>
</file>