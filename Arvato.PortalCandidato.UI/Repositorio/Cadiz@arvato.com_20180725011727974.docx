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FD" w:rsidRPr="008C0AE1" w:rsidRDefault="00DB4E77" w:rsidP="007F7A56">
      <w:pPr>
        <w:rPr>
          <w:rFonts w:ascii="Cambria" w:hAnsi="Cambria" w:cs="Lucida Sans Unicode"/>
          <w:color w:val="808080"/>
          <w:sz w:val="32"/>
          <w:szCs w:val="32"/>
          <w:lang w:eastAsia="de-DE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-648335</wp:posOffset>
            </wp:positionV>
            <wp:extent cx="7618095" cy="4286250"/>
            <wp:effectExtent l="0" t="0" r="190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/>
    <w:p w:rsidR="003253FD" w:rsidRPr="008C0AE1" w:rsidRDefault="003253FD" w:rsidP="0055052C"/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6D0046" w:rsidRPr="00FE114B" w:rsidTr="00D053B3">
        <w:trPr>
          <w:trHeight w:val="664"/>
        </w:trPr>
        <w:tc>
          <w:tcPr>
            <w:tcW w:w="9210" w:type="dxa"/>
            <w:vAlign w:val="center"/>
          </w:tcPr>
          <w:p w:rsidR="006D0046" w:rsidRPr="00B42FE5" w:rsidRDefault="006D0046" w:rsidP="00D03735">
            <w:pPr>
              <w:rPr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Solicitud de Desarrollo de </w:t>
            </w:r>
            <w:r w:rsidRPr="00B42FE5">
              <w:rPr>
                <w:b/>
                <w:sz w:val="28"/>
                <w:szCs w:val="28"/>
                <w:lang w:val="es-ES"/>
              </w:rPr>
              <w:t>S</w:t>
            </w:r>
            <w:r>
              <w:rPr>
                <w:b/>
                <w:sz w:val="28"/>
                <w:szCs w:val="28"/>
                <w:lang w:val="es-ES"/>
              </w:rPr>
              <w:t>oftware</w:t>
            </w:r>
          </w:p>
        </w:tc>
      </w:tr>
      <w:tr w:rsidR="003253FD" w:rsidRPr="008C0AE1" w:rsidTr="00D053B3">
        <w:tc>
          <w:tcPr>
            <w:tcW w:w="9210" w:type="dxa"/>
            <w:vAlign w:val="center"/>
          </w:tcPr>
          <w:p w:rsidR="003253FD" w:rsidRPr="00337802" w:rsidRDefault="00DB4E77" w:rsidP="00DB4E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Arvato CRM Solutions</w:t>
            </w:r>
            <w:r w:rsidR="006D0046">
              <w:rPr>
                <w:b/>
                <w:sz w:val="28"/>
                <w:szCs w:val="28"/>
              </w:rPr>
              <w:t xml:space="preserve"> Iberia</w:t>
            </w:r>
          </w:p>
        </w:tc>
      </w:tr>
    </w:tbl>
    <w:p w:rsidR="003253FD" w:rsidRPr="008C0AE1" w:rsidRDefault="003253FD" w:rsidP="0055052C"/>
    <w:p w:rsidR="003253FD" w:rsidRPr="008C0AE1" w:rsidRDefault="003253FD" w:rsidP="0055052C"/>
    <w:p w:rsidR="003253FD" w:rsidRPr="008C0AE1" w:rsidRDefault="00DB4E77" w:rsidP="0055052C">
      <w:pPr>
        <w:rPr>
          <w:rFonts w:ascii="Cambria" w:hAnsi="Cambria" w:cs="Lucida Sans Unicode"/>
          <w:sz w:val="32"/>
          <w:szCs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92710</wp:posOffset>
            </wp:positionV>
            <wp:extent cx="2162810" cy="899795"/>
            <wp:effectExtent l="0" t="0" r="8890" b="0"/>
            <wp:wrapTight wrapText="bothSides">
              <wp:wrapPolygon edited="0">
                <wp:start x="0" y="0"/>
                <wp:lineTo x="0" y="21036"/>
                <wp:lineTo x="21499" y="21036"/>
                <wp:lineTo x="21499" y="0"/>
                <wp:lineTo x="0" y="0"/>
              </wp:wrapPolygon>
            </wp:wrapTight>
            <wp:docPr id="3" name="Grafik 13" descr="Logo arvato Bertels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 descr="Logo arvato Bertelsman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/>
    <w:p w:rsidR="003253FD" w:rsidRPr="008C0AE1" w:rsidRDefault="003253FD" w:rsidP="0055052C"/>
    <w:p w:rsidR="003253FD" w:rsidRPr="008C0AE1" w:rsidRDefault="003253FD" w:rsidP="0055052C"/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595"/>
        <w:gridCol w:w="1843"/>
      </w:tblGrid>
      <w:tr w:rsidR="006D0046" w:rsidRPr="008C0AE1" w:rsidTr="00D053B3">
        <w:trPr>
          <w:jc w:val="right"/>
        </w:trPr>
        <w:tc>
          <w:tcPr>
            <w:tcW w:w="1595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Version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>
              <w:t>0.1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Publicado por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IT-Desarrollo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Estado</w:t>
            </w:r>
          </w:p>
        </w:tc>
        <w:tc>
          <w:tcPr>
            <w:tcW w:w="1843" w:type="dxa"/>
            <w:vAlign w:val="center"/>
          </w:tcPr>
          <w:p w:rsidR="006D0046" w:rsidRPr="008C0AE1" w:rsidRDefault="00B9426D" w:rsidP="00D03735">
            <w:r>
              <w:t>Pendiente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Clasificación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Interno</w:t>
            </w:r>
          </w:p>
        </w:tc>
      </w:tr>
      <w:tr w:rsidR="006D0046" w:rsidRPr="008C0AE1" w:rsidTr="00D053B3">
        <w:trPr>
          <w:trHeight w:val="544"/>
          <w:jc w:val="right"/>
        </w:trPr>
        <w:tc>
          <w:tcPr>
            <w:tcW w:w="1595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Date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1239E1" w:rsidP="00DE5879">
            <w:r>
              <w:t>2017</w:t>
            </w:r>
            <w:r w:rsidR="006D0046">
              <w:t>-0</w:t>
            </w:r>
            <w:r>
              <w:t>2</w:t>
            </w:r>
            <w:r w:rsidR="006D0046">
              <w:t>-</w:t>
            </w:r>
            <w:r>
              <w:t>01</w:t>
            </w:r>
          </w:p>
        </w:tc>
      </w:tr>
    </w:tbl>
    <w:p w:rsidR="003253FD" w:rsidRPr="008C0AE1" w:rsidRDefault="003253FD" w:rsidP="0055052C">
      <w:pPr>
        <w:sectPr w:rsidR="003253FD" w:rsidRPr="008C0AE1" w:rsidSect="008C2392">
          <w:headerReference w:type="default" r:id="rId14"/>
          <w:footerReference w:type="default" r:id="rId15"/>
          <w:pgSz w:w="11906" w:h="16838"/>
          <w:pgMar w:top="1021" w:right="1418" w:bottom="1134" w:left="1418" w:header="709" w:footer="709" w:gutter="0"/>
          <w:cols w:space="708"/>
          <w:titlePg/>
          <w:docGrid w:linePitch="360"/>
        </w:sectPr>
      </w:pPr>
    </w:p>
    <w:p w:rsidR="006D0046" w:rsidRDefault="00B9426D" w:rsidP="006D0046">
      <w:pPr>
        <w:pStyle w:val="Ttulo1"/>
        <w:numPr>
          <w:ilvl w:val="0"/>
          <w:numId w:val="0"/>
        </w:numPr>
      </w:pPr>
      <w:r>
        <w:lastRenderedPageBreak/>
        <w:t>Modificación WS</w:t>
      </w:r>
      <w:r w:rsidR="006D0046">
        <w:t xml:space="preserve"> </w:t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709"/>
        <w:gridCol w:w="624"/>
        <w:gridCol w:w="510"/>
        <w:gridCol w:w="800"/>
        <w:gridCol w:w="29"/>
        <w:gridCol w:w="1105"/>
        <w:gridCol w:w="195"/>
        <w:gridCol w:w="709"/>
        <w:gridCol w:w="1062"/>
        <w:gridCol w:w="1359"/>
        <w:gridCol w:w="1716"/>
        <w:gridCol w:w="977"/>
      </w:tblGrid>
      <w:tr w:rsidR="006D0046" w:rsidRPr="00C6330B" w:rsidTr="00D03735">
        <w:trPr>
          <w:cantSplit/>
        </w:trPr>
        <w:tc>
          <w:tcPr>
            <w:tcW w:w="9795" w:type="dxa"/>
            <w:gridSpan w:val="1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Información del Proyecto</w:t>
            </w:r>
          </w:p>
        </w:tc>
      </w:tr>
      <w:tr w:rsidR="006D0046" w:rsidRPr="00DC3B80" w:rsidTr="00D03735">
        <w:trPr>
          <w:cantSplit/>
        </w:trPr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Ticket</w:t>
            </w:r>
          </w:p>
        </w:tc>
        <w:tc>
          <w:tcPr>
            <w:tcW w:w="1134" w:type="dxa"/>
            <w:gridSpan w:val="2"/>
            <w:vAlign w:val="center"/>
          </w:tcPr>
          <w:p w:rsidR="006D0046" w:rsidRPr="003C1274" w:rsidRDefault="00FE114B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 w:rsidRPr="00FE114B">
              <w:rPr>
                <w:rFonts w:ascii="Arial" w:hAnsi="Arial" w:cs="Arial"/>
                <w:sz w:val="16"/>
              </w:rPr>
              <w:t>121303</w:t>
            </w:r>
          </w:p>
        </w:tc>
        <w:tc>
          <w:tcPr>
            <w:tcW w:w="829" w:type="dxa"/>
            <w:gridSpan w:val="2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Prioridad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6D0046" w:rsidRPr="00D14ADB" w:rsidRDefault="00A2542B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319730064"/>
                <w:placeholder>
                  <w:docPart w:val="3C133A41FC664BFCAE00857B13DA25E5"/>
                </w:placeholder>
                <w:dropDownList>
                  <w:listItem w:displayText="Baja" w:value="Baja"/>
                  <w:listItem w:displayText="Media" w:value="Media"/>
                  <w:listItem w:displayText="Alta" w:value="Alta"/>
                </w:dropDownList>
              </w:sdtPr>
              <w:sdtEndPr/>
              <w:sdtContent>
                <w:r w:rsidR="007F7A56">
                  <w:rPr>
                    <w:rFonts w:ascii="Arial" w:hAnsi="Arial" w:cs="Arial"/>
                    <w:sz w:val="16"/>
                  </w:rPr>
                  <w:t>Alta</w:t>
                </w:r>
              </w:sdtContent>
            </w:sdt>
          </w:p>
        </w:tc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  <w:u w:val="single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CECO</w:t>
            </w:r>
          </w:p>
        </w:tc>
        <w:tc>
          <w:tcPr>
            <w:tcW w:w="1062" w:type="dxa"/>
            <w:vAlign w:val="center"/>
          </w:tcPr>
          <w:p w:rsidR="006D0046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>730130</w:t>
            </w:r>
          </w:p>
        </w:tc>
        <w:tc>
          <w:tcPr>
            <w:tcW w:w="135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Proyecto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D0046" w:rsidRPr="00D14ADB" w:rsidRDefault="007F7A56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  <w:r w:rsidR="00C821FF" w:rsidRPr="00D14ADB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B9426D" w:rsidRPr="00DC3B80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Cliente / Dpto.</w:t>
            </w:r>
          </w:p>
        </w:tc>
        <w:tc>
          <w:tcPr>
            <w:tcW w:w="4410" w:type="dxa"/>
            <w:gridSpan w:val="7"/>
            <w:shd w:val="clear" w:color="auto" w:fill="auto"/>
            <w:vAlign w:val="center"/>
          </w:tcPr>
          <w:p w:rsidR="00B9426D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Solicitud</w:t>
            </w:r>
          </w:p>
        </w:tc>
        <w:tc>
          <w:tcPr>
            <w:tcW w:w="977" w:type="dxa"/>
            <w:vAlign w:val="center"/>
          </w:tcPr>
          <w:p w:rsidR="00B9426D" w:rsidRPr="00D14ADB" w:rsidRDefault="00B744C5" w:rsidP="00B744C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</w:t>
            </w:r>
            <w:r w:rsidR="00276BE2">
              <w:rPr>
                <w:rFonts w:ascii="Arial" w:hAnsi="Arial" w:cs="Arial"/>
                <w:sz w:val="16"/>
              </w:rPr>
              <w:t>-0</w:t>
            </w:r>
            <w:r>
              <w:rPr>
                <w:rFonts w:ascii="Arial" w:hAnsi="Arial" w:cs="Arial"/>
                <w:sz w:val="16"/>
              </w:rPr>
              <w:t>6</w:t>
            </w:r>
            <w:r w:rsidR="007F7A56">
              <w:rPr>
                <w:rFonts w:ascii="Arial" w:hAnsi="Arial" w:cs="Arial"/>
                <w:sz w:val="16"/>
              </w:rPr>
              <w:t>-2017</w:t>
            </w:r>
          </w:p>
        </w:tc>
      </w:tr>
      <w:tr w:rsidR="00C821FF" w:rsidRPr="00B30C7D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Solicitante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8F68E3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Timóteo Azevedo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Deseada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Negocio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Diego Sanz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Aceptación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IT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F3D7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Ernesto de Pablos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Aprobación CAB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C821FF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Categoría</w:t>
            </w:r>
          </w:p>
        </w:tc>
        <w:tc>
          <w:tcPr>
            <w:tcW w:w="1310" w:type="dxa"/>
            <w:gridSpan w:val="2"/>
            <w:vAlign w:val="center"/>
          </w:tcPr>
          <w:p w:rsidR="00C821FF" w:rsidRPr="00D14ADB" w:rsidRDefault="00A2542B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1652976018"/>
                <w:placeholder>
                  <w:docPart w:val="5126FC5EEDED4DB484A788419FD29671"/>
                </w:placeholder>
                <w:dropDownList>
                  <w:listItem w:displayText="Clientes" w:value="Clientes"/>
                  <w:listItem w:displayText="Corporativo" w:value="Corporativo"/>
                </w:dropDownList>
              </w:sdtPr>
              <w:sdtEndPr/>
              <w:sdtContent>
                <w:r w:rsidR="00C821FF">
                  <w:rPr>
                    <w:rFonts w:ascii="Arial" w:hAnsi="Arial" w:cs="Arial"/>
                    <w:sz w:val="16"/>
                  </w:rPr>
                  <w:t>Corporativo</w:t>
                </w:r>
              </w:sdtContent>
            </w:sdt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Subcategoría</w:t>
            </w:r>
          </w:p>
        </w:tc>
        <w:sdt>
          <w:sdtPr>
            <w:rPr>
              <w:rFonts w:ascii="Arial" w:hAnsi="Arial" w:cs="Arial"/>
              <w:sz w:val="16"/>
            </w:rPr>
            <w:id w:val="-1786651918"/>
            <w:placeholder>
              <w:docPart w:val="A12FE3ED944C4A208A8C259E995B1FD6"/>
            </w:placeholder>
            <w:dropDownList>
              <w:listItem w:displayText="Campañas Emisión" w:value="Campañas Emisión"/>
              <w:listItem w:displayText="Campañas Recepción" w:value="Campañas Recepción"/>
              <w:listItem w:displayText="Campañas Bleding" w:value="Campañas Bleding"/>
              <w:listItem w:displayText="Otros Desarrollos" w:value="Otros Desarrollos"/>
              <w:listItem w:displayText="Operaciones SIOP" w:value="Operaciones SIOP"/>
              <w:listItem w:displayText="Operaciones MCH" w:value="Operaciones MCH"/>
              <w:listItem w:displayText="Financiero StaffPlan" w:value="Financiero StaffPlan"/>
              <w:listItem w:displayText="Calidad Excelenzia" w:value="Calidad Excelenzia"/>
              <w:listItem w:displayText="Presencia CPCronos" w:value="Presencia CPCronos"/>
              <w:listItem w:displayText="Presencia Control de Presencia" w:value="Presencia Control de Presencia"/>
              <w:listItem w:displayText="Reporting Qlikview" w:value="Reporting Qlikview"/>
              <w:listItem w:displayText="Planificación QPlanning" w:value="Planificación QPlanning"/>
              <w:listItem w:displayText="Planificación Timesquare" w:value="Planificación Timesquare"/>
              <w:listItem w:displayText="RRHH SIOP" w:value="RRHH SIOP"/>
              <w:listItem w:displayText="RRHH MCH" w:value="RRHH MCH"/>
              <w:listItem w:displayText="RRHH Encuesta Salida BGA" w:value="RRHH Encuesta Salida BGA"/>
              <w:listItem w:displayText="RRHH Gestión Incidencias Nómina" w:value="RRHH Gestión Incidencias Nómina"/>
            </w:dropDownList>
          </w:sdtPr>
          <w:sdtEndPr/>
          <w:sdtContent>
            <w:tc>
              <w:tcPr>
                <w:tcW w:w="1966" w:type="dxa"/>
                <w:gridSpan w:val="3"/>
                <w:vAlign w:val="center"/>
              </w:tcPr>
              <w:p w:rsidR="00C821FF" w:rsidRPr="00D14ADB" w:rsidRDefault="00276BE2" w:rsidP="00D03735">
                <w:pPr>
                  <w:spacing w:after="0"/>
                  <w:jc w:val="left"/>
                  <w:rPr>
                    <w:rFonts w:ascii="Arial" w:hAnsi="Arial" w:cs="Arial"/>
                    <w:sz w:val="16"/>
                  </w:rPr>
                </w:pPr>
                <w:r>
                  <w:rPr>
                    <w:rFonts w:ascii="Arial" w:hAnsi="Arial" w:cs="Arial"/>
                    <w:sz w:val="16"/>
                  </w:rPr>
                  <w:t>Operaciones SIOP</w:t>
                </w:r>
              </w:p>
            </w:tc>
          </w:sdtContent>
        </w:sdt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Estimada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</w:tbl>
    <w:p w:rsidR="006D0046" w:rsidRDefault="006D0046" w:rsidP="006D0046"/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318"/>
        <w:gridCol w:w="6477"/>
      </w:tblGrid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 la solicitud de Cambio</w:t>
            </w:r>
          </w:p>
        </w:tc>
      </w:tr>
      <w:tr w:rsidR="006D0046" w:rsidRPr="004375BE" w:rsidTr="005832A3">
        <w:trPr>
          <w:cantSplit/>
        </w:trPr>
        <w:tc>
          <w:tcPr>
            <w:tcW w:w="9795" w:type="dxa"/>
            <w:gridSpan w:val="2"/>
          </w:tcPr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Se necesita que diariamente se descargue el archivo con nombre: </w:t>
            </w:r>
            <w:r w:rsidR="00F10C57" w:rsidRPr="004375BE">
              <w:rPr>
                <w:sz w:val="16"/>
                <w:szCs w:val="16"/>
                <w:lang w:val="es-ES"/>
              </w:rPr>
              <w:t>Export_WFM_DATA_</w:t>
            </w:r>
            <w:r w:rsidR="00CC10A0" w:rsidRPr="004375BE">
              <w:rPr>
                <w:sz w:val="16"/>
                <w:szCs w:val="16"/>
                <w:lang w:val="es-ES"/>
              </w:rPr>
              <w:t>YYYY-MM-DD</w:t>
            </w:r>
            <w:r w:rsidRPr="004375BE">
              <w:rPr>
                <w:sz w:val="16"/>
                <w:szCs w:val="16"/>
                <w:lang w:val="es-ES"/>
              </w:rPr>
              <w:t>.</w:t>
            </w:r>
            <w:r w:rsidR="00CC10A0" w:rsidRPr="004375BE">
              <w:rPr>
                <w:sz w:val="16"/>
                <w:szCs w:val="16"/>
                <w:lang w:val="es-ES"/>
              </w:rPr>
              <w:t>dat</w:t>
            </w:r>
            <w:r w:rsidRPr="004375BE">
              <w:rPr>
                <w:sz w:val="16"/>
                <w:szCs w:val="16"/>
                <w:lang w:val="es-ES"/>
              </w:rPr>
              <w:t xml:space="preserve"> donde 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YYYY-MM-DD </w:t>
            </w:r>
            <w:r w:rsidRPr="004375BE">
              <w:rPr>
                <w:sz w:val="16"/>
                <w:szCs w:val="16"/>
                <w:lang w:val="es-ES"/>
              </w:rPr>
              <w:t>es la fecha de la exportación de los datos del siguiente FTP: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 xml:space="preserve">Ftp: </w:t>
            </w:r>
            <w:hyperlink r:id="rId16" w:history="1">
              <w:r w:rsidRPr="004375BE">
                <w:rPr>
                  <w:rStyle w:val="Hipervnculo"/>
                  <w:sz w:val="16"/>
                  <w:szCs w:val="16"/>
                </w:rPr>
                <w:t>ftp.arvato.fr</w:t>
              </w:r>
            </w:hyperlink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User:APTG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Pass:99Xspj5AE9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A partir de este archivo se ha de generar otro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 con las siguientes características: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nombre del archivo será : VLO_CALLS_YYYYMMDD.csv. donde YYYYMMDD es la fecha en formato entero del día de la exportación de los datos.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formato del archivo será tipo csv (campos separados por comas).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 Las fechas con "-" en lugar de "/".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Todos los campos están separadas por comillas dobles. (“”)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La configuración del archivo de salida será según el fichero Excel adjunto: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</w:p>
          <w:bookmarkStart w:id="1" w:name="_MON_1558356117"/>
          <w:bookmarkEnd w:id="1"/>
          <w:p w:rsidR="00D03735" w:rsidRPr="004375BE" w:rsidRDefault="004375BE" w:rsidP="00D03735">
            <w:pPr>
              <w:spacing w:after="0"/>
              <w:rPr>
                <w:sz w:val="16"/>
                <w:szCs w:val="16"/>
                <w:lang w:val="fr-FR"/>
              </w:rPr>
            </w:pPr>
            <w:r w:rsidRPr="004375BE">
              <w:rPr>
                <w:sz w:val="16"/>
                <w:szCs w:val="16"/>
                <w:lang w:val="fr-FR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0.1pt" o:ole="">
                  <v:imagedata r:id="rId17" o:title=""/>
                </v:shape>
                <o:OLEObject Type="Embed" ProgID="Excel.Sheet.12" ShapeID="_x0000_i1025" DrawAspect="Icon" ObjectID="_1594029804" r:id="rId18"/>
              </w:object>
            </w:r>
          </w:p>
          <w:p w:rsidR="006D0046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Una vez realizada la </w:t>
            </w:r>
            <w:r w:rsidR="004375BE" w:rsidRPr="004375BE">
              <w:rPr>
                <w:sz w:val="16"/>
                <w:szCs w:val="16"/>
                <w:lang w:val="es-ES"/>
              </w:rPr>
              <w:t>exportación del archivo nuevo (VLO_CALLS_YYYYMMDD.csv) se subirá al FTP siguiente: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FTP: fileshare.bluelinkservices.fr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 app_arvvenlo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Pass: 515vW8gy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  <w:lang w:val="en-GB"/>
              </w:rPr>
            </w:pPr>
            <w:r w:rsidRPr="004375BE">
              <w:rPr>
                <w:sz w:val="16"/>
                <w:szCs w:val="16"/>
              </w:rPr>
              <w:t>Filepath</w:t>
            </w:r>
            <w:r w:rsidRPr="004375BE">
              <w:rPr>
                <w:sz w:val="16"/>
                <w:szCs w:val="16"/>
                <w:lang w:val="en-GB"/>
              </w:rPr>
              <w:t>: / ArvatoDNA</w:t>
            </w:r>
          </w:p>
          <w:p w:rsidR="006D0046" w:rsidRPr="004375BE" w:rsidRDefault="006D0046" w:rsidP="00D03735">
            <w:pPr>
              <w:rPr>
                <w:lang w:val="en-GB"/>
              </w:rPr>
            </w:pPr>
          </w:p>
        </w:tc>
      </w:tr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Motivo de la Solicitud de Cambio</w:t>
            </w:r>
          </w:p>
        </w:tc>
      </w:tr>
      <w:tr w:rsidR="006D0046" w:rsidRPr="003C1274" w:rsidTr="005832A3">
        <w:trPr>
          <w:cantSplit/>
          <w:trHeight w:val="309"/>
        </w:trPr>
        <w:tc>
          <w:tcPr>
            <w:tcW w:w="3318" w:type="dxa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  ] Requerimiento Regulatorio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DE5879" w:rsidTr="005832A3">
        <w:trPr>
          <w:cantSplit/>
          <w:trHeight w:val="219"/>
        </w:trPr>
        <w:tc>
          <w:tcPr>
            <w:tcW w:w="3318" w:type="dxa"/>
            <w:vAlign w:val="center"/>
          </w:tcPr>
          <w:p w:rsidR="006D0046" w:rsidRPr="003C1274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X</w:t>
            </w:r>
            <w:r w:rsidR="006D0046" w:rsidRPr="003C1274">
              <w:rPr>
                <w:rFonts w:ascii="Arial" w:hAnsi="Arial" w:cs="Arial"/>
                <w:b/>
                <w:sz w:val="18"/>
                <w:lang w:val="es-ES"/>
              </w:rPr>
              <w:t xml:space="preserve"> ] Necesidad de Negocio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C821FF" w:rsidRDefault="006D0046" w:rsidP="00B9426D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Omisión de Requerimientos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Programación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59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Diseño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Otro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4279D">
              <w:rPr>
                <w:rFonts w:ascii="Arial" w:hAnsi="Arial" w:cs="Arial"/>
                <w:b/>
                <w:szCs w:val="16"/>
                <w:lang w:val="es-MX"/>
              </w:rPr>
              <w:t>Documentación Adicional</w:t>
            </w:r>
          </w:p>
        </w:tc>
      </w:tr>
      <w:tr w:rsidR="006D0046" w:rsidRPr="007F7A56" w:rsidTr="005832A3">
        <w:trPr>
          <w:cantSplit/>
        </w:trPr>
        <w:tc>
          <w:tcPr>
            <w:tcW w:w="9795" w:type="dxa"/>
            <w:gridSpan w:val="2"/>
          </w:tcPr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8A6C8F" w:rsidRDefault="006D0046" w:rsidP="00D03735">
            <w:pPr>
              <w:rPr>
                <w:lang w:val="es-ES"/>
              </w:rPr>
            </w:pPr>
          </w:p>
        </w:tc>
      </w:tr>
    </w:tbl>
    <w:p w:rsidR="006D0046" w:rsidRDefault="006D0046" w:rsidP="006D0046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333"/>
        <w:gridCol w:w="5245"/>
        <w:gridCol w:w="709"/>
        <w:gridCol w:w="2508"/>
      </w:tblGrid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1A1EA5" w:rsidRDefault="006D0046" w:rsidP="00D03735">
            <w:pPr>
              <w:spacing w:after="0"/>
              <w:jc w:val="center"/>
              <w:rPr>
                <w:b/>
                <w:sz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lastRenderedPageBreak/>
              <w:t>Descripción de los Trabajos a Realizar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</w:tcPr>
          <w:p w:rsidR="006D0046" w:rsidRPr="008A6C8F" w:rsidRDefault="000C2070" w:rsidP="00D03735">
            <w:pPr>
              <w:spacing w:after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Se creará una terea de extracción </w:t>
            </w:r>
            <w:r w:rsidR="004375BE">
              <w:rPr>
                <w:sz w:val="16"/>
                <w:lang w:val="es-ES"/>
              </w:rPr>
              <w:t xml:space="preserve">mediante un ETL donde extraerá el archivo </w:t>
            </w:r>
            <w:r>
              <w:rPr>
                <w:sz w:val="16"/>
                <w:lang w:val="es-ES"/>
              </w:rPr>
              <w:t>.</w:t>
            </w:r>
            <w:r w:rsidR="004375BE" w:rsidRPr="004375BE">
              <w:rPr>
                <w:sz w:val="16"/>
                <w:szCs w:val="16"/>
                <w:lang w:val="es-ES"/>
              </w:rPr>
              <w:t xml:space="preserve"> Export_WFM_DATA_YYYY-MM-DD.dat</w:t>
            </w:r>
            <w:r w:rsidR="004375BE">
              <w:rPr>
                <w:sz w:val="16"/>
                <w:szCs w:val="16"/>
                <w:lang w:val="es-ES"/>
              </w:rPr>
              <w:t xml:space="preserve"> del FTP de origen. Se procesará la información de este archivo según la información drecibida. Una vez procesada se exportará la información al archivo </w:t>
            </w:r>
            <w:r w:rsidR="004375BE" w:rsidRPr="004375BE">
              <w:rPr>
                <w:sz w:val="16"/>
                <w:szCs w:val="16"/>
                <w:lang w:val="es-ES"/>
              </w:rPr>
              <w:t>VLO_CALLS_YYYYMMDD.csv</w:t>
            </w:r>
            <w:r w:rsidR="004375BE">
              <w:rPr>
                <w:sz w:val="16"/>
                <w:szCs w:val="16"/>
                <w:lang w:val="es-ES"/>
              </w:rPr>
              <w:t xml:space="preserve"> y se subirá al FTP de destino.</w:t>
            </w: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6"/>
                <w:lang w:val="es-ES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t>Estimación del Esfuerzo Requerido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Esf. (h)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Comentarios</w:t>
            </w: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Análisis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- 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sz w:val="16"/>
                <w:szCs w:val="16"/>
                <w:lang w:val="es-ES"/>
              </w:rPr>
              <w:t>Análisis y Diseño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 Análisis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Desarrollo-SW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Especificación de Requerimientos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4375BE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 xml:space="preserve">Análisis, Construcción y Pruebas 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2070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C2070">
              <w:rPr>
                <w:rFonts w:ascii="Arial" w:hAnsi="Arial" w:cs="Arial"/>
                <w:sz w:val="16"/>
                <w:szCs w:val="16"/>
                <w:lang w:val="es-ES"/>
              </w:rPr>
              <w:t>Crear tarea para extracción de datos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Desarrollo SW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 xml:space="preserve">Infraestruc. HW 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Infraestructura HW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Revisión de código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Calidad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Configuración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Configuración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Integración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Interfaces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de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Riesgos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Desviaciones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Riesgos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Gestión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UAT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Gestión del Proyecto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Gestión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CAMBIO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lang w:val="es-ES"/>
              </w:rPr>
            </w:pPr>
            <w:r w:rsidRPr="00D14ADB">
              <w:rPr>
                <w:rFonts w:ascii="Arial" w:hAnsi="Arial" w:cs="Arial"/>
                <w:b/>
                <w:sz w:val="18"/>
                <w:lang w:val="es-MX"/>
              </w:rPr>
              <w:t>Estimación del Costes Post-Implantación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Esf. (€</w:t>
            </w:r>
            <w:r w:rsidRPr="00D14AD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Comentarios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Licencias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Total Coste de Licencias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Operación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Total Coste de Operación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 xml:space="preserve">TOTAL </w:t>
            </w:r>
            <w:r>
              <w:rPr>
                <w:rFonts w:ascii="Arial" w:hAnsi="Arial" w:cs="Arial"/>
                <w:b/>
                <w:sz w:val="16"/>
              </w:rPr>
              <w:t>COSTE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6578" w:type="dxa"/>
            <w:gridSpan w:val="2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jc w:val="right"/>
              <w:rPr>
                <w:b/>
                <w:sz w:val="18"/>
              </w:rPr>
            </w:pPr>
            <w:r w:rsidRPr="00D14ADB">
              <w:rPr>
                <w:b/>
                <w:sz w:val="18"/>
              </w:rPr>
              <w:t>TOTAL AÑO 1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07543D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1.240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20€/h</w:t>
            </w:r>
          </w:p>
        </w:tc>
      </w:tr>
    </w:tbl>
    <w:p w:rsidR="006D0046" w:rsidRDefault="006D0046" w:rsidP="004375BE"/>
    <w:sectPr w:rsidR="006D0046" w:rsidSect="002477DF">
      <w:pgSz w:w="11906" w:h="16838"/>
      <w:pgMar w:top="1418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2D" w:rsidRDefault="00C60D2D" w:rsidP="0055052C">
      <w:r>
        <w:separator/>
      </w:r>
    </w:p>
  </w:endnote>
  <w:endnote w:type="continuationSeparator" w:id="0">
    <w:p w:rsidR="00C60D2D" w:rsidRDefault="00C60D2D" w:rsidP="0055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Pr="00737C23" w:rsidRDefault="00C60D2D" w:rsidP="0055052C">
    <w:pPr>
      <w:pStyle w:val="Piedepgina"/>
      <w:rPr>
        <w:noProof/>
        <w:lang w:val="es-ES"/>
      </w:rPr>
    </w:pPr>
    <w:fldSimple w:instr=" FILENAME   \* MERGEFORMAT ">
      <w:r w:rsidR="00A2542B" w:rsidRPr="00A2542B">
        <w:rPr>
          <w:noProof/>
          <w:lang w:val="de-DE"/>
        </w:rPr>
        <w:t>Cadiz</w:t>
      </w:r>
      <w:r w:rsidR="00A2542B">
        <w:rPr>
          <w:noProof/>
        </w:rPr>
        <w:t>@arvato.com_20180725011727974.docx</w:t>
      </w:r>
    </w:fldSimple>
    <w:r w:rsidR="00D03735" w:rsidRPr="00737C23">
      <w:rPr>
        <w:lang w:val="es-ES"/>
      </w:rPr>
      <w:tab/>
      <w:t>Clasificación: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2D" w:rsidRDefault="00C60D2D" w:rsidP="0055052C">
      <w:r>
        <w:separator/>
      </w:r>
    </w:p>
  </w:footnote>
  <w:footnote w:type="continuationSeparator" w:id="0">
    <w:p w:rsidR="00C60D2D" w:rsidRDefault="00C60D2D" w:rsidP="0055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Default="00FE114B" w:rsidP="0055052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1270</wp:posOffset>
              </wp:positionH>
              <wp:positionV relativeFrom="page">
                <wp:posOffset>363855</wp:posOffset>
              </wp:positionV>
              <wp:extent cx="1080135" cy="300355"/>
              <wp:effectExtent l="0" t="0" r="5715" b="444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30035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D053B3" w:rsidRDefault="00D03735" w:rsidP="00737C23">
                          <w:pPr>
                            <w:jc w:val="left"/>
                            <w:rPr>
                              <w:color w:val="FFFFFF"/>
                            </w:rPr>
                          </w:pPr>
                          <w:r>
                            <w:t xml:space="preserve">   </w:t>
                          </w:r>
                          <w:r w:rsidR="0082210B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="0082210B">
                            <w:fldChar w:fldCharType="separate"/>
                          </w:r>
                          <w:r w:rsidR="00A2542B" w:rsidRPr="00A254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="0082210B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.1pt;margin-top:28.65pt;width:85.0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" o:allowincell="f" fillcolor="#4f81bd" stroked="f">
              <v:textbox style="mso-fit-shape-to-text:t" inset=",0,,0">
                <w:txbxContent>
                  <w:p w:rsidR="00D03735" w:rsidRPr="00D053B3" w:rsidRDefault="00D03735" w:rsidP="00737C23">
                    <w:pPr>
                      <w:jc w:val="left"/>
                      <w:rPr>
                        <w:color w:val="FFFFFF"/>
                      </w:rPr>
                    </w:pPr>
                    <w:r>
                      <w:t xml:space="preserve">   </w:t>
                    </w:r>
                    <w:r w:rsidR="0082210B">
                      <w:fldChar w:fldCharType="begin"/>
                    </w:r>
                    <w:r>
                      <w:instrText xml:space="preserve"> PAGE   \* MERGEFORMAT </w:instrText>
                    </w:r>
                    <w:r w:rsidR="0082210B">
                      <w:fldChar w:fldCharType="separate"/>
                    </w:r>
                    <w:r w:rsidR="00A2542B" w:rsidRPr="00A2542B">
                      <w:rPr>
                        <w:noProof/>
                        <w:color w:val="FFFFFF"/>
                      </w:rPr>
                      <w:t>3</w:t>
                    </w:r>
                    <w:r w:rsidR="0082210B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99060</wp:posOffset>
              </wp:positionH>
              <wp:positionV relativeFrom="page">
                <wp:posOffset>355600</wp:posOffset>
              </wp:positionV>
              <wp:extent cx="5760085" cy="300355"/>
              <wp:effectExtent l="0" t="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2F0F95" w:rsidRDefault="00D03735" w:rsidP="00737C23">
                          <w:pPr>
                            <w:rPr>
                              <w:rFonts w:cs="Lucida Sans Unicode"/>
                              <w:i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noProof/>
                              <w:lang w:val="es-ES"/>
                            </w:rPr>
                            <w:t>Formulario de Solicitud de Cambios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7.8pt;margin-top:28pt;width:453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" o:allowincell="f" filled="f" stroked="f">
              <v:textbox style="mso-fit-shape-to-text:t" inset=",0,,0">
                <w:txbxContent>
                  <w:p w:rsidR="00D03735" w:rsidRPr="002F0F95" w:rsidRDefault="00D03735" w:rsidP="00737C23">
                    <w:pPr>
                      <w:rPr>
                        <w:rFonts w:cs="Lucida Sans Unicode"/>
                        <w:i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Formulario de Solicitud de Cambios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03735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4866640</wp:posOffset>
          </wp:positionH>
          <wp:positionV relativeFrom="paragraph">
            <wp:posOffset>-181610</wp:posOffset>
          </wp:positionV>
          <wp:extent cx="903605" cy="379095"/>
          <wp:effectExtent l="0" t="0" r="0" b="1905"/>
          <wp:wrapTight wrapText="bothSides">
            <wp:wrapPolygon edited="0">
              <wp:start x="0" y="0"/>
              <wp:lineTo x="0" y="20623"/>
              <wp:lineTo x="20947" y="20623"/>
              <wp:lineTo x="20947" y="0"/>
              <wp:lineTo x="0" y="0"/>
            </wp:wrapPolygon>
          </wp:wrapTight>
          <wp:docPr id="8" name="Grafik 15" descr="Logo arvato Bertelsma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5" descr="Logo arvato Bertelsma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AA675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306A0E"/>
    <w:multiLevelType w:val="hybridMultilevel"/>
    <w:tmpl w:val="D414B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21"/>
    <w:multiLevelType w:val="hybridMultilevel"/>
    <w:tmpl w:val="1CD4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36A"/>
    <w:multiLevelType w:val="hybridMultilevel"/>
    <w:tmpl w:val="DCD8C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6778"/>
    <w:multiLevelType w:val="hybridMultilevel"/>
    <w:tmpl w:val="6C9AAA9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DCA2B44"/>
    <w:multiLevelType w:val="multilevel"/>
    <w:tmpl w:val="DF4AC3DC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4F81BD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cs="Times New Roman" w:hint="default"/>
      </w:rPr>
    </w:lvl>
  </w:abstractNum>
  <w:abstractNum w:abstractNumId="6" w15:restartNumberingAfterBreak="0">
    <w:nsid w:val="1BA5378C"/>
    <w:multiLevelType w:val="hybridMultilevel"/>
    <w:tmpl w:val="405435FC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EBB335B"/>
    <w:multiLevelType w:val="hybridMultilevel"/>
    <w:tmpl w:val="D84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768"/>
    <w:multiLevelType w:val="hybridMultilevel"/>
    <w:tmpl w:val="402C6A3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1E02B2"/>
    <w:multiLevelType w:val="hybridMultilevel"/>
    <w:tmpl w:val="3AA89B8C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5E26"/>
    <w:multiLevelType w:val="hybridMultilevel"/>
    <w:tmpl w:val="1E68D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E3F79"/>
    <w:multiLevelType w:val="hybridMultilevel"/>
    <w:tmpl w:val="C486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146"/>
    <w:multiLevelType w:val="hybridMultilevel"/>
    <w:tmpl w:val="AC78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A08B0"/>
    <w:multiLevelType w:val="hybridMultilevel"/>
    <w:tmpl w:val="EBE2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50304"/>
    <w:multiLevelType w:val="hybridMultilevel"/>
    <w:tmpl w:val="9A9601DE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3A54"/>
    <w:multiLevelType w:val="hybridMultilevel"/>
    <w:tmpl w:val="E71EF034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6" w15:restartNumberingAfterBreak="0">
    <w:nsid w:val="43752FF6"/>
    <w:multiLevelType w:val="hybridMultilevel"/>
    <w:tmpl w:val="6F1A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179"/>
    <w:multiLevelType w:val="hybridMultilevel"/>
    <w:tmpl w:val="9A0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597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6F9B"/>
    <w:multiLevelType w:val="hybridMultilevel"/>
    <w:tmpl w:val="DA64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C0D2F"/>
    <w:multiLevelType w:val="hybridMultilevel"/>
    <w:tmpl w:val="042AF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2545"/>
    <w:multiLevelType w:val="hybridMultilevel"/>
    <w:tmpl w:val="1FFC5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4363"/>
    <w:multiLevelType w:val="hybridMultilevel"/>
    <w:tmpl w:val="F3023B52"/>
    <w:lvl w:ilvl="0" w:tplc="4BBCBF5C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  <w:color w:val="1F497D"/>
        <w:sz w:val="2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22465"/>
    <w:multiLevelType w:val="hybridMultilevel"/>
    <w:tmpl w:val="D23A9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A6A92"/>
    <w:multiLevelType w:val="hybridMultilevel"/>
    <w:tmpl w:val="4568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16E"/>
    <w:multiLevelType w:val="hybridMultilevel"/>
    <w:tmpl w:val="774E6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7F18"/>
    <w:multiLevelType w:val="hybridMultilevel"/>
    <w:tmpl w:val="12FE1A50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86DBB"/>
    <w:multiLevelType w:val="hybridMultilevel"/>
    <w:tmpl w:val="EBCA2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D1D17"/>
    <w:multiLevelType w:val="hybridMultilevel"/>
    <w:tmpl w:val="7B70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852F1"/>
    <w:multiLevelType w:val="hybridMultilevel"/>
    <w:tmpl w:val="3BB4E276"/>
    <w:lvl w:ilvl="0" w:tplc="7C2072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450"/>
    <w:multiLevelType w:val="hybridMultilevel"/>
    <w:tmpl w:val="CC6AB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373B3"/>
    <w:multiLevelType w:val="hybridMultilevel"/>
    <w:tmpl w:val="D8108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C645B"/>
    <w:multiLevelType w:val="hybridMultilevel"/>
    <w:tmpl w:val="66728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852"/>
    <w:multiLevelType w:val="hybridMultilevel"/>
    <w:tmpl w:val="7180C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15401"/>
    <w:multiLevelType w:val="hybridMultilevel"/>
    <w:tmpl w:val="173A5408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00A68"/>
    <w:multiLevelType w:val="hybridMultilevel"/>
    <w:tmpl w:val="B5C6E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22A40"/>
    <w:multiLevelType w:val="hybridMultilevel"/>
    <w:tmpl w:val="52C01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829"/>
    <w:multiLevelType w:val="hybridMultilevel"/>
    <w:tmpl w:val="85FE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5C4"/>
    <w:multiLevelType w:val="hybridMultilevel"/>
    <w:tmpl w:val="D4E4B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510B2"/>
    <w:multiLevelType w:val="hybridMultilevel"/>
    <w:tmpl w:val="5670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86660"/>
    <w:multiLevelType w:val="hybridMultilevel"/>
    <w:tmpl w:val="6338E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21FCA"/>
    <w:multiLevelType w:val="hybridMultilevel"/>
    <w:tmpl w:val="62025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D7A6F"/>
    <w:multiLevelType w:val="hybridMultilevel"/>
    <w:tmpl w:val="A1560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A069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2"/>
  </w:num>
  <w:num w:numId="5">
    <w:abstractNumId w:val="28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23"/>
  </w:num>
  <w:num w:numId="11">
    <w:abstractNumId w:val="18"/>
  </w:num>
  <w:num w:numId="12">
    <w:abstractNumId w:val="4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"/>
  </w:num>
  <w:num w:numId="18">
    <w:abstractNumId w:val="2"/>
  </w:num>
  <w:num w:numId="19">
    <w:abstractNumId w:val="29"/>
  </w:num>
  <w:num w:numId="20">
    <w:abstractNumId w:val="37"/>
  </w:num>
  <w:num w:numId="21">
    <w:abstractNumId w:val="38"/>
  </w:num>
  <w:num w:numId="22">
    <w:abstractNumId w:val="22"/>
  </w:num>
  <w:num w:numId="23">
    <w:abstractNumId w:val="30"/>
  </w:num>
  <w:num w:numId="24">
    <w:abstractNumId w:val="10"/>
  </w:num>
  <w:num w:numId="25">
    <w:abstractNumId w:val="16"/>
  </w:num>
  <w:num w:numId="26">
    <w:abstractNumId w:val="27"/>
  </w:num>
  <w:num w:numId="27">
    <w:abstractNumId w:val="40"/>
  </w:num>
  <w:num w:numId="28">
    <w:abstractNumId w:val="13"/>
  </w:num>
  <w:num w:numId="29">
    <w:abstractNumId w:val="17"/>
  </w:num>
  <w:num w:numId="30">
    <w:abstractNumId w:val="34"/>
  </w:num>
  <w:num w:numId="31">
    <w:abstractNumId w:val="33"/>
  </w:num>
  <w:num w:numId="32">
    <w:abstractNumId w:val="14"/>
  </w:num>
  <w:num w:numId="33">
    <w:abstractNumId w:val="25"/>
  </w:num>
  <w:num w:numId="34">
    <w:abstractNumId w:val="9"/>
  </w:num>
  <w:num w:numId="35">
    <w:abstractNumId w:val="20"/>
  </w:num>
  <w:num w:numId="36">
    <w:abstractNumId w:val="19"/>
  </w:num>
  <w:num w:numId="37">
    <w:abstractNumId w:val="26"/>
  </w:num>
  <w:num w:numId="38">
    <w:abstractNumId w:val="7"/>
  </w:num>
  <w:num w:numId="39">
    <w:abstractNumId w:val="39"/>
  </w:num>
  <w:num w:numId="40">
    <w:abstractNumId w:val="32"/>
  </w:num>
  <w:num w:numId="41">
    <w:abstractNumId w:val="36"/>
  </w:num>
  <w:num w:numId="42">
    <w:abstractNumId w:val="41"/>
  </w:num>
  <w:num w:numId="43">
    <w:abstractNumId w:val="31"/>
  </w:num>
  <w:num w:numId="4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4"/>
    <w:rsid w:val="00001069"/>
    <w:rsid w:val="00001A21"/>
    <w:rsid w:val="00003D65"/>
    <w:rsid w:val="000061F7"/>
    <w:rsid w:val="00006857"/>
    <w:rsid w:val="00006A63"/>
    <w:rsid w:val="00007AD2"/>
    <w:rsid w:val="00007DFF"/>
    <w:rsid w:val="00011710"/>
    <w:rsid w:val="00011778"/>
    <w:rsid w:val="000134EE"/>
    <w:rsid w:val="00014FE7"/>
    <w:rsid w:val="0001576E"/>
    <w:rsid w:val="0001678B"/>
    <w:rsid w:val="000168CF"/>
    <w:rsid w:val="0001786F"/>
    <w:rsid w:val="00021AB8"/>
    <w:rsid w:val="00025AFB"/>
    <w:rsid w:val="00026166"/>
    <w:rsid w:val="0002642B"/>
    <w:rsid w:val="00031E27"/>
    <w:rsid w:val="000328D1"/>
    <w:rsid w:val="00033386"/>
    <w:rsid w:val="00033D54"/>
    <w:rsid w:val="000342B6"/>
    <w:rsid w:val="0003431D"/>
    <w:rsid w:val="000353C4"/>
    <w:rsid w:val="00035A1A"/>
    <w:rsid w:val="00036B3E"/>
    <w:rsid w:val="00037FF3"/>
    <w:rsid w:val="00040043"/>
    <w:rsid w:val="00040E30"/>
    <w:rsid w:val="000420B5"/>
    <w:rsid w:val="000435F4"/>
    <w:rsid w:val="00045EDF"/>
    <w:rsid w:val="00050C2F"/>
    <w:rsid w:val="00052B03"/>
    <w:rsid w:val="0005334D"/>
    <w:rsid w:val="000533BA"/>
    <w:rsid w:val="00053970"/>
    <w:rsid w:val="000539F4"/>
    <w:rsid w:val="00054916"/>
    <w:rsid w:val="00054B26"/>
    <w:rsid w:val="00055634"/>
    <w:rsid w:val="00057068"/>
    <w:rsid w:val="0005747A"/>
    <w:rsid w:val="00057693"/>
    <w:rsid w:val="00061CD4"/>
    <w:rsid w:val="00063D63"/>
    <w:rsid w:val="00063E32"/>
    <w:rsid w:val="00063ECF"/>
    <w:rsid w:val="00064859"/>
    <w:rsid w:val="00064C38"/>
    <w:rsid w:val="00064FF9"/>
    <w:rsid w:val="000655E8"/>
    <w:rsid w:val="00067272"/>
    <w:rsid w:val="0006779A"/>
    <w:rsid w:val="00070A72"/>
    <w:rsid w:val="00071F5B"/>
    <w:rsid w:val="0007211A"/>
    <w:rsid w:val="00074AD3"/>
    <w:rsid w:val="0007543D"/>
    <w:rsid w:val="000762DF"/>
    <w:rsid w:val="000772E2"/>
    <w:rsid w:val="00083C0F"/>
    <w:rsid w:val="00084274"/>
    <w:rsid w:val="00084974"/>
    <w:rsid w:val="000850BB"/>
    <w:rsid w:val="00086375"/>
    <w:rsid w:val="00086998"/>
    <w:rsid w:val="0008770B"/>
    <w:rsid w:val="0008791C"/>
    <w:rsid w:val="00087C0A"/>
    <w:rsid w:val="000943FF"/>
    <w:rsid w:val="00096F68"/>
    <w:rsid w:val="00097541"/>
    <w:rsid w:val="000A10BD"/>
    <w:rsid w:val="000A2824"/>
    <w:rsid w:val="000A380B"/>
    <w:rsid w:val="000A476E"/>
    <w:rsid w:val="000A4867"/>
    <w:rsid w:val="000A5273"/>
    <w:rsid w:val="000A6835"/>
    <w:rsid w:val="000A73B5"/>
    <w:rsid w:val="000B383B"/>
    <w:rsid w:val="000B3AFC"/>
    <w:rsid w:val="000B46EE"/>
    <w:rsid w:val="000B537F"/>
    <w:rsid w:val="000B5F8D"/>
    <w:rsid w:val="000B7216"/>
    <w:rsid w:val="000B76D9"/>
    <w:rsid w:val="000C2070"/>
    <w:rsid w:val="000C2963"/>
    <w:rsid w:val="000C302C"/>
    <w:rsid w:val="000C37C6"/>
    <w:rsid w:val="000C3DC0"/>
    <w:rsid w:val="000C432B"/>
    <w:rsid w:val="000C434B"/>
    <w:rsid w:val="000C4A95"/>
    <w:rsid w:val="000C5123"/>
    <w:rsid w:val="000C5488"/>
    <w:rsid w:val="000C6ED4"/>
    <w:rsid w:val="000C7180"/>
    <w:rsid w:val="000C7BF8"/>
    <w:rsid w:val="000D0370"/>
    <w:rsid w:val="000D0C54"/>
    <w:rsid w:val="000D2F9B"/>
    <w:rsid w:val="000D3897"/>
    <w:rsid w:val="000D3DB5"/>
    <w:rsid w:val="000D4F7F"/>
    <w:rsid w:val="000D520D"/>
    <w:rsid w:val="000D5B82"/>
    <w:rsid w:val="000D7776"/>
    <w:rsid w:val="000E006A"/>
    <w:rsid w:val="000E05AB"/>
    <w:rsid w:val="000E0ED3"/>
    <w:rsid w:val="000E419A"/>
    <w:rsid w:val="000E4332"/>
    <w:rsid w:val="000E46C6"/>
    <w:rsid w:val="000E5637"/>
    <w:rsid w:val="000E7F62"/>
    <w:rsid w:val="000F0BDD"/>
    <w:rsid w:val="000F140C"/>
    <w:rsid w:val="000F2E80"/>
    <w:rsid w:val="000F2F9D"/>
    <w:rsid w:val="000F5307"/>
    <w:rsid w:val="000F74F8"/>
    <w:rsid w:val="00100A0B"/>
    <w:rsid w:val="00100CB5"/>
    <w:rsid w:val="00100EBD"/>
    <w:rsid w:val="00103246"/>
    <w:rsid w:val="00106415"/>
    <w:rsid w:val="001071C8"/>
    <w:rsid w:val="00107A1C"/>
    <w:rsid w:val="001102C2"/>
    <w:rsid w:val="00110815"/>
    <w:rsid w:val="001127AF"/>
    <w:rsid w:val="00112D70"/>
    <w:rsid w:val="00113C20"/>
    <w:rsid w:val="00113FEE"/>
    <w:rsid w:val="00114A37"/>
    <w:rsid w:val="00114E61"/>
    <w:rsid w:val="001158E4"/>
    <w:rsid w:val="00117137"/>
    <w:rsid w:val="001179C4"/>
    <w:rsid w:val="001230F8"/>
    <w:rsid w:val="001234F2"/>
    <w:rsid w:val="001239E1"/>
    <w:rsid w:val="00124AAF"/>
    <w:rsid w:val="00125206"/>
    <w:rsid w:val="00126CE0"/>
    <w:rsid w:val="001313AD"/>
    <w:rsid w:val="001317BD"/>
    <w:rsid w:val="0013442C"/>
    <w:rsid w:val="00134C08"/>
    <w:rsid w:val="00135703"/>
    <w:rsid w:val="00135B84"/>
    <w:rsid w:val="00135E97"/>
    <w:rsid w:val="001401E2"/>
    <w:rsid w:val="0014109F"/>
    <w:rsid w:val="00141E09"/>
    <w:rsid w:val="00142BC4"/>
    <w:rsid w:val="00145DD6"/>
    <w:rsid w:val="00145E66"/>
    <w:rsid w:val="00150296"/>
    <w:rsid w:val="001504DC"/>
    <w:rsid w:val="00152395"/>
    <w:rsid w:val="00152C8A"/>
    <w:rsid w:val="00155416"/>
    <w:rsid w:val="001557A8"/>
    <w:rsid w:val="00157F9A"/>
    <w:rsid w:val="001601D8"/>
    <w:rsid w:val="00161E73"/>
    <w:rsid w:val="001622AA"/>
    <w:rsid w:val="00162BEF"/>
    <w:rsid w:val="00162F7E"/>
    <w:rsid w:val="0016344C"/>
    <w:rsid w:val="00163D9C"/>
    <w:rsid w:val="00163EE4"/>
    <w:rsid w:val="00164348"/>
    <w:rsid w:val="00164BC5"/>
    <w:rsid w:val="001668D2"/>
    <w:rsid w:val="0016706C"/>
    <w:rsid w:val="001701C4"/>
    <w:rsid w:val="001707D9"/>
    <w:rsid w:val="00171737"/>
    <w:rsid w:val="00171E4B"/>
    <w:rsid w:val="001720D6"/>
    <w:rsid w:val="001725C4"/>
    <w:rsid w:val="00174906"/>
    <w:rsid w:val="00177AC5"/>
    <w:rsid w:val="00177DD2"/>
    <w:rsid w:val="001826D4"/>
    <w:rsid w:val="00182B3A"/>
    <w:rsid w:val="0018383F"/>
    <w:rsid w:val="00187396"/>
    <w:rsid w:val="001905F8"/>
    <w:rsid w:val="001924A3"/>
    <w:rsid w:val="001933B3"/>
    <w:rsid w:val="001957D1"/>
    <w:rsid w:val="001962DA"/>
    <w:rsid w:val="00197AD9"/>
    <w:rsid w:val="00197B21"/>
    <w:rsid w:val="00197E54"/>
    <w:rsid w:val="001A0761"/>
    <w:rsid w:val="001A2564"/>
    <w:rsid w:val="001A355B"/>
    <w:rsid w:val="001A3A11"/>
    <w:rsid w:val="001A3BD7"/>
    <w:rsid w:val="001A3BE2"/>
    <w:rsid w:val="001A3E05"/>
    <w:rsid w:val="001A3FCC"/>
    <w:rsid w:val="001A4CA2"/>
    <w:rsid w:val="001A6BEA"/>
    <w:rsid w:val="001A6E8E"/>
    <w:rsid w:val="001B0CEB"/>
    <w:rsid w:val="001B0E56"/>
    <w:rsid w:val="001B1A0E"/>
    <w:rsid w:val="001B2DE9"/>
    <w:rsid w:val="001B3426"/>
    <w:rsid w:val="001B5837"/>
    <w:rsid w:val="001B598F"/>
    <w:rsid w:val="001B5A16"/>
    <w:rsid w:val="001B6F58"/>
    <w:rsid w:val="001C0068"/>
    <w:rsid w:val="001C09B6"/>
    <w:rsid w:val="001C09E1"/>
    <w:rsid w:val="001C1A83"/>
    <w:rsid w:val="001C2AC5"/>
    <w:rsid w:val="001C5BBD"/>
    <w:rsid w:val="001C6DA9"/>
    <w:rsid w:val="001C707A"/>
    <w:rsid w:val="001C742B"/>
    <w:rsid w:val="001C784C"/>
    <w:rsid w:val="001C795D"/>
    <w:rsid w:val="001D07B4"/>
    <w:rsid w:val="001D1329"/>
    <w:rsid w:val="001D2F70"/>
    <w:rsid w:val="001D367D"/>
    <w:rsid w:val="001D3D3F"/>
    <w:rsid w:val="001D3D4A"/>
    <w:rsid w:val="001D3EB8"/>
    <w:rsid w:val="001D4240"/>
    <w:rsid w:val="001D5603"/>
    <w:rsid w:val="001D572B"/>
    <w:rsid w:val="001D5B7F"/>
    <w:rsid w:val="001D6E92"/>
    <w:rsid w:val="001D74E4"/>
    <w:rsid w:val="001E081B"/>
    <w:rsid w:val="001E0864"/>
    <w:rsid w:val="001E0BF8"/>
    <w:rsid w:val="001E1F5A"/>
    <w:rsid w:val="001E2A85"/>
    <w:rsid w:val="001E36E9"/>
    <w:rsid w:val="001E3C2C"/>
    <w:rsid w:val="001E3D9D"/>
    <w:rsid w:val="001E535D"/>
    <w:rsid w:val="001E57B0"/>
    <w:rsid w:val="001F064C"/>
    <w:rsid w:val="001F0A02"/>
    <w:rsid w:val="001F4CA3"/>
    <w:rsid w:val="001F504A"/>
    <w:rsid w:val="001F5FE6"/>
    <w:rsid w:val="001F627F"/>
    <w:rsid w:val="001F691E"/>
    <w:rsid w:val="001F6E2D"/>
    <w:rsid w:val="001F6F2E"/>
    <w:rsid w:val="001F7BAE"/>
    <w:rsid w:val="00201127"/>
    <w:rsid w:val="0020188D"/>
    <w:rsid w:val="0020296D"/>
    <w:rsid w:val="00203033"/>
    <w:rsid w:val="002030C2"/>
    <w:rsid w:val="00204967"/>
    <w:rsid w:val="00204EE8"/>
    <w:rsid w:val="002057FF"/>
    <w:rsid w:val="00206CFC"/>
    <w:rsid w:val="00207517"/>
    <w:rsid w:val="00207B13"/>
    <w:rsid w:val="00207EEE"/>
    <w:rsid w:val="00211D97"/>
    <w:rsid w:val="00220D50"/>
    <w:rsid w:val="0022271E"/>
    <w:rsid w:val="00227280"/>
    <w:rsid w:val="002278E4"/>
    <w:rsid w:val="00227C60"/>
    <w:rsid w:val="00227F7E"/>
    <w:rsid w:val="00230650"/>
    <w:rsid w:val="002326A9"/>
    <w:rsid w:val="00233445"/>
    <w:rsid w:val="00233675"/>
    <w:rsid w:val="00234BA9"/>
    <w:rsid w:val="00235769"/>
    <w:rsid w:val="00235C78"/>
    <w:rsid w:val="00236DF9"/>
    <w:rsid w:val="002377A9"/>
    <w:rsid w:val="00237DC8"/>
    <w:rsid w:val="002409AC"/>
    <w:rsid w:val="0024234E"/>
    <w:rsid w:val="0024352F"/>
    <w:rsid w:val="00243622"/>
    <w:rsid w:val="00244057"/>
    <w:rsid w:val="00244ADC"/>
    <w:rsid w:val="002450D5"/>
    <w:rsid w:val="002475B2"/>
    <w:rsid w:val="002477DF"/>
    <w:rsid w:val="00247E40"/>
    <w:rsid w:val="00251639"/>
    <w:rsid w:val="0025279B"/>
    <w:rsid w:val="00252CC4"/>
    <w:rsid w:val="00253AE0"/>
    <w:rsid w:val="00256B1C"/>
    <w:rsid w:val="0025719A"/>
    <w:rsid w:val="0025772C"/>
    <w:rsid w:val="00257EB0"/>
    <w:rsid w:val="00260D3A"/>
    <w:rsid w:val="00261FBB"/>
    <w:rsid w:val="00264EB0"/>
    <w:rsid w:val="002654DB"/>
    <w:rsid w:val="00270D6E"/>
    <w:rsid w:val="00272516"/>
    <w:rsid w:val="00272C8E"/>
    <w:rsid w:val="002733BE"/>
    <w:rsid w:val="00275C99"/>
    <w:rsid w:val="00276907"/>
    <w:rsid w:val="00276BE2"/>
    <w:rsid w:val="00282A95"/>
    <w:rsid w:val="00282DEF"/>
    <w:rsid w:val="00283B60"/>
    <w:rsid w:val="00284570"/>
    <w:rsid w:val="00286163"/>
    <w:rsid w:val="00287422"/>
    <w:rsid w:val="002902E1"/>
    <w:rsid w:val="0029211D"/>
    <w:rsid w:val="002923E0"/>
    <w:rsid w:val="002926DF"/>
    <w:rsid w:val="00292992"/>
    <w:rsid w:val="00297187"/>
    <w:rsid w:val="0029767E"/>
    <w:rsid w:val="002978F2"/>
    <w:rsid w:val="002A01F2"/>
    <w:rsid w:val="002A0D83"/>
    <w:rsid w:val="002A2A26"/>
    <w:rsid w:val="002A3662"/>
    <w:rsid w:val="002A3A35"/>
    <w:rsid w:val="002A3ED6"/>
    <w:rsid w:val="002A50E1"/>
    <w:rsid w:val="002A616E"/>
    <w:rsid w:val="002B0138"/>
    <w:rsid w:val="002B04BC"/>
    <w:rsid w:val="002B0820"/>
    <w:rsid w:val="002B08D7"/>
    <w:rsid w:val="002B0F2E"/>
    <w:rsid w:val="002B2A6D"/>
    <w:rsid w:val="002B30D8"/>
    <w:rsid w:val="002B368A"/>
    <w:rsid w:val="002B3DEC"/>
    <w:rsid w:val="002B6CE2"/>
    <w:rsid w:val="002B7EA3"/>
    <w:rsid w:val="002C06B3"/>
    <w:rsid w:val="002C10C5"/>
    <w:rsid w:val="002C2E1D"/>
    <w:rsid w:val="002C3D4C"/>
    <w:rsid w:val="002C5437"/>
    <w:rsid w:val="002D112D"/>
    <w:rsid w:val="002D1413"/>
    <w:rsid w:val="002D23FB"/>
    <w:rsid w:val="002D2F49"/>
    <w:rsid w:val="002D342C"/>
    <w:rsid w:val="002D40C1"/>
    <w:rsid w:val="002D4943"/>
    <w:rsid w:val="002D5109"/>
    <w:rsid w:val="002D5C70"/>
    <w:rsid w:val="002D61B1"/>
    <w:rsid w:val="002D68B1"/>
    <w:rsid w:val="002E041D"/>
    <w:rsid w:val="002E144E"/>
    <w:rsid w:val="002E17C6"/>
    <w:rsid w:val="002E22CE"/>
    <w:rsid w:val="002E4C37"/>
    <w:rsid w:val="002E5C80"/>
    <w:rsid w:val="002E6B2C"/>
    <w:rsid w:val="002E6BAC"/>
    <w:rsid w:val="002F2158"/>
    <w:rsid w:val="002F249D"/>
    <w:rsid w:val="002F2748"/>
    <w:rsid w:val="002F2F77"/>
    <w:rsid w:val="002F315B"/>
    <w:rsid w:val="002F35BB"/>
    <w:rsid w:val="002F3D12"/>
    <w:rsid w:val="002F3D71"/>
    <w:rsid w:val="002F4FC5"/>
    <w:rsid w:val="00300B44"/>
    <w:rsid w:val="00301F29"/>
    <w:rsid w:val="00302112"/>
    <w:rsid w:val="003035AA"/>
    <w:rsid w:val="003038C7"/>
    <w:rsid w:val="00303A72"/>
    <w:rsid w:val="00305F5B"/>
    <w:rsid w:val="0030709E"/>
    <w:rsid w:val="00307119"/>
    <w:rsid w:val="003107E0"/>
    <w:rsid w:val="00310A80"/>
    <w:rsid w:val="003132EA"/>
    <w:rsid w:val="00316F92"/>
    <w:rsid w:val="00317EB0"/>
    <w:rsid w:val="00321CDB"/>
    <w:rsid w:val="003227DA"/>
    <w:rsid w:val="003229F6"/>
    <w:rsid w:val="00322C86"/>
    <w:rsid w:val="00323019"/>
    <w:rsid w:val="0032347F"/>
    <w:rsid w:val="003238D7"/>
    <w:rsid w:val="003253FD"/>
    <w:rsid w:val="003255C7"/>
    <w:rsid w:val="00325F08"/>
    <w:rsid w:val="00326912"/>
    <w:rsid w:val="003304EE"/>
    <w:rsid w:val="00331C7A"/>
    <w:rsid w:val="00333519"/>
    <w:rsid w:val="003350A9"/>
    <w:rsid w:val="003355FA"/>
    <w:rsid w:val="00336894"/>
    <w:rsid w:val="00337802"/>
    <w:rsid w:val="00337E59"/>
    <w:rsid w:val="00340A71"/>
    <w:rsid w:val="00341A89"/>
    <w:rsid w:val="0034240D"/>
    <w:rsid w:val="00342B20"/>
    <w:rsid w:val="00345105"/>
    <w:rsid w:val="00347ED4"/>
    <w:rsid w:val="00350B40"/>
    <w:rsid w:val="00357436"/>
    <w:rsid w:val="00357502"/>
    <w:rsid w:val="00357D2D"/>
    <w:rsid w:val="00360F58"/>
    <w:rsid w:val="00360F7A"/>
    <w:rsid w:val="0036190A"/>
    <w:rsid w:val="00363093"/>
    <w:rsid w:val="003637B4"/>
    <w:rsid w:val="003649B3"/>
    <w:rsid w:val="00365B49"/>
    <w:rsid w:val="0036601D"/>
    <w:rsid w:val="00367F9F"/>
    <w:rsid w:val="00370068"/>
    <w:rsid w:val="00370422"/>
    <w:rsid w:val="00371E94"/>
    <w:rsid w:val="00372313"/>
    <w:rsid w:val="00372688"/>
    <w:rsid w:val="003726F6"/>
    <w:rsid w:val="003744C6"/>
    <w:rsid w:val="003756A5"/>
    <w:rsid w:val="003757AC"/>
    <w:rsid w:val="00376624"/>
    <w:rsid w:val="003774B1"/>
    <w:rsid w:val="00377A43"/>
    <w:rsid w:val="00377C81"/>
    <w:rsid w:val="00377CFF"/>
    <w:rsid w:val="00377F26"/>
    <w:rsid w:val="00380536"/>
    <w:rsid w:val="0038079F"/>
    <w:rsid w:val="00380B17"/>
    <w:rsid w:val="00381633"/>
    <w:rsid w:val="00381AD5"/>
    <w:rsid w:val="00387444"/>
    <w:rsid w:val="00387911"/>
    <w:rsid w:val="00387CDD"/>
    <w:rsid w:val="00387DB8"/>
    <w:rsid w:val="00393418"/>
    <w:rsid w:val="003937E7"/>
    <w:rsid w:val="00395842"/>
    <w:rsid w:val="003964B5"/>
    <w:rsid w:val="003A0DE1"/>
    <w:rsid w:val="003A2412"/>
    <w:rsid w:val="003A24CD"/>
    <w:rsid w:val="003A2E05"/>
    <w:rsid w:val="003A3068"/>
    <w:rsid w:val="003A47D8"/>
    <w:rsid w:val="003A77F6"/>
    <w:rsid w:val="003A78AF"/>
    <w:rsid w:val="003B0075"/>
    <w:rsid w:val="003B047E"/>
    <w:rsid w:val="003B14C8"/>
    <w:rsid w:val="003B2E28"/>
    <w:rsid w:val="003B3597"/>
    <w:rsid w:val="003B4C89"/>
    <w:rsid w:val="003B56FB"/>
    <w:rsid w:val="003B7DA7"/>
    <w:rsid w:val="003C09F8"/>
    <w:rsid w:val="003C1274"/>
    <w:rsid w:val="003C18FC"/>
    <w:rsid w:val="003C2759"/>
    <w:rsid w:val="003C290A"/>
    <w:rsid w:val="003C302F"/>
    <w:rsid w:val="003C4A33"/>
    <w:rsid w:val="003C55B6"/>
    <w:rsid w:val="003C5947"/>
    <w:rsid w:val="003C5E19"/>
    <w:rsid w:val="003C60C0"/>
    <w:rsid w:val="003C6986"/>
    <w:rsid w:val="003C6E62"/>
    <w:rsid w:val="003C7061"/>
    <w:rsid w:val="003C7EE4"/>
    <w:rsid w:val="003D18AB"/>
    <w:rsid w:val="003D4028"/>
    <w:rsid w:val="003D5EBC"/>
    <w:rsid w:val="003D66E5"/>
    <w:rsid w:val="003D67F9"/>
    <w:rsid w:val="003D74A6"/>
    <w:rsid w:val="003E059C"/>
    <w:rsid w:val="003E0FE5"/>
    <w:rsid w:val="003E1FFA"/>
    <w:rsid w:val="003E213D"/>
    <w:rsid w:val="003E2662"/>
    <w:rsid w:val="003E2A6D"/>
    <w:rsid w:val="003E2FC3"/>
    <w:rsid w:val="003E3145"/>
    <w:rsid w:val="003E33FB"/>
    <w:rsid w:val="003E4A90"/>
    <w:rsid w:val="003E4AAB"/>
    <w:rsid w:val="003E5824"/>
    <w:rsid w:val="003E58F8"/>
    <w:rsid w:val="003E5A69"/>
    <w:rsid w:val="003E5A6E"/>
    <w:rsid w:val="003E5AE2"/>
    <w:rsid w:val="003E6327"/>
    <w:rsid w:val="003E65A5"/>
    <w:rsid w:val="003E69B0"/>
    <w:rsid w:val="003E72B0"/>
    <w:rsid w:val="003F0663"/>
    <w:rsid w:val="003F2F2D"/>
    <w:rsid w:val="003F4B55"/>
    <w:rsid w:val="00400C0D"/>
    <w:rsid w:val="00401E5D"/>
    <w:rsid w:val="00403CC0"/>
    <w:rsid w:val="004040C4"/>
    <w:rsid w:val="00404FE2"/>
    <w:rsid w:val="00406445"/>
    <w:rsid w:val="0041260D"/>
    <w:rsid w:val="00413067"/>
    <w:rsid w:val="00415194"/>
    <w:rsid w:val="0041546A"/>
    <w:rsid w:val="0041639F"/>
    <w:rsid w:val="00416DEA"/>
    <w:rsid w:val="004175F3"/>
    <w:rsid w:val="00417BBE"/>
    <w:rsid w:val="00423632"/>
    <w:rsid w:val="00424C06"/>
    <w:rsid w:val="00424D8C"/>
    <w:rsid w:val="00425717"/>
    <w:rsid w:val="004304D2"/>
    <w:rsid w:val="0043086A"/>
    <w:rsid w:val="00430E09"/>
    <w:rsid w:val="00435E32"/>
    <w:rsid w:val="004375BE"/>
    <w:rsid w:val="004416A6"/>
    <w:rsid w:val="0044380D"/>
    <w:rsid w:val="00445902"/>
    <w:rsid w:val="00446ADD"/>
    <w:rsid w:val="00446E84"/>
    <w:rsid w:val="00447022"/>
    <w:rsid w:val="00451704"/>
    <w:rsid w:val="00451C92"/>
    <w:rsid w:val="00453045"/>
    <w:rsid w:val="004547ED"/>
    <w:rsid w:val="00454A2A"/>
    <w:rsid w:val="004552DF"/>
    <w:rsid w:val="004563B5"/>
    <w:rsid w:val="0045670B"/>
    <w:rsid w:val="00461101"/>
    <w:rsid w:val="004611F3"/>
    <w:rsid w:val="00462E8F"/>
    <w:rsid w:val="0046338C"/>
    <w:rsid w:val="00463F4A"/>
    <w:rsid w:val="00465B02"/>
    <w:rsid w:val="00467099"/>
    <w:rsid w:val="0047007D"/>
    <w:rsid w:val="004710A8"/>
    <w:rsid w:val="00471887"/>
    <w:rsid w:val="004721DF"/>
    <w:rsid w:val="00473A45"/>
    <w:rsid w:val="00474FB1"/>
    <w:rsid w:val="00474FFC"/>
    <w:rsid w:val="00475A3D"/>
    <w:rsid w:val="0047691A"/>
    <w:rsid w:val="004777C7"/>
    <w:rsid w:val="00477B3B"/>
    <w:rsid w:val="004802D9"/>
    <w:rsid w:val="00480E16"/>
    <w:rsid w:val="004812B3"/>
    <w:rsid w:val="004833D4"/>
    <w:rsid w:val="00485B77"/>
    <w:rsid w:val="00487F1B"/>
    <w:rsid w:val="004900E3"/>
    <w:rsid w:val="0049039C"/>
    <w:rsid w:val="004904C7"/>
    <w:rsid w:val="004916FE"/>
    <w:rsid w:val="004918EA"/>
    <w:rsid w:val="00493FF9"/>
    <w:rsid w:val="00494A3C"/>
    <w:rsid w:val="0049768D"/>
    <w:rsid w:val="004A0884"/>
    <w:rsid w:val="004A29D6"/>
    <w:rsid w:val="004A2B72"/>
    <w:rsid w:val="004A3908"/>
    <w:rsid w:val="004A4A0E"/>
    <w:rsid w:val="004A4D0D"/>
    <w:rsid w:val="004A6ADC"/>
    <w:rsid w:val="004B0597"/>
    <w:rsid w:val="004B1E6C"/>
    <w:rsid w:val="004B265D"/>
    <w:rsid w:val="004B34E1"/>
    <w:rsid w:val="004B3848"/>
    <w:rsid w:val="004B3924"/>
    <w:rsid w:val="004B489A"/>
    <w:rsid w:val="004B59D5"/>
    <w:rsid w:val="004B5B6C"/>
    <w:rsid w:val="004B5B9A"/>
    <w:rsid w:val="004B5E0D"/>
    <w:rsid w:val="004B679F"/>
    <w:rsid w:val="004C055D"/>
    <w:rsid w:val="004C11D0"/>
    <w:rsid w:val="004C2550"/>
    <w:rsid w:val="004C2A35"/>
    <w:rsid w:val="004C2BA1"/>
    <w:rsid w:val="004C3FDA"/>
    <w:rsid w:val="004C48FE"/>
    <w:rsid w:val="004C75A3"/>
    <w:rsid w:val="004D1539"/>
    <w:rsid w:val="004D1AD7"/>
    <w:rsid w:val="004D2024"/>
    <w:rsid w:val="004D3CF3"/>
    <w:rsid w:val="004D60C8"/>
    <w:rsid w:val="004D7ACF"/>
    <w:rsid w:val="004E0E55"/>
    <w:rsid w:val="004E0F4D"/>
    <w:rsid w:val="004E1C3B"/>
    <w:rsid w:val="004E1FB8"/>
    <w:rsid w:val="004E225D"/>
    <w:rsid w:val="004E3409"/>
    <w:rsid w:val="004E58DC"/>
    <w:rsid w:val="004E6636"/>
    <w:rsid w:val="004E68B1"/>
    <w:rsid w:val="004E7ADB"/>
    <w:rsid w:val="004F1B89"/>
    <w:rsid w:val="004F2872"/>
    <w:rsid w:val="004F2D8A"/>
    <w:rsid w:val="004F3984"/>
    <w:rsid w:val="004F48F5"/>
    <w:rsid w:val="004F5894"/>
    <w:rsid w:val="004F5E4E"/>
    <w:rsid w:val="004F70A5"/>
    <w:rsid w:val="00501840"/>
    <w:rsid w:val="0050546C"/>
    <w:rsid w:val="00505A63"/>
    <w:rsid w:val="005073C8"/>
    <w:rsid w:val="00510BD9"/>
    <w:rsid w:val="00511D28"/>
    <w:rsid w:val="005122B3"/>
    <w:rsid w:val="00512355"/>
    <w:rsid w:val="00512A03"/>
    <w:rsid w:val="00512F92"/>
    <w:rsid w:val="00513C2A"/>
    <w:rsid w:val="00513DCE"/>
    <w:rsid w:val="005144C0"/>
    <w:rsid w:val="005148FF"/>
    <w:rsid w:val="00516019"/>
    <w:rsid w:val="00516AC5"/>
    <w:rsid w:val="00516B28"/>
    <w:rsid w:val="00517F7A"/>
    <w:rsid w:val="00520666"/>
    <w:rsid w:val="00521102"/>
    <w:rsid w:val="0052380A"/>
    <w:rsid w:val="00524C59"/>
    <w:rsid w:val="005250A8"/>
    <w:rsid w:val="00525BEF"/>
    <w:rsid w:val="00526E3C"/>
    <w:rsid w:val="005276D1"/>
    <w:rsid w:val="00527EF3"/>
    <w:rsid w:val="00530434"/>
    <w:rsid w:val="00530A16"/>
    <w:rsid w:val="0053192C"/>
    <w:rsid w:val="00532801"/>
    <w:rsid w:val="005331C8"/>
    <w:rsid w:val="00533C27"/>
    <w:rsid w:val="00535B9D"/>
    <w:rsid w:val="00536A45"/>
    <w:rsid w:val="00542942"/>
    <w:rsid w:val="00543C73"/>
    <w:rsid w:val="00544252"/>
    <w:rsid w:val="0054605C"/>
    <w:rsid w:val="0054687F"/>
    <w:rsid w:val="00546F04"/>
    <w:rsid w:val="00547121"/>
    <w:rsid w:val="0054769B"/>
    <w:rsid w:val="005502EA"/>
    <w:rsid w:val="0055052C"/>
    <w:rsid w:val="00551897"/>
    <w:rsid w:val="00552255"/>
    <w:rsid w:val="005522B3"/>
    <w:rsid w:val="00552358"/>
    <w:rsid w:val="0055324A"/>
    <w:rsid w:val="00553422"/>
    <w:rsid w:val="0055382F"/>
    <w:rsid w:val="00553B21"/>
    <w:rsid w:val="00553D79"/>
    <w:rsid w:val="00554065"/>
    <w:rsid w:val="005546CB"/>
    <w:rsid w:val="005558A7"/>
    <w:rsid w:val="00555FCD"/>
    <w:rsid w:val="00556228"/>
    <w:rsid w:val="00556D9D"/>
    <w:rsid w:val="005606C8"/>
    <w:rsid w:val="00562334"/>
    <w:rsid w:val="005659BD"/>
    <w:rsid w:val="00566141"/>
    <w:rsid w:val="005670FF"/>
    <w:rsid w:val="0056720F"/>
    <w:rsid w:val="00567F6A"/>
    <w:rsid w:val="00570312"/>
    <w:rsid w:val="005706E7"/>
    <w:rsid w:val="0057076F"/>
    <w:rsid w:val="005728B9"/>
    <w:rsid w:val="00574337"/>
    <w:rsid w:val="005747D9"/>
    <w:rsid w:val="00574811"/>
    <w:rsid w:val="00574D26"/>
    <w:rsid w:val="00574EF8"/>
    <w:rsid w:val="005808F4"/>
    <w:rsid w:val="00581F5D"/>
    <w:rsid w:val="005832A3"/>
    <w:rsid w:val="00584411"/>
    <w:rsid w:val="0058526A"/>
    <w:rsid w:val="005867D1"/>
    <w:rsid w:val="00586B35"/>
    <w:rsid w:val="00590205"/>
    <w:rsid w:val="005958AA"/>
    <w:rsid w:val="00595CBD"/>
    <w:rsid w:val="00595FB9"/>
    <w:rsid w:val="005A101A"/>
    <w:rsid w:val="005A1201"/>
    <w:rsid w:val="005A35CE"/>
    <w:rsid w:val="005A4644"/>
    <w:rsid w:val="005A471D"/>
    <w:rsid w:val="005A54F5"/>
    <w:rsid w:val="005A5FDF"/>
    <w:rsid w:val="005B0CDD"/>
    <w:rsid w:val="005B1262"/>
    <w:rsid w:val="005B335F"/>
    <w:rsid w:val="005B3DA9"/>
    <w:rsid w:val="005B424D"/>
    <w:rsid w:val="005B4AED"/>
    <w:rsid w:val="005B7E97"/>
    <w:rsid w:val="005C21EA"/>
    <w:rsid w:val="005C4FD5"/>
    <w:rsid w:val="005C514A"/>
    <w:rsid w:val="005C54A8"/>
    <w:rsid w:val="005C6003"/>
    <w:rsid w:val="005C73B0"/>
    <w:rsid w:val="005D05E0"/>
    <w:rsid w:val="005D3BC0"/>
    <w:rsid w:val="005D4073"/>
    <w:rsid w:val="005D4DAE"/>
    <w:rsid w:val="005D4DCD"/>
    <w:rsid w:val="005D5131"/>
    <w:rsid w:val="005D53E1"/>
    <w:rsid w:val="005D564D"/>
    <w:rsid w:val="005D703F"/>
    <w:rsid w:val="005E263D"/>
    <w:rsid w:val="005E26E2"/>
    <w:rsid w:val="005E2795"/>
    <w:rsid w:val="005E33E8"/>
    <w:rsid w:val="005E35F7"/>
    <w:rsid w:val="005E4A1D"/>
    <w:rsid w:val="005E4A50"/>
    <w:rsid w:val="005E4A7E"/>
    <w:rsid w:val="005E652B"/>
    <w:rsid w:val="005E77AE"/>
    <w:rsid w:val="005E78F0"/>
    <w:rsid w:val="005E7AB8"/>
    <w:rsid w:val="005E7E18"/>
    <w:rsid w:val="005F0257"/>
    <w:rsid w:val="005F0716"/>
    <w:rsid w:val="005F173D"/>
    <w:rsid w:val="005F2112"/>
    <w:rsid w:val="005F3ED0"/>
    <w:rsid w:val="005F7D8D"/>
    <w:rsid w:val="00600408"/>
    <w:rsid w:val="00600664"/>
    <w:rsid w:val="00603640"/>
    <w:rsid w:val="006037DA"/>
    <w:rsid w:val="00603891"/>
    <w:rsid w:val="00603F74"/>
    <w:rsid w:val="006041FD"/>
    <w:rsid w:val="0060422E"/>
    <w:rsid w:val="0060443E"/>
    <w:rsid w:val="006046B4"/>
    <w:rsid w:val="0060669F"/>
    <w:rsid w:val="0061036F"/>
    <w:rsid w:val="00611F0E"/>
    <w:rsid w:val="0061465B"/>
    <w:rsid w:val="00615729"/>
    <w:rsid w:val="006171B4"/>
    <w:rsid w:val="006208B0"/>
    <w:rsid w:val="00622AAC"/>
    <w:rsid w:val="00624437"/>
    <w:rsid w:val="00625B08"/>
    <w:rsid w:val="00627E1B"/>
    <w:rsid w:val="00630D2B"/>
    <w:rsid w:val="00631746"/>
    <w:rsid w:val="00634666"/>
    <w:rsid w:val="006349B0"/>
    <w:rsid w:val="00635327"/>
    <w:rsid w:val="00635C98"/>
    <w:rsid w:val="006370EB"/>
    <w:rsid w:val="00640D9C"/>
    <w:rsid w:val="00641323"/>
    <w:rsid w:val="00642DC5"/>
    <w:rsid w:val="006431A6"/>
    <w:rsid w:val="00643881"/>
    <w:rsid w:val="0064395A"/>
    <w:rsid w:val="00643B17"/>
    <w:rsid w:val="00643C0E"/>
    <w:rsid w:val="006453B8"/>
    <w:rsid w:val="00646260"/>
    <w:rsid w:val="00646BE8"/>
    <w:rsid w:val="00650B4E"/>
    <w:rsid w:val="006545CA"/>
    <w:rsid w:val="00657B02"/>
    <w:rsid w:val="00660AB5"/>
    <w:rsid w:val="00664B8B"/>
    <w:rsid w:val="0066575A"/>
    <w:rsid w:val="00666754"/>
    <w:rsid w:val="00666880"/>
    <w:rsid w:val="006669F3"/>
    <w:rsid w:val="00666C0B"/>
    <w:rsid w:val="006673BC"/>
    <w:rsid w:val="006673D8"/>
    <w:rsid w:val="0067038F"/>
    <w:rsid w:val="00670B64"/>
    <w:rsid w:val="00671A56"/>
    <w:rsid w:val="00672F00"/>
    <w:rsid w:val="00674C4D"/>
    <w:rsid w:val="006759A2"/>
    <w:rsid w:val="006763C6"/>
    <w:rsid w:val="006776AC"/>
    <w:rsid w:val="006803BF"/>
    <w:rsid w:val="00686B39"/>
    <w:rsid w:val="00690C01"/>
    <w:rsid w:val="006913A7"/>
    <w:rsid w:val="00693897"/>
    <w:rsid w:val="00693B17"/>
    <w:rsid w:val="00693FD3"/>
    <w:rsid w:val="00694281"/>
    <w:rsid w:val="0069511C"/>
    <w:rsid w:val="006A0241"/>
    <w:rsid w:val="006A335E"/>
    <w:rsid w:val="006A343A"/>
    <w:rsid w:val="006A4E0B"/>
    <w:rsid w:val="006A5B3D"/>
    <w:rsid w:val="006A7DB5"/>
    <w:rsid w:val="006B0716"/>
    <w:rsid w:val="006B0D07"/>
    <w:rsid w:val="006B10D3"/>
    <w:rsid w:val="006B12FB"/>
    <w:rsid w:val="006B1F04"/>
    <w:rsid w:val="006B4441"/>
    <w:rsid w:val="006B6079"/>
    <w:rsid w:val="006B6A52"/>
    <w:rsid w:val="006C06CA"/>
    <w:rsid w:val="006C081B"/>
    <w:rsid w:val="006C1651"/>
    <w:rsid w:val="006C656E"/>
    <w:rsid w:val="006D0046"/>
    <w:rsid w:val="006D08D6"/>
    <w:rsid w:val="006D0AB9"/>
    <w:rsid w:val="006D46BC"/>
    <w:rsid w:val="006D4786"/>
    <w:rsid w:val="006D592D"/>
    <w:rsid w:val="006E12BD"/>
    <w:rsid w:val="006E1DA9"/>
    <w:rsid w:val="006E3FF9"/>
    <w:rsid w:val="006E4C1E"/>
    <w:rsid w:val="006E4E3D"/>
    <w:rsid w:val="006E538E"/>
    <w:rsid w:val="006E6F7F"/>
    <w:rsid w:val="006F10B3"/>
    <w:rsid w:val="006F1751"/>
    <w:rsid w:val="006F239C"/>
    <w:rsid w:val="006F2919"/>
    <w:rsid w:val="006F3E88"/>
    <w:rsid w:val="006F5952"/>
    <w:rsid w:val="006F5EE5"/>
    <w:rsid w:val="00700D08"/>
    <w:rsid w:val="00702E86"/>
    <w:rsid w:val="0070383E"/>
    <w:rsid w:val="00703990"/>
    <w:rsid w:val="00704ABE"/>
    <w:rsid w:val="00704EF7"/>
    <w:rsid w:val="00705DCC"/>
    <w:rsid w:val="0070606E"/>
    <w:rsid w:val="007068D2"/>
    <w:rsid w:val="00707FCE"/>
    <w:rsid w:val="00711E4F"/>
    <w:rsid w:val="00711EAD"/>
    <w:rsid w:val="007125E8"/>
    <w:rsid w:val="0071394C"/>
    <w:rsid w:val="00713F17"/>
    <w:rsid w:val="0071723B"/>
    <w:rsid w:val="00720043"/>
    <w:rsid w:val="00723D3A"/>
    <w:rsid w:val="00724216"/>
    <w:rsid w:val="00725054"/>
    <w:rsid w:val="007271E8"/>
    <w:rsid w:val="00731510"/>
    <w:rsid w:val="00735D67"/>
    <w:rsid w:val="00737B8A"/>
    <w:rsid w:val="00737C23"/>
    <w:rsid w:val="00737C30"/>
    <w:rsid w:val="0074101E"/>
    <w:rsid w:val="007413B3"/>
    <w:rsid w:val="007418DF"/>
    <w:rsid w:val="00742A1C"/>
    <w:rsid w:val="00742E09"/>
    <w:rsid w:val="00744492"/>
    <w:rsid w:val="0074568E"/>
    <w:rsid w:val="007512E6"/>
    <w:rsid w:val="00751461"/>
    <w:rsid w:val="00752356"/>
    <w:rsid w:val="0075482F"/>
    <w:rsid w:val="00755D85"/>
    <w:rsid w:val="00757715"/>
    <w:rsid w:val="007606C9"/>
    <w:rsid w:val="00761A7C"/>
    <w:rsid w:val="00761B8D"/>
    <w:rsid w:val="00761DE3"/>
    <w:rsid w:val="007706E9"/>
    <w:rsid w:val="007706F7"/>
    <w:rsid w:val="0077112F"/>
    <w:rsid w:val="00771217"/>
    <w:rsid w:val="007713CD"/>
    <w:rsid w:val="00772142"/>
    <w:rsid w:val="00773E4C"/>
    <w:rsid w:val="00775929"/>
    <w:rsid w:val="00780457"/>
    <w:rsid w:val="007828BC"/>
    <w:rsid w:val="00782B21"/>
    <w:rsid w:val="00783C64"/>
    <w:rsid w:val="00783EBC"/>
    <w:rsid w:val="00784AF5"/>
    <w:rsid w:val="007857D3"/>
    <w:rsid w:val="0078682B"/>
    <w:rsid w:val="007868C7"/>
    <w:rsid w:val="00787A53"/>
    <w:rsid w:val="00790C95"/>
    <w:rsid w:val="0079400B"/>
    <w:rsid w:val="007974DD"/>
    <w:rsid w:val="00797B35"/>
    <w:rsid w:val="00797B6B"/>
    <w:rsid w:val="007A0001"/>
    <w:rsid w:val="007A2288"/>
    <w:rsid w:val="007A3823"/>
    <w:rsid w:val="007A495C"/>
    <w:rsid w:val="007A4DF0"/>
    <w:rsid w:val="007A4EB0"/>
    <w:rsid w:val="007A6149"/>
    <w:rsid w:val="007A6893"/>
    <w:rsid w:val="007B0315"/>
    <w:rsid w:val="007B0A2F"/>
    <w:rsid w:val="007B10C6"/>
    <w:rsid w:val="007B2E52"/>
    <w:rsid w:val="007B42C8"/>
    <w:rsid w:val="007C321C"/>
    <w:rsid w:val="007C42FA"/>
    <w:rsid w:val="007C5274"/>
    <w:rsid w:val="007C648F"/>
    <w:rsid w:val="007C6FBB"/>
    <w:rsid w:val="007C71D3"/>
    <w:rsid w:val="007D2119"/>
    <w:rsid w:val="007D40DB"/>
    <w:rsid w:val="007D47E9"/>
    <w:rsid w:val="007D48F9"/>
    <w:rsid w:val="007D4982"/>
    <w:rsid w:val="007D50E6"/>
    <w:rsid w:val="007D6967"/>
    <w:rsid w:val="007D7B29"/>
    <w:rsid w:val="007E1AE8"/>
    <w:rsid w:val="007E4ACD"/>
    <w:rsid w:val="007E4B8F"/>
    <w:rsid w:val="007E5AA8"/>
    <w:rsid w:val="007F07FA"/>
    <w:rsid w:val="007F0F0A"/>
    <w:rsid w:val="007F2C9B"/>
    <w:rsid w:val="007F3452"/>
    <w:rsid w:val="007F43EE"/>
    <w:rsid w:val="007F4A46"/>
    <w:rsid w:val="007F6A9C"/>
    <w:rsid w:val="007F751C"/>
    <w:rsid w:val="007F7A56"/>
    <w:rsid w:val="008009B0"/>
    <w:rsid w:val="00800F98"/>
    <w:rsid w:val="008018D3"/>
    <w:rsid w:val="0080370F"/>
    <w:rsid w:val="00803BB3"/>
    <w:rsid w:val="00804AAB"/>
    <w:rsid w:val="0080572C"/>
    <w:rsid w:val="00806503"/>
    <w:rsid w:val="00806BBC"/>
    <w:rsid w:val="008072F3"/>
    <w:rsid w:val="008110D6"/>
    <w:rsid w:val="00811589"/>
    <w:rsid w:val="00812980"/>
    <w:rsid w:val="00814339"/>
    <w:rsid w:val="00814D95"/>
    <w:rsid w:val="008153E9"/>
    <w:rsid w:val="0081615A"/>
    <w:rsid w:val="0081688E"/>
    <w:rsid w:val="00816DCD"/>
    <w:rsid w:val="00820530"/>
    <w:rsid w:val="0082210B"/>
    <w:rsid w:val="00822469"/>
    <w:rsid w:val="008274CB"/>
    <w:rsid w:val="008279D5"/>
    <w:rsid w:val="00830162"/>
    <w:rsid w:val="00831BBA"/>
    <w:rsid w:val="00832F1C"/>
    <w:rsid w:val="00833212"/>
    <w:rsid w:val="00833ED5"/>
    <w:rsid w:val="00834E0A"/>
    <w:rsid w:val="00835F11"/>
    <w:rsid w:val="00836BE4"/>
    <w:rsid w:val="00837561"/>
    <w:rsid w:val="0083787A"/>
    <w:rsid w:val="00837A7A"/>
    <w:rsid w:val="00837BB1"/>
    <w:rsid w:val="00837FBF"/>
    <w:rsid w:val="00840236"/>
    <w:rsid w:val="00841CAC"/>
    <w:rsid w:val="00842BDB"/>
    <w:rsid w:val="00842CF3"/>
    <w:rsid w:val="008448A2"/>
    <w:rsid w:val="0084580A"/>
    <w:rsid w:val="00846597"/>
    <w:rsid w:val="00846BC8"/>
    <w:rsid w:val="00847EF0"/>
    <w:rsid w:val="00850A97"/>
    <w:rsid w:val="00851C8A"/>
    <w:rsid w:val="00852132"/>
    <w:rsid w:val="00853514"/>
    <w:rsid w:val="008543EF"/>
    <w:rsid w:val="0085779B"/>
    <w:rsid w:val="008613FA"/>
    <w:rsid w:val="008622F6"/>
    <w:rsid w:val="008632E4"/>
    <w:rsid w:val="008633BC"/>
    <w:rsid w:val="00863C59"/>
    <w:rsid w:val="00864060"/>
    <w:rsid w:val="0086625C"/>
    <w:rsid w:val="008677B4"/>
    <w:rsid w:val="00873D93"/>
    <w:rsid w:val="00874FA3"/>
    <w:rsid w:val="00876694"/>
    <w:rsid w:val="00876F8F"/>
    <w:rsid w:val="008770DE"/>
    <w:rsid w:val="008803EB"/>
    <w:rsid w:val="008811E2"/>
    <w:rsid w:val="00881225"/>
    <w:rsid w:val="00881600"/>
    <w:rsid w:val="00884580"/>
    <w:rsid w:val="00886CBF"/>
    <w:rsid w:val="008872DE"/>
    <w:rsid w:val="008873BF"/>
    <w:rsid w:val="00891667"/>
    <w:rsid w:val="00891AC3"/>
    <w:rsid w:val="00891E90"/>
    <w:rsid w:val="0089210A"/>
    <w:rsid w:val="0089301A"/>
    <w:rsid w:val="0089336F"/>
    <w:rsid w:val="00893839"/>
    <w:rsid w:val="00896921"/>
    <w:rsid w:val="008A117A"/>
    <w:rsid w:val="008A3FE0"/>
    <w:rsid w:val="008A4121"/>
    <w:rsid w:val="008A4430"/>
    <w:rsid w:val="008A66F2"/>
    <w:rsid w:val="008A75DD"/>
    <w:rsid w:val="008A7C45"/>
    <w:rsid w:val="008B0222"/>
    <w:rsid w:val="008B025B"/>
    <w:rsid w:val="008B1E1B"/>
    <w:rsid w:val="008B2FB2"/>
    <w:rsid w:val="008B6BAA"/>
    <w:rsid w:val="008C0AE1"/>
    <w:rsid w:val="008C0AFB"/>
    <w:rsid w:val="008C133D"/>
    <w:rsid w:val="008C2013"/>
    <w:rsid w:val="008C2392"/>
    <w:rsid w:val="008C26D8"/>
    <w:rsid w:val="008C39F3"/>
    <w:rsid w:val="008C41A8"/>
    <w:rsid w:val="008C6BDB"/>
    <w:rsid w:val="008C77F2"/>
    <w:rsid w:val="008D40C7"/>
    <w:rsid w:val="008D52B3"/>
    <w:rsid w:val="008D5502"/>
    <w:rsid w:val="008D5612"/>
    <w:rsid w:val="008D666D"/>
    <w:rsid w:val="008D670F"/>
    <w:rsid w:val="008D6B4D"/>
    <w:rsid w:val="008E612F"/>
    <w:rsid w:val="008E63F0"/>
    <w:rsid w:val="008E7D2F"/>
    <w:rsid w:val="008F014B"/>
    <w:rsid w:val="008F28ED"/>
    <w:rsid w:val="009018D7"/>
    <w:rsid w:val="009039EF"/>
    <w:rsid w:val="0090452F"/>
    <w:rsid w:val="00905869"/>
    <w:rsid w:val="00907F01"/>
    <w:rsid w:val="0091176B"/>
    <w:rsid w:val="00912456"/>
    <w:rsid w:val="00913021"/>
    <w:rsid w:val="0091340C"/>
    <w:rsid w:val="00917173"/>
    <w:rsid w:val="0092208E"/>
    <w:rsid w:val="00923AF6"/>
    <w:rsid w:val="00923CB0"/>
    <w:rsid w:val="00924576"/>
    <w:rsid w:val="009255DC"/>
    <w:rsid w:val="00925907"/>
    <w:rsid w:val="00925CCB"/>
    <w:rsid w:val="009279C5"/>
    <w:rsid w:val="009303EF"/>
    <w:rsid w:val="009305FB"/>
    <w:rsid w:val="00931810"/>
    <w:rsid w:val="009323BD"/>
    <w:rsid w:val="0093246B"/>
    <w:rsid w:val="00933A76"/>
    <w:rsid w:val="00934C8A"/>
    <w:rsid w:val="00934C99"/>
    <w:rsid w:val="009372C7"/>
    <w:rsid w:val="00941054"/>
    <w:rsid w:val="009422F8"/>
    <w:rsid w:val="0094273E"/>
    <w:rsid w:val="00945585"/>
    <w:rsid w:val="00946CF2"/>
    <w:rsid w:val="00947537"/>
    <w:rsid w:val="009500B1"/>
    <w:rsid w:val="009508B8"/>
    <w:rsid w:val="00951673"/>
    <w:rsid w:val="00954570"/>
    <w:rsid w:val="0095499E"/>
    <w:rsid w:val="00954B6D"/>
    <w:rsid w:val="009575F2"/>
    <w:rsid w:val="009611BB"/>
    <w:rsid w:val="00961217"/>
    <w:rsid w:val="00961709"/>
    <w:rsid w:val="00961DE3"/>
    <w:rsid w:val="00962F4A"/>
    <w:rsid w:val="0096326A"/>
    <w:rsid w:val="00963713"/>
    <w:rsid w:val="00964155"/>
    <w:rsid w:val="0096502C"/>
    <w:rsid w:val="00965734"/>
    <w:rsid w:val="00970324"/>
    <w:rsid w:val="009706B8"/>
    <w:rsid w:val="00971E5E"/>
    <w:rsid w:val="009720F2"/>
    <w:rsid w:val="00972149"/>
    <w:rsid w:val="00972C0A"/>
    <w:rsid w:val="00972C4F"/>
    <w:rsid w:val="00973F16"/>
    <w:rsid w:val="00975016"/>
    <w:rsid w:val="00976503"/>
    <w:rsid w:val="009766A3"/>
    <w:rsid w:val="0097725D"/>
    <w:rsid w:val="00977F66"/>
    <w:rsid w:val="009835FC"/>
    <w:rsid w:val="00983FBB"/>
    <w:rsid w:val="009850BE"/>
    <w:rsid w:val="00985870"/>
    <w:rsid w:val="009905C2"/>
    <w:rsid w:val="009920C2"/>
    <w:rsid w:val="00993431"/>
    <w:rsid w:val="00993895"/>
    <w:rsid w:val="0099496A"/>
    <w:rsid w:val="00995DFC"/>
    <w:rsid w:val="00996585"/>
    <w:rsid w:val="009965FD"/>
    <w:rsid w:val="009975D1"/>
    <w:rsid w:val="00997A9B"/>
    <w:rsid w:val="00997C04"/>
    <w:rsid w:val="009A12AF"/>
    <w:rsid w:val="009A17B9"/>
    <w:rsid w:val="009A1AC9"/>
    <w:rsid w:val="009A272C"/>
    <w:rsid w:val="009A3316"/>
    <w:rsid w:val="009A3BE0"/>
    <w:rsid w:val="009A69A4"/>
    <w:rsid w:val="009B05B4"/>
    <w:rsid w:val="009B0755"/>
    <w:rsid w:val="009B0BD7"/>
    <w:rsid w:val="009B337E"/>
    <w:rsid w:val="009B402B"/>
    <w:rsid w:val="009B4BAF"/>
    <w:rsid w:val="009B5EC2"/>
    <w:rsid w:val="009B6A04"/>
    <w:rsid w:val="009B763B"/>
    <w:rsid w:val="009B7DAD"/>
    <w:rsid w:val="009B7F79"/>
    <w:rsid w:val="009C1188"/>
    <w:rsid w:val="009C1759"/>
    <w:rsid w:val="009C1DF6"/>
    <w:rsid w:val="009C2590"/>
    <w:rsid w:val="009C5B34"/>
    <w:rsid w:val="009D0B2F"/>
    <w:rsid w:val="009D19B1"/>
    <w:rsid w:val="009D1AED"/>
    <w:rsid w:val="009D313A"/>
    <w:rsid w:val="009D496F"/>
    <w:rsid w:val="009D6C06"/>
    <w:rsid w:val="009D7622"/>
    <w:rsid w:val="009D7F79"/>
    <w:rsid w:val="009E06A3"/>
    <w:rsid w:val="009E19FD"/>
    <w:rsid w:val="009E1C17"/>
    <w:rsid w:val="009E2B07"/>
    <w:rsid w:val="009E2DED"/>
    <w:rsid w:val="009E37CF"/>
    <w:rsid w:val="009E3FEB"/>
    <w:rsid w:val="009E4217"/>
    <w:rsid w:val="009E422C"/>
    <w:rsid w:val="009E5957"/>
    <w:rsid w:val="009E5DC3"/>
    <w:rsid w:val="009E7A51"/>
    <w:rsid w:val="009F06FB"/>
    <w:rsid w:val="009F0C61"/>
    <w:rsid w:val="009F1616"/>
    <w:rsid w:val="009F2BA5"/>
    <w:rsid w:val="009F3D36"/>
    <w:rsid w:val="009F48F6"/>
    <w:rsid w:val="009F4C9C"/>
    <w:rsid w:val="009F4CBD"/>
    <w:rsid w:val="009F54DA"/>
    <w:rsid w:val="009F5AA9"/>
    <w:rsid w:val="009F5C94"/>
    <w:rsid w:val="009F5FA4"/>
    <w:rsid w:val="009F6BEA"/>
    <w:rsid w:val="00A0096F"/>
    <w:rsid w:val="00A012D7"/>
    <w:rsid w:val="00A029FF"/>
    <w:rsid w:val="00A03BDD"/>
    <w:rsid w:val="00A04303"/>
    <w:rsid w:val="00A11901"/>
    <w:rsid w:val="00A11C17"/>
    <w:rsid w:val="00A14768"/>
    <w:rsid w:val="00A14859"/>
    <w:rsid w:val="00A14DF6"/>
    <w:rsid w:val="00A152D8"/>
    <w:rsid w:val="00A1533B"/>
    <w:rsid w:val="00A2052C"/>
    <w:rsid w:val="00A20741"/>
    <w:rsid w:val="00A2092E"/>
    <w:rsid w:val="00A20A80"/>
    <w:rsid w:val="00A2112E"/>
    <w:rsid w:val="00A21476"/>
    <w:rsid w:val="00A21874"/>
    <w:rsid w:val="00A21C81"/>
    <w:rsid w:val="00A22548"/>
    <w:rsid w:val="00A22628"/>
    <w:rsid w:val="00A230AD"/>
    <w:rsid w:val="00A24FF6"/>
    <w:rsid w:val="00A2542B"/>
    <w:rsid w:val="00A266E9"/>
    <w:rsid w:val="00A275E2"/>
    <w:rsid w:val="00A27F0C"/>
    <w:rsid w:val="00A30323"/>
    <w:rsid w:val="00A3047C"/>
    <w:rsid w:val="00A305E5"/>
    <w:rsid w:val="00A30BD3"/>
    <w:rsid w:val="00A313D3"/>
    <w:rsid w:val="00A3274F"/>
    <w:rsid w:val="00A32EEF"/>
    <w:rsid w:val="00A34069"/>
    <w:rsid w:val="00A35747"/>
    <w:rsid w:val="00A36D74"/>
    <w:rsid w:val="00A36F63"/>
    <w:rsid w:val="00A36FBE"/>
    <w:rsid w:val="00A37420"/>
    <w:rsid w:val="00A42025"/>
    <w:rsid w:val="00A43DFD"/>
    <w:rsid w:val="00A4420D"/>
    <w:rsid w:val="00A44EF4"/>
    <w:rsid w:val="00A4642A"/>
    <w:rsid w:val="00A47FD3"/>
    <w:rsid w:val="00A512A8"/>
    <w:rsid w:val="00A51A23"/>
    <w:rsid w:val="00A52528"/>
    <w:rsid w:val="00A53265"/>
    <w:rsid w:val="00A53541"/>
    <w:rsid w:val="00A53BC3"/>
    <w:rsid w:val="00A550AF"/>
    <w:rsid w:val="00A55989"/>
    <w:rsid w:val="00A55BD0"/>
    <w:rsid w:val="00A55E4A"/>
    <w:rsid w:val="00A56FF4"/>
    <w:rsid w:val="00A57707"/>
    <w:rsid w:val="00A600A4"/>
    <w:rsid w:val="00A60B15"/>
    <w:rsid w:val="00A61280"/>
    <w:rsid w:val="00A62320"/>
    <w:rsid w:val="00A64844"/>
    <w:rsid w:val="00A678F8"/>
    <w:rsid w:val="00A7012C"/>
    <w:rsid w:val="00A70316"/>
    <w:rsid w:val="00A70EF4"/>
    <w:rsid w:val="00A7368A"/>
    <w:rsid w:val="00A74B18"/>
    <w:rsid w:val="00A753E0"/>
    <w:rsid w:val="00A76D02"/>
    <w:rsid w:val="00A77AFF"/>
    <w:rsid w:val="00A80B4D"/>
    <w:rsid w:val="00A832D4"/>
    <w:rsid w:val="00A851D0"/>
    <w:rsid w:val="00A85528"/>
    <w:rsid w:val="00A861C0"/>
    <w:rsid w:val="00A86909"/>
    <w:rsid w:val="00A87F4F"/>
    <w:rsid w:val="00A90228"/>
    <w:rsid w:val="00A913E3"/>
    <w:rsid w:val="00A95511"/>
    <w:rsid w:val="00A96D64"/>
    <w:rsid w:val="00AA0D84"/>
    <w:rsid w:val="00AA1007"/>
    <w:rsid w:val="00AA1504"/>
    <w:rsid w:val="00AA1EEA"/>
    <w:rsid w:val="00AA21DE"/>
    <w:rsid w:val="00AA2C6F"/>
    <w:rsid w:val="00AA36DB"/>
    <w:rsid w:val="00AA488A"/>
    <w:rsid w:val="00AA595F"/>
    <w:rsid w:val="00AA5ECF"/>
    <w:rsid w:val="00AA6555"/>
    <w:rsid w:val="00AA7BBB"/>
    <w:rsid w:val="00AB0E55"/>
    <w:rsid w:val="00AB0EB7"/>
    <w:rsid w:val="00AB0FAC"/>
    <w:rsid w:val="00AB31A0"/>
    <w:rsid w:val="00AB45D9"/>
    <w:rsid w:val="00AB4FDF"/>
    <w:rsid w:val="00AB5214"/>
    <w:rsid w:val="00AB5849"/>
    <w:rsid w:val="00AB5F9B"/>
    <w:rsid w:val="00AB61FF"/>
    <w:rsid w:val="00AB6577"/>
    <w:rsid w:val="00AB750D"/>
    <w:rsid w:val="00AC0189"/>
    <w:rsid w:val="00AC2CDF"/>
    <w:rsid w:val="00AC77B4"/>
    <w:rsid w:val="00AC78A8"/>
    <w:rsid w:val="00AD01CB"/>
    <w:rsid w:val="00AD0790"/>
    <w:rsid w:val="00AD0F20"/>
    <w:rsid w:val="00AD1594"/>
    <w:rsid w:val="00AD20FD"/>
    <w:rsid w:val="00AD5CAD"/>
    <w:rsid w:val="00AD6438"/>
    <w:rsid w:val="00AD6D3A"/>
    <w:rsid w:val="00AE12C8"/>
    <w:rsid w:val="00AE3016"/>
    <w:rsid w:val="00AE30E3"/>
    <w:rsid w:val="00AE3401"/>
    <w:rsid w:val="00AE46EF"/>
    <w:rsid w:val="00AE4EBD"/>
    <w:rsid w:val="00AE5952"/>
    <w:rsid w:val="00AE7B92"/>
    <w:rsid w:val="00AF2E46"/>
    <w:rsid w:val="00AF2E8D"/>
    <w:rsid w:val="00AF2F3E"/>
    <w:rsid w:val="00AF3EF4"/>
    <w:rsid w:val="00AF57BD"/>
    <w:rsid w:val="00AF6A61"/>
    <w:rsid w:val="00B02220"/>
    <w:rsid w:val="00B02B3F"/>
    <w:rsid w:val="00B0325E"/>
    <w:rsid w:val="00B04E0E"/>
    <w:rsid w:val="00B054CC"/>
    <w:rsid w:val="00B055CD"/>
    <w:rsid w:val="00B11449"/>
    <w:rsid w:val="00B127D6"/>
    <w:rsid w:val="00B13718"/>
    <w:rsid w:val="00B13C14"/>
    <w:rsid w:val="00B14F53"/>
    <w:rsid w:val="00B1781B"/>
    <w:rsid w:val="00B2081F"/>
    <w:rsid w:val="00B20B6F"/>
    <w:rsid w:val="00B20CF0"/>
    <w:rsid w:val="00B20DAB"/>
    <w:rsid w:val="00B22B82"/>
    <w:rsid w:val="00B2425A"/>
    <w:rsid w:val="00B2590A"/>
    <w:rsid w:val="00B26245"/>
    <w:rsid w:val="00B27A2F"/>
    <w:rsid w:val="00B27C14"/>
    <w:rsid w:val="00B30C7D"/>
    <w:rsid w:val="00B316DA"/>
    <w:rsid w:val="00B31E08"/>
    <w:rsid w:val="00B3276C"/>
    <w:rsid w:val="00B331F9"/>
    <w:rsid w:val="00B366E9"/>
    <w:rsid w:val="00B369EA"/>
    <w:rsid w:val="00B419AB"/>
    <w:rsid w:val="00B42FE5"/>
    <w:rsid w:val="00B439D0"/>
    <w:rsid w:val="00B43C0D"/>
    <w:rsid w:val="00B4501F"/>
    <w:rsid w:val="00B47EC1"/>
    <w:rsid w:val="00B50B28"/>
    <w:rsid w:val="00B521A1"/>
    <w:rsid w:val="00B53124"/>
    <w:rsid w:val="00B54213"/>
    <w:rsid w:val="00B54BBA"/>
    <w:rsid w:val="00B559F2"/>
    <w:rsid w:val="00B56937"/>
    <w:rsid w:val="00B5703A"/>
    <w:rsid w:val="00B63B52"/>
    <w:rsid w:val="00B652F6"/>
    <w:rsid w:val="00B6563D"/>
    <w:rsid w:val="00B6700A"/>
    <w:rsid w:val="00B678C6"/>
    <w:rsid w:val="00B678F8"/>
    <w:rsid w:val="00B67B25"/>
    <w:rsid w:val="00B7000E"/>
    <w:rsid w:val="00B70C89"/>
    <w:rsid w:val="00B70F99"/>
    <w:rsid w:val="00B7114F"/>
    <w:rsid w:val="00B71DAD"/>
    <w:rsid w:val="00B744C5"/>
    <w:rsid w:val="00B7493F"/>
    <w:rsid w:val="00B75284"/>
    <w:rsid w:val="00B764EA"/>
    <w:rsid w:val="00B76E47"/>
    <w:rsid w:val="00B77E49"/>
    <w:rsid w:val="00B804BB"/>
    <w:rsid w:val="00B81055"/>
    <w:rsid w:val="00B83254"/>
    <w:rsid w:val="00B83668"/>
    <w:rsid w:val="00B84471"/>
    <w:rsid w:val="00B8452F"/>
    <w:rsid w:val="00B84F78"/>
    <w:rsid w:val="00B85173"/>
    <w:rsid w:val="00B85966"/>
    <w:rsid w:val="00B86C18"/>
    <w:rsid w:val="00B91AEF"/>
    <w:rsid w:val="00B92EB8"/>
    <w:rsid w:val="00B92FFF"/>
    <w:rsid w:val="00B935D6"/>
    <w:rsid w:val="00B939CF"/>
    <w:rsid w:val="00B9426D"/>
    <w:rsid w:val="00B961F7"/>
    <w:rsid w:val="00BA52E3"/>
    <w:rsid w:val="00BA6206"/>
    <w:rsid w:val="00BA7122"/>
    <w:rsid w:val="00BA7A37"/>
    <w:rsid w:val="00BA7F65"/>
    <w:rsid w:val="00BB09A5"/>
    <w:rsid w:val="00BB1010"/>
    <w:rsid w:val="00BB608B"/>
    <w:rsid w:val="00BB62E8"/>
    <w:rsid w:val="00BB7447"/>
    <w:rsid w:val="00BC03A8"/>
    <w:rsid w:val="00BC0456"/>
    <w:rsid w:val="00BC21F5"/>
    <w:rsid w:val="00BC22FF"/>
    <w:rsid w:val="00BC3680"/>
    <w:rsid w:val="00BC3896"/>
    <w:rsid w:val="00BC4423"/>
    <w:rsid w:val="00BC4ED8"/>
    <w:rsid w:val="00BC6DED"/>
    <w:rsid w:val="00BC7E52"/>
    <w:rsid w:val="00BC7EAE"/>
    <w:rsid w:val="00BD0488"/>
    <w:rsid w:val="00BD0973"/>
    <w:rsid w:val="00BD1B71"/>
    <w:rsid w:val="00BD31B1"/>
    <w:rsid w:val="00BD3C54"/>
    <w:rsid w:val="00BD413E"/>
    <w:rsid w:val="00BD4C2C"/>
    <w:rsid w:val="00BD7813"/>
    <w:rsid w:val="00BD784A"/>
    <w:rsid w:val="00BE0621"/>
    <w:rsid w:val="00BE0D8F"/>
    <w:rsid w:val="00BE1DB2"/>
    <w:rsid w:val="00BE553A"/>
    <w:rsid w:val="00BE5B0D"/>
    <w:rsid w:val="00BE68EE"/>
    <w:rsid w:val="00BF060A"/>
    <w:rsid w:val="00BF0F7F"/>
    <w:rsid w:val="00BF1305"/>
    <w:rsid w:val="00BF36E6"/>
    <w:rsid w:val="00BF462C"/>
    <w:rsid w:val="00BF490E"/>
    <w:rsid w:val="00BF4E96"/>
    <w:rsid w:val="00BF5B23"/>
    <w:rsid w:val="00BF632B"/>
    <w:rsid w:val="00BF69BB"/>
    <w:rsid w:val="00BF722D"/>
    <w:rsid w:val="00BF7CAE"/>
    <w:rsid w:val="00C02F9D"/>
    <w:rsid w:val="00C0361F"/>
    <w:rsid w:val="00C0523A"/>
    <w:rsid w:val="00C109C6"/>
    <w:rsid w:val="00C119A0"/>
    <w:rsid w:val="00C13997"/>
    <w:rsid w:val="00C13A0B"/>
    <w:rsid w:val="00C14174"/>
    <w:rsid w:val="00C16070"/>
    <w:rsid w:val="00C1751A"/>
    <w:rsid w:val="00C17E3B"/>
    <w:rsid w:val="00C2010C"/>
    <w:rsid w:val="00C2083A"/>
    <w:rsid w:val="00C22DE0"/>
    <w:rsid w:val="00C248AF"/>
    <w:rsid w:val="00C2555A"/>
    <w:rsid w:val="00C25EB8"/>
    <w:rsid w:val="00C30F53"/>
    <w:rsid w:val="00C3185D"/>
    <w:rsid w:val="00C322E3"/>
    <w:rsid w:val="00C33B7B"/>
    <w:rsid w:val="00C34870"/>
    <w:rsid w:val="00C377A0"/>
    <w:rsid w:val="00C37BDE"/>
    <w:rsid w:val="00C40FDC"/>
    <w:rsid w:val="00C43679"/>
    <w:rsid w:val="00C43FE8"/>
    <w:rsid w:val="00C4611E"/>
    <w:rsid w:val="00C5048E"/>
    <w:rsid w:val="00C51C23"/>
    <w:rsid w:val="00C52806"/>
    <w:rsid w:val="00C52AA4"/>
    <w:rsid w:val="00C55C85"/>
    <w:rsid w:val="00C55E3C"/>
    <w:rsid w:val="00C56FD4"/>
    <w:rsid w:val="00C5706F"/>
    <w:rsid w:val="00C57D86"/>
    <w:rsid w:val="00C60D2D"/>
    <w:rsid w:val="00C635D4"/>
    <w:rsid w:val="00C642C9"/>
    <w:rsid w:val="00C672CE"/>
    <w:rsid w:val="00C7044D"/>
    <w:rsid w:val="00C72F60"/>
    <w:rsid w:val="00C72F86"/>
    <w:rsid w:val="00C734C5"/>
    <w:rsid w:val="00C74DFC"/>
    <w:rsid w:val="00C75358"/>
    <w:rsid w:val="00C75893"/>
    <w:rsid w:val="00C76217"/>
    <w:rsid w:val="00C810C7"/>
    <w:rsid w:val="00C817FE"/>
    <w:rsid w:val="00C821FF"/>
    <w:rsid w:val="00C8222D"/>
    <w:rsid w:val="00C82F87"/>
    <w:rsid w:val="00C8321D"/>
    <w:rsid w:val="00C8463D"/>
    <w:rsid w:val="00C851CC"/>
    <w:rsid w:val="00C85F66"/>
    <w:rsid w:val="00C866F2"/>
    <w:rsid w:val="00C86A4E"/>
    <w:rsid w:val="00C86BCA"/>
    <w:rsid w:val="00C87BA2"/>
    <w:rsid w:val="00C9031F"/>
    <w:rsid w:val="00C931D4"/>
    <w:rsid w:val="00C93B0E"/>
    <w:rsid w:val="00C946C1"/>
    <w:rsid w:val="00C95552"/>
    <w:rsid w:val="00C96725"/>
    <w:rsid w:val="00CA133F"/>
    <w:rsid w:val="00CA176F"/>
    <w:rsid w:val="00CA1981"/>
    <w:rsid w:val="00CA230C"/>
    <w:rsid w:val="00CA2B89"/>
    <w:rsid w:val="00CA3AAA"/>
    <w:rsid w:val="00CA45A9"/>
    <w:rsid w:val="00CA4825"/>
    <w:rsid w:val="00CA4B7D"/>
    <w:rsid w:val="00CA5E96"/>
    <w:rsid w:val="00CA6AE9"/>
    <w:rsid w:val="00CA7FB2"/>
    <w:rsid w:val="00CB0045"/>
    <w:rsid w:val="00CB0D1F"/>
    <w:rsid w:val="00CB1F1A"/>
    <w:rsid w:val="00CB1FDC"/>
    <w:rsid w:val="00CB28AD"/>
    <w:rsid w:val="00CB2AD8"/>
    <w:rsid w:val="00CB3422"/>
    <w:rsid w:val="00CB4271"/>
    <w:rsid w:val="00CB462E"/>
    <w:rsid w:val="00CB52AD"/>
    <w:rsid w:val="00CB64E9"/>
    <w:rsid w:val="00CB7EE9"/>
    <w:rsid w:val="00CB7F6B"/>
    <w:rsid w:val="00CC0662"/>
    <w:rsid w:val="00CC10A0"/>
    <w:rsid w:val="00CC2C0B"/>
    <w:rsid w:val="00CC3761"/>
    <w:rsid w:val="00CC3832"/>
    <w:rsid w:val="00CC391B"/>
    <w:rsid w:val="00CC3CC6"/>
    <w:rsid w:val="00CC42E9"/>
    <w:rsid w:val="00CC44D0"/>
    <w:rsid w:val="00CC53F1"/>
    <w:rsid w:val="00CC5932"/>
    <w:rsid w:val="00CC63CB"/>
    <w:rsid w:val="00CC6481"/>
    <w:rsid w:val="00CD0C50"/>
    <w:rsid w:val="00CD1D25"/>
    <w:rsid w:val="00CD36B1"/>
    <w:rsid w:val="00CD470B"/>
    <w:rsid w:val="00CD53F3"/>
    <w:rsid w:val="00CD5A59"/>
    <w:rsid w:val="00CD5A9F"/>
    <w:rsid w:val="00CD6587"/>
    <w:rsid w:val="00CD65D5"/>
    <w:rsid w:val="00CD7348"/>
    <w:rsid w:val="00CE20AB"/>
    <w:rsid w:val="00CE33E7"/>
    <w:rsid w:val="00CE352D"/>
    <w:rsid w:val="00CE48AA"/>
    <w:rsid w:val="00CE4AE4"/>
    <w:rsid w:val="00CE4D6A"/>
    <w:rsid w:val="00CE5522"/>
    <w:rsid w:val="00CE7234"/>
    <w:rsid w:val="00CF0DB3"/>
    <w:rsid w:val="00CF1CD6"/>
    <w:rsid w:val="00CF2507"/>
    <w:rsid w:val="00CF35E5"/>
    <w:rsid w:val="00CF4FBC"/>
    <w:rsid w:val="00CF71F2"/>
    <w:rsid w:val="00CF73C2"/>
    <w:rsid w:val="00CF7D09"/>
    <w:rsid w:val="00D0264A"/>
    <w:rsid w:val="00D03735"/>
    <w:rsid w:val="00D03A49"/>
    <w:rsid w:val="00D04C73"/>
    <w:rsid w:val="00D053B3"/>
    <w:rsid w:val="00D05557"/>
    <w:rsid w:val="00D0766E"/>
    <w:rsid w:val="00D07F46"/>
    <w:rsid w:val="00D109CD"/>
    <w:rsid w:val="00D10DF1"/>
    <w:rsid w:val="00D10E46"/>
    <w:rsid w:val="00D128A9"/>
    <w:rsid w:val="00D13C31"/>
    <w:rsid w:val="00D14ACB"/>
    <w:rsid w:val="00D14ADB"/>
    <w:rsid w:val="00D15A9F"/>
    <w:rsid w:val="00D17227"/>
    <w:rsid w:val="00D2067B"/>
    <w:rsid w:val="00D2159C"/>
    <w:rsid w:val="00D23F8C"/>
    <w:rsid w:val="00D254FF"/>
    <w:rsid w:val="00D25F32"/>
    <w:rsid w:val="00D26472"/>
    <w:rsid w:val="00D308C6"/>
    <w:rsid w:val="00D30EFF"/>
    <w:rsid w:val="00D31A36"/>
    <w:rsid w:val="00D3205C"/>
    <w:rsid w:val="00D32E44"/>
    <w:rsid w:val="00D34771"/>
    <w:rsid w:val="00D34D7E"/>
    <w:rsid w:val="00D3580F"/>
    <w:rsid w:val="00D36796"/>
    <w:rsid w:val="00D37D93"/>
    <w:rsid w:val="00D4019C"/>
    <w:rsid w:val="00D41583"/>
    <w:rsid w:val="00D42935"/>
    <w:rsid w:val="00D4369A"/>
    <w:rsid w:val="00D43858"/>
    <w:rsid w:val="00D44109"/>
    <w:rsid w:val="00D44AA1"/>
    <w:rsid w:val="00D44DB6"/>
    <w:rsid w:val="00D4705C"/>
    <w:rsid w:val="00D471D8"/>
    <w:rsid w:val="00D47230"/>
    <w:rsid w:val="00D5026B"/>
    <w:rsid w:val="00D512FC"/>
    <w:rsid w:val="00D51774"/>
    <w:rsid w:val="00D5269B"/>
    <w:rsid w:val="00D53CFC"/>
    <w:rsid w:val="00D54E9F"/>
    <w:rsid w:val="00D56A79"/>
    <w:rsid w:val="00D57D93"/>
    <w:rsid w:val="00D62E80"/>
    <w:rsid w:val="00D631BE"/>
    <w:rsid w:val="00D648B3"/>
    <w:rsid w:val="00D664E7"/>
    <w:rsid w:val="00D6791B"/>
    <w:rsid w:val="00D67CCC"/>
    <w:rsid w:val="00D704AF"/>
    <w:rsid w:val="00D706C0"/>
    <w:rsid w:val="00D70E33"/>
    <w:rsid w:val="00D72996"/>
    <w:rsid w:val="00D742B3"/>
    <w:rsid w:val="00D77404"/>
    <w:rsid w:val="00D776BA"/>
    <w:rsid w:val="00D77AAB"/>
    <w:rsid w:val="00D8190C"/>
    <w:rsid w:val="00D81E8B"/>
    <w:rsid w:val="00D8239A"/>
    <w:rsid w:val="00D85E42"/>
    <w:rsid w:val="00D86957"/>
    <w:rsid w:val="00D86E74"/>
    <w:rsid w:val="00D87904"/>
    <w:rsid w:val="00D87FC9"/>
    <w:rsid w:val="00D90CDB"/>
    <w:rsid w:val="00D91004"/>
    <w:rsid w:val="00D915BD"/>
    <w:rsid w:val="00D95109"/>
    <w:rsid w:val="00D95353"/>
    <w:rsid w:val="00D97D0E"/>
    <w:rsid w:val="00DA0CD3"/>
    <w:rsid w:val="00DA1252"/>
    <w:rsid w:val="00DB075D"/>
    <w:rsid w:val="00DB0C47"/>
    <w:rsid w:val="00DB155C"/>
    <w:rsid w:val="00DB22BB"/>
    <w:rsid w:val="00DB3695"/>
    <w:rsid w:val="00DB4E77"/>
    <w:rsid w:val="00DB61A8"/>
    <w:rsid w:val="00DB638F"/>
    <w:rsid w:val="00DB66A6"/>
    <w:rsid w:val="00DB6E08"/>
    <w:rsid w:val="00DB79A2"/>
    <w:rsid w:val="00DC0AAE"/>
    <w:rsid w:val="00DC1549"/>
    <w:rsid w:val="00DC2059"/>
    <w:rsid w:val="00DC3B80"/>
    <w:rsid w:val="00DC40DF"/>
    <w:rsid w:val="00DC432B"/>
    <w:rsid w:val="00DC47E4"/>
    <w:rsid w:val="00DC62EE"/>
    <w:rsid w:val="00DC7502"/>
    <w:rsid w:val="00DD0975"/>
    <w:rsid w:val="00DD2229"/>
    <w:rsid w:val="00DD2D20"/>
    <w:rsid w:val="00DD7492"/>
    <w:rsid w:val="00DD7750"/>
    <w:rsid w:val="00DE0B65"/>
    <w:rsid w:val="00DE1225"/>
    <w:rsid w:val="00DE2195"/>
    <w:rsid w:val="00DE250E"/>
    <w:rsid w:val="00DE2DE0"/>
    <w:rsid w:val="00DE2F36"/>
    <w:rsid w:val="00DE36DA"/>
    <w:rsid w:val="00DE4540"/>
    <w:rsid w:val="00DE504B"/>
    <w:rsid w:val="00DE5879"/>
    <w:rsid w:val="00DE5929"/>
    <w:rsid w:val="00DE6BB6"/>
    <w:rsid w:val="00DE76B9"/>
    <w:rsid w:val="00DF0521"/>
    <w:rsid w:val="00DF1C1B"/>
    <w:rsid w:val="00DF1C1D"/>
    <w:rsid w:val="00DF3770"/>
    <w:rsid w:val="00DF4753"/>
    <w:rsid w:val="00DF715B"/>
    <w:rsid w:val="00DF7711"/>
    <w:rsid w:val="00DF7B64"/>
    <w:rsid w:val="00E00942"/>
    <w:rsid w:val="00E02746"/>
    <w:rsid w:val="00E0361F"/>
    <w:rsid w:val="00E0376A"/>
    <w:rsid w:val="00E03A4F"/>
    <w:rsid w:val="00E03E9C"/>
    <w:rsid w:val="00E05ACB"/>
    <w:rsid w:val="00E060E0"/>
    <w:rsid w:val="00E06819"/>
    <w:rsid w:val="00E070A8"/>
    <w:rsid w:val="00E0710F"/>
    <w:rsid w:val="00E07E7F"/>
    <w:rsid w:val="00E101C3"/>
    <w:rsid w:val="00E117F7"/>
    <w:rsid w:val="00E11CC9"/>
    <w:rsid w:val="00E124E6"/>
    <w:rsid w:val="00E13CBF"/>
    <w:rsid w:val="00E152A5"/>
    <w:rsid w:val="00E15652"/>
    <w:rsid w:val="00E15E9E"/>
    <w:rsid w:val="00E16C17"/>
    <w:rsid w:val="00E16FB8"/>
    <w:rsid w:val="00E17244"/>
    <w:rsid w:val="00E17A2F"/>
    <w:rsid w:val="00E21E03"/>
    <w:rsid w:val="00E22839"/>
    <w:rsid w:val="00E22D4C"/>
    <w:rsid w:val="00E24AC6"/>
    <w:rsid w:val="00E25880"/>
    <w:rsid w:val="00E265BD"/>
    <w:rsid w:val="00E310FC"/>
    <w:rsid w:val="00E318B4"/>
    <w:rsid w:val="00E32355"/>
    <w:rsid w:val="00E32E29"/>
    <w:rsid w:val="00E332BB"/>
    <w:rsid w:val="00E36697"/>
    <w:rsid w:val="00E36AE9"/>
    <w:rsid w:val="00E36B12"/>
    <w:rsid w:val="00E36BD9"/>
    <w:rsid w:val="00E3764C"/>
    <w:rsid w:val="00E43E9A"/>
    <w:rsid w:val="00E44F40"/>
    <w:rsid w:val="00E50A25"/>
    <w:rsid w:val="00E51D2E"/>
    <w:rsid w:val="00E5307F"/>
    <w:rsid w:val="00E5370C"/>
    <w:rsid w:val="00E53C34"/>
    <w:rsid w:val="00E549D1"/>
    <w:rsid w:val="00E55634"/>
    <w:rsid w:val="00E568E6"/>
    <w:rsid w:val="00E57CE4"/>
    <w:rsid w:val="00E60FF6"/>
    <w:rsid w:val="00E61887"/>
    <w:rsid w:val="00E63546"/>
    <w:rsid w:val="00E63BA5"/>
    <w:rsid w:val="00E63F90"/>
    <w:rsid w:val="00E66B71"/>
    <w:rsid w:val="00E67D30"/>
    <w:rsid w:val="00E70BEA"/>
    <w:rsid w:val="00E71174"/>
    <w:rsid w:val="00E71CB6"/>
    <w:rsid w:val="00E72E40"/>
    <w:rsid w:val="00E73CE8"/>
    <w:rsid w:val="00E73F7C"/>
    <w:rsid w:val="00E7593B"/>
    <w:rsid w:val="00E75EAC"/>
    <w:rsid w:val="00E75FA2"/>
    <w:rsid w:val="00E76038"/>
    <w:rsid w:val="00E76BC1"/>
    <w:rsid w:val="00E80357"/>
    <w:rsid w:val="00E812C8"/>
    <w:rsid w:val="00E825A1"/>
    <w:rsid w:val="00E83A44"/>
    <w:rsid w:val="00E8427C"/>
    <w:rsid w:val="00E848A2"/>
    <w:rsid w:val="00E8645A"/>
    <w:rsid w:val="00E864AE"/>
    <w:rsid w:val="00E86B34"/>
    <w:rsid w:val="00E905B5"/>
    <w:rsid w:val="00E92E09"/>
    <w:rsid w:val="00E957EE"/>
    <w:rsid w:val="00E96538"/>
    <w:rsid w:val="00E972B2"/>
    <w:rsid w:val="00EA01CC"/>
    <w:rsid w:val="00EA0765"/>
    <w:rsid w:val="00EA1A5F"/>
    <w:rsid w:val="00EA2D3E"/>
    <w:rsid w:val="00EA4462"/>
    <w:rsid w:val="00EA4A3A"/>
    <w:rsid w:val="00EA50F0"/>
    <w:rsid w:val="00EA5834"/>
    <w:rsid w:val="00EA6147"/>
    <w:rsid w:val="00EB11E2"/>
    <w:rsid w:val="00EB22AC"/>
    <w:rsid w:val="00EB2C07"/>
    <w:rsid w:val="00EB47E9"/>
    <w:rsid w:val="00EB6135"/>
    <w:rsid w:val="00EC16F8"/>
    <w:rsid w:val="00EC1AAC"/>
    <w:rsid w:val="00EC1C15"/>
    <w:rsid w:val="00EC395E"/>
    <w:rsid w:val="00EC4643"/>
    <w:rsid w:val="00EC5DEE"/>
    <w:rsid w:val="00EC5EB4"/>
    <w:rsid w:val="00EC6260"/>
    <w:rsid w:val="00ED1537"/>
    <w:rsid w:val="00ED17E9"/>
    <w:rsid w:val="00ED1D1C"/>
    <w:rsid w:val="00ED270D"/>
    <w:rsid w:val="00ED49B9"/>
    <w:rsid w:val="00ED5C9D"/>
    <w:rsid w:val="00ED664E"/>
    <w:rsid w:val="00ED76D0"/>
    <w:rsid w:val="00ED7840"/>
    <w:rsid w:val="00EE4248"/>
    <w:rsid w:val="00EE4547"/>
    <w:rsid w:val="00EF0021"/>
    <w:rsid w:val="00EF020C"/>
    <w:rsid w:val="00EF0627"/>
    <w:rsid w:val="00EF0A30"/>
    <w:rsid w:val="00EF2163"/>
    <w:rsid w:val="00EF3CF9"/>
    <w:rsid w:val="00EF512C"/>
    <w:rsid w:val="00EF58A9"/>
    <w:rsid w:val="00EF609B"/>
    <w:rsid w:val="00EF6EFF"/>
    <w:rsid w:val="00EF700F"/>
    <w:rsid w:val="00EF72F8"/>
    <w:rsid w:val="00EF7C68"/>
    <w:rsid w:val="00F009BA"/>
    <w:rsid w:val="00F01047"/>
    <w:rsid w:val="00F03740"/>
    <w:rsid w:val="00F03C45"/>
    <w:rsid w:val="00F0427A"/>
    <w:rsid w:val="00F04EB2"/>
    <w:rsid w:val="00F05E0A"/>
    <w:rsid w:val="00F07404"/>
    <w:rsid w:val="00F0784A"/>
    <w:rsid w:val="00F10524"/>
    <w:rsid w:val="00F10905"/>
    <w:rsid w:val="00F10C57"/>
    <w:rsid w:val="00F11923"/>
    <w:rsid w:val="00F131D5"/>
    <w:rsid w:val="00F14030"/>
    <w:rsid w:val="00F14A12"/>
    <w:rsid w:val="00F16514"/>
    <w:rsid w:val="00F17DB9"/>
    <w:rsid w:val="00F20A7F"/>
    <w:rsid w:val="00F210B0"/>
    <w:rsid w:val="00F2213F"/>
    <w:rsid w:val="00F23DC5"/>
    <w:rsid w:val="00F2418F"/>
    <w:rsid w:val="00F247F2"/>
    <w:rsid w:val="00F26CF5"/>
    <w:rsid w:val="00F2758B"/>
    <w:rsid w:val="00F27A3C"/>
    <w:rsid w:val="00F30A98"/>
    <w:rsid w:val="00F30F58"/>
    <w:rsid w:val="00F31C54"/>
    <w:rsid w:val="00F32F2F"/>
    <w:rsid w:val="00F35453"/>
    <w:rsid w:val="00F35D47"/>
    <w:rsid w:val="00F35FCF"/>
    <w:rsid w:val="00F36B55"/>
    <w:rsid w:val="00F405B7"/>
    <w:rsid w:val="00F41566"/>
    <w:rsid w:val="00F42093"/>
    <w:rsid w:val="00F42B34"/>
    <w:rsid w:val="00F44812"/>
    <w:rsid w:val="00F45974"/>
    <w:rsid w:val="00F50C11"/>
    <w:rsid w:val="00F51F09"/>
    <w:rsid w:val="00F524C4"/>
    <w:rsid w:val="00F53308"/>
    <w:rsid w:val="00F54044"/>
    <w:rsid w:val="00F54439"/>
    <w:rsid w:val="00F57540"/>
    <w:rsid w:val="00F577F8"/>
    <w:rsid w:val="00F610C6"/>
    <w:rsid w:val="00F62354"/>
    <w:rsid w:val="00F636B0"/>
    <w:rsid w:val="00F6573E"/>
    <w:rsid w:val="00F65AE0"/>
    <w:rsid w:val="00F678D1"/>
    <w:rsid w:val="00F702B2"/>
    <w:rsid w:val="00F71E28"/>
    <w:rsid w:val="00F71E5C"/>
    <w:rsid w:val="00F71FC2"/>
    <w:rsid w:val="00F7231F"/>
    <w:rsid w:val="00F7270B"/>
    <w:rsid w:val="00F74B2B"/>
    <w:rsid w:val="00F74C98"/>
    <w:rsid w:val="00F74FC7"/>
    <w:rsid w:val="00F75BEA"/>
    <w:rsid w:val="00F809A4"/>
    <w:rsid w:val="00F81B2E"/>
    <w:rsid w:val="00F81B3F"/>
    <w:rsid w:val="00F820A9"/>
    <w:rsid w:val="00F82905"/>
    <w:rsid w:val="00F84B1B"/>
    <w:rsid w:val="00F85BE6"/>
    <w:rsid w:val="00F8623B"/>
    <w:rsid w:val="00F87804"/>
    <w:rsid w:val="00F914C7"/>
    <w:rsid w:val="00F925D6"/>
    <w:rsid w:val="00F941B8"/>
    <w:rsid w:val="00F9481A"/>
    <w:rsid w:val="00F94B2C"/>
    <w:rsid w:val="00F94EE7"/>
    <w:rsid w:val="00F95CFB"/>
    <w:rsid w:val="00F973C0"/>
    <w:rsid w:val="00F97BDD"/>
    <w:rsid w:val="00FA04FD"/>
    <w:rsid w:val="00FA1B8E"/>
    <w:rsid w:val="00FA23A1"/>
    <w:rsid w:val="00FA3EEF"/>
    <w:rsid w:val="00FA4363"/>
    <w:rsid w:val="00FA4642"/>
    <w:rsid w:val="00FA5E90"/>
    <w:rsid w:val="00FA7B9B"/>
    <w:rsid w:val="00FB0CF7"/>
    <w:rsid w:val="00FB53FF"/>
    <w:rsid w:val="00FB6279"/>
    <w:rsid w:val="00FB6324"/>
    <w:rsid w:val="00FB7AB3"/>
    <w:rsid w:val="00FC0038"/>
    <w:rsid w:val="00FC3C77"/>
    <w:rsid w:val="00FC3D6C"/>
    <w:rsid w:val="00FC3FA5"/>
    <w:rsid w:val="00FC4B66"/>
    <w:rsid w:val="00FC4B71"/>
    <w:rsid w:val="00FC6889"/>
    <w:rsid w:val="00FD066B"/>
    <w:rsid w:val="00FD0AD6"/>
    <w:rsid w:val="00FD438D"/>
    <w:rsid w:val="00FD4943"/>
    <w:rsid w:val="00FD4D42"/>
    <w:rsid w:val="00FD615A"/>
    <w:rsid w:val="00FD66F0"/>
    <w:rsid w:val="00FD765F"/>
    <w:rsid w:val="00FD793D"/>
    <w:rsid w:val="00FE06EB"/>
    <w:rsid w:val="00FE0DE6"/>
    <w:rsid w:val="00FE114B"/>
    <w:rsid w:val="00FE17D7"/>
    <w:rsid w:val="00FE1895"/>
    <w:rsid w:val="00FE1AD8"/>
    <w:rsid w:val="00FE55E1"/>
    <w:rsid w:val="00FE57DC"/>
    <w:rsid w:val="00FE58EF"/>
    <w:rsid w:val="00FE679E"/>
    <w:rsid w:val="00FF0A57"/>
    <w:rsid w:val="00FF0FB5"/>
    <w:rsid w:val="00FF122A"/>
    <w:rsid w:val="00FF2579"/>
    <w:rsid w:val="00FF37DE"/>
    <w:rsid w:val="00FF4CF6"/>
    <w:rsid w:val="00FF5511"/>
    <w:rsid w:val="00FF7521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EEA22D80-6189-4F54-ACD2-20EA9E8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2C"/>
    <w:pPr>
      <w:spacing w:after="120" w:line="276" w:lineRule="auto"/>
      <w:jc w:val="both"/>
    </w:pPr>
    <w:rPr>
      <w:rFonts w:ascii="Lucida Sans Unicode" w:hAnsi="Lucida Sans Unicode"/>
      <w:szCs w:val="22"/>
      <w:lang w:val="en-US" w:eastAsia="en-US"/>
    </w:rPr>
  </w:style>
  <w:style w:type="paragraph" w:styleId="Ttulo1">
    <w:name w:val="heading 1"/>
    <w:aliases w:val="1 headline,h1,L1"/>
    <w:basedOn w:val="Normal"/>
    <w:next w:val="Normal"/>
    <w:link w:val="Ttulo1Car"/>
    <w:autoRedefine/>
    <w:uiPriority w:val="99"/>
    <w:qFormat/>
    <w:rsid w:val="00CC42E9"/>
    <w:pPr>
      <w:keepNext/>
      <w:keepLines/>
      <w:pageBreakBefore/>
      <w:numPr>
        <w:numId w:val="2"/>
      </w:numPr>
      <w:spacing w:before="480" w:after="240"/>
      <w:ind w:left="284" w:hanging="284"/>
      <w:outlineLvl w:val="0"/>
    </w:pPr>
    <w:rPr>
      <w:rFonts w:ascii="Cambria" w:eastAsia="Times New Roman" w:hAnsi="Cambria"/>
      <w:b/>
      <w:bCs/>
      <w:color w:val="365F91"/>
      <w:sz w:val="32"/>
      <w:szCs w:val="28"/>
      <w:lang w:val="es-ES"/>
    </w:rPr>
  </w:style>
  <w:style w:type="paragraph" w:styleId="Ttulo2">
    <w:name w:val="heading 2"/>
    <w:aliases w:val="2 headline,h,sub-sect"/>
    <w:basedOn w:val="Normal"/>
    <w:next w:val="Normal"/>
    <w:link w:val="Ttulo2Car"/>
    <w:uiPriority w:val="99"/>
    <w:qFormat/>
    <w:rsid w:val="00CC42E9"/>
    <w:pPr>
      <w:keepNext/>
      <w:keepLines/>
      <w:numPr>
        <w:ilvl w:val="1"/>
        <w:numId w:val="2"/>
      </w:numPr>
      <w:spacing w:before="200" w:after="0"/>
      <w:ind w:left="567" w:hanging="567"/>
      <w:outlineLvl w:val="1"/>
    </w:pPr>
    <w:rPr>
      <w:rFonts w:ascii="Cambria" w:eastAsia="Times New Roman" w:hAnsi="Cambria"/>
      <w:b/>
      <w:bCs/>
      <w:color w:val="4F81BD"/>
      <w:sz w:val="28"/>
      <w:szCs w:val="26"/>
      <w:lang w:val="es-ES"/>
    </w:rPr>
  </w:style>
  <w:style w:type="paragraph" w:styleId="Ttulo3">
    <w:name w:val="heading 3"/>
    <w:aliases w:val="3 headline,h3"/>
    <w:basedOn w:val="Normal"/>
    <w:next w:val="Normal"/>
    <w:link w:val="Ttulo3Car"/>
    <w:uiPriority w:val="99"/>
    <w:qFormat/>
    <w:rsid w:val="00CC42E9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ascii="Cambria" w:eastAsia="Times New Roman" w:hAnsi="Cambria"/>
      <w:b/>
      <w:bCs/>
      <w:color w:val="4F81BD"/>
      <w:sz w:val="26"/>
      <w:lang w:val="es-ES"/>
    </w:rPr>
  </w:style>
  <w:style w:type="paragraph" w:styleId="Ttulo4">
    <w:name w:val="heading 4"/>
    <w:basedOn w:val="Ttulo3"/>
    <w:next w:val="Normal"/>
    <w:link w:val="Ttulo4Car"/>
    <w:uiPriority w:val="99"/>
    <w:rsid w:val="009611BB"/>
    <w:pPr>
      <w:numPr>
        <w:ilvl w:val="3"/>
      </w:numPr>
      <w:tabs>
        <w:tab w:val="num" w:pos="643"/>
      </w:tabs>
      <w:ind w:left="964" w:hanging="964"/>
      <w:outlineLvl w:val="3"/>
    </w:pPr>
    <w:rPr>
      <w:iCs/>
      <w:sz w:val="24"/>
    </w:rPr>
  </w:style>
  <w:style w:type="paragraph" w:styleId="Ttulo5">
    <w:name w:val="heading 5"/>
    <w:basedOn w:val="Normal"/>
    <w:next w:val="Normal"/>
    <w:link w:val="Ttulo5Car"/>
    <w:uiPriority w:val="99"/>
    <w:rsid w:val="007E1AE8"/>
    <w:pPr>
      <w:keepNext/>
      <w:keepLines/>
      <w:numPr>
        <w:ilvl w:val="4"/>
        <w:numId w:val="2"/>
      </w:numPr>
      <w:spacing w:before="200" w:after="0"/>
      <w:ind w:left="964" w:hanging="964"/>
      <w:outlineLvl w:val="4"/>
    </w:pPr>
    <w:rPr>
      <w:rFonts w:ascii="Cambria" w:eastAsia="Times New Roman" w:hAnsi="Cambria"/>
      <w:b/>
      <w:color w:val="4F81BD"/>
      <w:sz w:val="24"/>
    </w:rPr>
  </w:style>
  <w:style w:type="paragraph" w:styleId="Ttulo6">
    <w:name w:val="heading 6"/>
    <w:basedOn w:val="Normal"/>
    <w:next w:val="Normal"/>
    <w:link w:val="Ttulo6Car"/>
    <w:uiPriority w:val="99"/>
    <w:rsid w:val="003C18FC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rsid w:val="003C18FC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rsid w:val="003C18FC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9"/>
    <w:rsid w:val="003C18FC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headline Car,h1 Car,L1 Car"/>
    <w:link w:val="Ttulo1"/>
    <w:uiPriority w:val="99"/>
    <w:locked/>
    <w:rsid w:val="00CC42E9"/>
    <w:rPr>
      <w:rFonts w:ascii="Cambria" w:eastAsia="Times New Roman" w:hAnsi="Cambria"/>
      <w:b/>
      <w:bCs/>
      <w:color w:val="365F91"/>
      <w:sz w:val="32"/>
      <w:szCs w:val="28"/>
      <w:lang w:val="es-ES" w:eastAsia="en-US"/>
    </w:rPr>
  </w:style>
  <w:style w:type="character" w:customStyle="1" w:styleId="Ttulo2Car">
    <w:name w:val="Título 2 Car"/>
    <w:aliases w:val="2 headline Car,h Car,sub-sect Car"/>
    <w:link w:val="Ttulo2"/>
    <w:uiPriority w:val="99"/>
    <w:locked/>
    <w:rsid w:val="00CC42E9"/>
    <w:rPr>
      <w:rFonts w:ascii="Cambria" w:eastAsia="Times New Roman" w:hAnsi="Cambria"/>
      <w:b/>
      <w:bCs/>
      <w:color w:val="4F81BD"/>
      <w:sz w:val="28"/>
      <w:szCs w:val="26"/>
      <w:lang w:val="es-ES" w:eastAsia="en-US"/>
    </w:rPr>
  </w:style>
  <w:style w:type="character" w:customStyle="1" w:styleId="Ttulo3Car">
    <w:name w:val="Título 3 Car"/>
    <w:aliases w:val="3 headline Car,h3 Car"/>
    <w:link w:val="Ttulo3"/>
    <w:uiPriority w:val="99"/>
    <w:locked/>
    <w:rsid w:val="00CC42E9"/>
    <w:rPr>
      <w:rFonts w:ascii="Cambria" w:eastAsia="Times New Roman" w:hAnsi="Cambria"/>
      <w:b/>
      <w:bCs/>
      <w:color w:val="4F81BD"/>
      <w:sz w:val="26"/>
      <w:szCs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9611BB"/>
    <w:rPr>
      <w:rFonts w:ascii="Cambria" w:eastAsia="Times New Roman" w:hAnsi="Cambria"/>
      <w:b/>
      <w:bCs/>
      <w:iCs/>
      <w:color w:val="4F81BD"/>
      <w:sz w:val="24"/>
      <w:szCs w:val="22"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7E1AE8"/>
    <w:rPr>
      <w:rFonts w:ascii="Cambria" w:eastAsia="Times New Roman" w:hAnsi="Cambria"/>
      <w:b/>
      <w:color w:val="4F81BD"/>
      <w:sz w:val="24"/>
      <w:szCs w:val="22"/>
      <w:lang w:eastAsia="en-US"/>
    </w:rPr>
  </w:style>
  <w:style w:type="character" w:customStyle="1" w:styleId="Ttulo6Car">
    <w:name w:val="Título 6 Car"/>
    <w:link w:val="Ttulo6"/>
    <w:uiPriority w:val="99"/>
    <w:locked/>
    <w:rsid w:val="003C18FC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Ttulo7Car">
    <w:name w:val="Título 7 Car"/>
    <w:link w:val="Ttulo7"/>
    <w:uiPriority w:val="99"/>
    <w:locked/>
    <w:rsid w:val="003C18FC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Ttulo8Car">
    <w:name w:val="Título 8 Car"/>
    <w:link w:val="Ttulo8"/>
    <w:uiPriority w:val="99"/>
    <w:locked/>
    <w:rsid w:val="003C18FC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uiPriority w:val="99"/>
    <w:locked/>
    <w:rsid w:val="003C18FC"/>
    <w:rPr>
      <w:rFonts w:ascii="Cambria" w:eastAsia="Times New Roman" w:hAnsi="Cambria"/>
      <w:i/>
      <w:iCs/>
      <w:color w:val="40404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3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C1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8FC"/>
    <w:pPr>
      <w:ind w:left="720"/>
      <w:contextualSpacing/>
    </w:pPr>
  </w:style>
  <w:style w:type="table" w:styleId="Tablaconcuadrcula">
    <w:name w:val="Table Grid"/>
    <w:basedOn w:val="Tablanormal"/>
    <w:uiPriority w:val="99"/>
    <w:rsid w:val="003C1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99"/>
    <w:qFormat/>
    <w:rsid w:val="003C18F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rsid w:val="003C18FC"/>
    <w:pPr>
      <w:tabs>
        <w:tab w:val="left" w:pos="440"/>
        <w:tab w:val="right" w:leader="dot" w:pos="9061"/>
      </w:tabs>
      <w:spacing w:after="100"/>
    </w:pPr>
    <w:rPr>
      <w:rFonts w:cs="Lucida Sans Unicode"/>
      <w:b/>
      <w:noProof/>
    </w:rPr>
  </w:style>
  <w:style w:type="paragraph" w:styleId="TDC2">
    <w:name w:val="toc 2"/>
    <w:basedOn w:val="Normal"/>
    <w:next w:val="Normal"/>
    <w:autoRedefine/>
    <w:uiPriority w:val="39"/>
    <w:rsid w:val="003C18FC"/>
    <w:pPr>
      <w:spacing w:after="100"/>
      <w:ind w:left="220"/>
    </w:pPr>
  </w:style>
  <w:style w:type="character" w:styleId="Hipervnculo">
    <w:name w:val="Hyperlink"/>
    <w:uiPriority w:val="99"/>
    <w:rsid w:val="003C18FC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3C18F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3C18FC"/>
    <w:rPr>
      <w:rFonts w:cs="Times New Roman"/>
    </w:rPr>
  </w:style>
  <w:style w:type="paragraph" w:styleId="Sinespaciado">
    <w:name w:val="No Spacing"/>
    <w:link w:val="SinespaciadoCar"/>
    <w:uiPriority w:val="99"/>
    <w:rsid w:val="003C18FC"/>
    <w:rPr>
      <w:rFonts w:eastAsia="Times New Roman"/>
      <w:sz w:val="22"/>
      <w:szCs w:val="22"/>
      <w:lang w:val="de-DE" w:eastAsia="en-US"/>
    </w:rPr>
  </w:style>
  <w:style w:type="character" w:customStyle="1" w:styleId="SinespaciadoCar">
    <w:name w:val="Sin espaciado Car"/>
    <w:link w:val="Sinespaciado"/>
    <w:uiPriority w:val="99"/>
    <w:locked/>
    <w:rsid w:val="003C18FC"/>
    <w:rPr>
      <w:rFonts w:eastAsia="Times New Roman" w:cs="Times New Roman"/>
      <w:sz w:val="22"/>
      <w:szCs w:val="22"/>
      <w:lang w:val="de-DE" w:eastAsia="en-US" w:bidi="ar-SA"/>
    </w:rPr>
  </w:style>
  <w:style w:type="character" w:styleId="Nmerodepgina">
    <w:name w:val="page number"/>
    <w:uiPriority w:val="99"/>
    <w:rsid w:val="003C18FC"/>
    <w:rPr>
      <w:rFonts w:cs="Times New Roman"/>
    </w:rPr>
  </w:style>
  <w:style w:type="table" w:styleId="Listamedia2-nfasis1">
    <w:name w:val="Medium List 2 Accent 1"/>
    <w:basedOn w:val="Tablanormal"/>
    <w:uiPriority w:val="99"/>
    <w:rsid w:val="003C18F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Aufzhlung">
    <w:name w:val="Aufzählung"/>
    <w:basedOn w:val="Normal"/>
    <w:uiPriority w:val="99"/>
    <w:rsid w:val="003C18FC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rsid w:val="003C18FC"/>
    <w:pPr>
      <w:tabs>
        <w:tab w:val="left" w:pos="1320"/>
        <w:tab w:val="right" w:leader="dot" w:pos="9061"/>
      </w:tabs>
      <w:spacing w:after="100" w:line="240" w:lineRule="auto"/>
      <w:ind w:left="400"/>
    </w:pPr>
  </w:style>
  <w:style w:type="paragraph" w:styleId="Descripcin">
    <w:name w:val="caption"/>
    <w:basedOn w:val="Normal"/>
    <w:next w:val="Normal"/>
    <w:uiPriority w:val="99"/>
    <w:qFormat/>
    <w:rsid w:val="003C18FC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HellesRaster-Akzent11">
    <w:name w:val="Helles Raster - Akzent 11"/>
    <w:uiPriority w:val="99"/>
    <w:rsid w:val="003C18FC"/>
    <w:rPr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Liste1-Akzent11">
    <w:name w:val="Mittlere Liste 1 - Akzent 11"/>
    <w:uiPriority w:val="99"/>
    <w:rsid w:val="003C18FC"/>
    <w:rPr>
      <w:color w:val="00000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CSIT">
    <w:name w:val="DCSIT"/>
    <w:uiPriority w:val="99"/>
    <w:rsid w:val="003C18FC"/>
    <w:rPr>
      <w:rFonts w:ascii="Lucida Sans Unicode" w:hAnsi="Lucida Sans Unicode"/>
      <w:lang w:val="de-DE" w:eastAsia="de-DE"/>
    </w:rPr>
    <w:tblPr>
      <w:tblInd w:w="0" w:type="dxa"/>
      <w:tblBorders>
        <w:bottom w:val="single" w:sz="4" w:space="0" w:color="548DD4"/>
        <w:insideH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ngitternetz1">
    <w:name w:val="Tabellengitternetz1"/>
    <w:uiPriority w:val="99"/>
    <w:rsid w:val="003C18FC"/>
    <w:pPr>
      <w:spacing w:before="40" w:after="40"/>
    </w:pPr>
    <w:rPr>
      <w:rFonts w:ascii="Arial" w:eastAsia="Times New Roman" w:hAnsi="Arial"/>
      <w:lang w:val="de-DE" w:eastAsia="de-DE"/>
    </w:rPr>
    <w:tblPr>
      <w:tblInd w:w="113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uiPriority w:val="99"/>
    <w:semiHidden/>
    <w:rsid w:val="008D5502"/>
    <w:rPr>
      <w:rFonts w:cs="Times New Roman"/>
      <w:color w:val="800080"/>
      <w:u w:val="single"/>
    </w:rPr>
  </w:style>
  <w:style w:type="character" w:styleId="Textoennegrita">
    <w:name w:val="Strong"/>
    <w:uiPriority w:val="99"/>
    <w:rsid w:val="008D670F"/>
    <w:rPr>
      <w:rFonts w:cs="Times New Roman"/>
      <w:b/>
      <w:bCs/>
    </w:rPr>
  </w:style>
  <w:style w:type="table" w:styleId="Cuadrculamedia3-nfasis1">
    <w:name w:val="Medium Grid 3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Textoindependiente">
    <w:name w:val="Body Text"/>
    <w:basedOn w:val="Normal"/>
    <w:link w:val="TextoindependienteCar"/>
    <w:uiPriority w:val="99"/>
    <w:rsid w:val="00D0766E"/>
    <w:pPr>
      <w:spacing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TextoindependienteCar">
    <w:name w:val="Texto independiente Car"/>
    <w:link w:val="Textoindependiente"/>
    <w:uiPriority w:val="99"/>
    <w:locked/>
    <w:rsid w:val="00D0766E"/>
    <w:rPr>
      <w:rFonts w:ascii="Times New Roman" w:hAnsi="Times New Roman" w:cs="Times New Roman"/>
      <w:sz w:val="24"/>
      <w:szCs w:val="24"/>
      <w:lang w:eastAsia="de-DE"/>
    </w:rPr>
  </w:style>
  <w:style w:type="paragraph" w:styleId="Listaconvietas2">
    <w:name w:val="List Bullet 2"/>
    <w:basedOn w:val="Normal"/>
    <w:uiPriority w:val="99"/>
    <w:rsid w:val="00207B1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Sangradetextonormal">
    <w:name w:val="Body Text Indent"/>
    <w:basedOn w:val="Normal"/>
    <w:link w:val="SangradetextonormalCar"/>
    <w:uiPriority w:val="99"/>
    <w:rsid w:val="00207B13"/>
    <w:pPr>
      <w:spacing w:line="240" w:lineRule="auto"/>
      <w:ind w:left="283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SangradetextonormalCar">
    <w:name w:val="Sangría de texto normal Car"/>
    <w:link w:val="Sangradetextonormal"/>
    <w:uiPriority w:val="99"/>
    <w:locked/>
    <w:rsid w:val="00207B13"/>
    <w:rPr>
      <w:rFonts w:ascii="Times New Roman" w:hAnsi="Times New Roman" w:cs="Times New Roman"/>
      <w:sz w:val="24"/>
      <w:szCs w:val="24"/>
      <w:lang w:eastAsia="de-D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64155"/>
    <w:pPr>
      <w:spacing w:line="276" w:lineRule="auto"/>
      <w:ind w:left="360" w:firstLine="360"/>
    </w:pPr>
    <w:rPr>
      <w:rFonts w:ascii="Lucida Sans Unicode" w:eastAsia="Calibri" w:hAnsi="Lucida Sans Unicode"/>
      <w:sz w:val="20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964155"/>
    <w:rPr>
      <w:rFonts w:ascii="Lucida Sans Unicode" w:hAnsi="Lucida Sans Unicode" w:cs="Times New Roman"/>
      <w:sz w:val="24"/>
      <w:szCs w:val="24"/>
      <w:lang w:eastAsia="de-DE"/>
    </w:rPr>
  </w:style>
  <w:style w:type="paragraph" w:customStyle="1" w:styleId="Betreffzeile">
    <w:name w:val="Betreffzeile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Bezugszeichentext">
    <w:name w:val="Bezugszeichentext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posthilit">
    <w:name w:val="posthilit"/>
    <w:uiPriority w:val="99"/>
    <w:rsid w:val="00E44F40"/>
  </w:style>
  <w:style w:type="character" w:styleId="Refdecomentario">
    <w:name w:val="annotation reference"/>
    <w:uiPriority w:val="99"/>
    <w:semiHidden/>
    <w:rsid w:val="00891AC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91AC3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891AC3"/>
    <w:rPr>
      <w:rFonts w:ascii="Lucida Sans Unicode" w:hAnsi="Lucida Sans Unicode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91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891AC3"/>
    <w:rPr>
      <w:rFonts w:ascii="Lucida Sans Unicode" w:hAnsi="Lucida Sans Unicode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34C99"/>
    <w:rPr>
      <w:rFonts w:ascii="Lucida Sans Unicode" w:hAnsi="Lucida Sans Unicode"/>
      <w:szCs w:val="22"/>
      <w:lang w:val="de-DE" w:eastAsia="en-US"/>
    </w:rPr>
  </w:style>
  <w:style w:type="paragraph" w:styleId="Subttulo">
    <w:name w:val="Subtitle"/>
    <w:basedOn w:val="Normal"/>
    <w:next w:val="Normal"/>
    <w:link w:val="SubttuloCar"/>
    <w:uiPriority w:val="99"/>
    <w:rsid w:val="00162BE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162BEF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intenso">
    <w:name w:val="Intense Emphasis"/>
    <w:uiPriority w:val="99"/>
    <w:rsid w:val="00162BEF"/>
    <w:rPr>
      <w:rFonts w:cs="Times New Roman"/>
      <w:b/>
      <w:bCs/>
      <w:i/>
      <w:iCs/>
      <w:color w:val="4F81BD"/>
    </w:rPr>
  </w:style>
  <w:style w:type="character" w:styleId="nfasis">
    <w:name w:val="Emphasis"/>
    <w:uiPriority w:val="99"/>
    <w:rsid w:val="00162BEF"/>
    <w:rPr>
      <w:rFonts w:cs="Times New Roman"/>
      <w:sz w:val="18"/>
      <w:szCs w:val="18"/>
    </w:rPr>
  </w:style>
  <w:style w:type="character" w:customStyle="1" w:styleId="labelbold">
    <w:name w:val="label_bold"/>
    <w:uiPriority w:val="99"/>
    <w:rsid w:val="009C2590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locked/>
    <w:rsid w:val="002A2A2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02B3F"/>
    <w:rPr>
      <w:rFonts w:ascii="Times New Roman" w:hAnsi="Times New Roman" w:cs="Times New Roman"/>
      <w:sz w:val="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locked/>
    <w:rsid w:val="00261FBB"/>
    <w:rPr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261FBB"/>
    <w:rPr>
      <w:rFonts w:ascii="Lucida Sans Unicode" w:hAnsi="Lucida Sans Unicode" w:cs="Times New Roman"/>
      <w:lang w:val="de-DE" w:eastAsia="en-US" w:bidi="ar-SA"/>
    </w:rPr>
  </w:style>
  <w:style w:type="character" w:styleId="Refdenotaalpie">
    <w:name w:val="footnote reference"/>
    <w:uiPriority w:val="99"/>
    <w:semiHidden/>
    <w:locked/>
    <w:rsid w:val="00261FBB"/>
    <w:rPr>
      <w:rFonts w:cs="Times New Roman"/>
      <w:vertAlign w:val="superscript"/>
    </w:rPr>
  </w:style>
  <w:style w:type="paragraph" w:customStyle="1" w:styleId="Default">
    <w:name w:val="Default"/>
    <w:rsid w:val="00C119A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de-DE" w:eastAsia="de-DE"/>
    </w:rPr>
  </w:style>
  <w:style w:type="paragraph" w:customStyle="1" w:styleId="Tabletext">
    <w:name w:val="Tabletext"/>
    <w:basedOn w:val="Normal"/>
    <w:autoRedefine/>
    <w:qFormat/>
    <w:rsid w:val="00AE12C8"/>
    <w:pPr>
      <w:spacing w:before="40" w:after="40" w:line="240" w:lineRule="auto"/>
      <w:ind w:right="-179"/>
      <w:jc w:val="left"/>
    </w:pPr>
    <w:rPr>
      <w:rFonts w:ascii="Arial" w:eastAsia="Times New Roman" w:hAnsi="Arial" w:cs="Arial"/>
      <w:sz w:val="16"/>
      <w:szCs w:val="20"/>
      <w:lang w:val="es-MX"/>
    </w:rPr>
  </w:style>
  <w:style w:type="paragraph" w:customStyle="1" w:styleId="Tablehead1">
    <w:name w:val="Tablehead1"/>
    <w:basedOn w:val="Normal"/>
    <w:qFormat/>
    <w:rsid w:val="002477DF"/>
    <w:pPr>
      <w:keepNext/>
      <w:spacing w:before="60" w:after="60" w:line="240" w:lineRule="auto"/>
      <w:jc w:val="center"/>
    </w:pPr>
    <w:rPr>
      <w:rFonts w:ascii="Arial Bold" w:eastAsia="Times New Roman" w:hAnsi="Arial Bold"/>
      <w:b/>
      <w:bCs/>
      <w:color w:val="FFFFFF"/>
      <w:sz w:val="18"/>
      <w:szCs w:val="20"/>
    </w:rPr>
  </w:style>
  <w:style w:type="paragraph" w:customStyle="1" w:styleId="tabletext0">
    <w:name w:val="tabletext"/>
    <w:aliases w:val="tt"/>
    <w:basedOn w:val="Normal"/>
    <w:rsid w:val="002477DF"/>
    <w:pPr>
      <w:spacing w:before="40" w:after="40" w:line="240" w:lineRule="auto"/>
      <w:jc w:val="left"/>
    </w:pPr>
    <w:rPr>
      <w:rFonts w:ascii="Arial" w:eastAsia="Times New Roman" w:hAnsi="Arial"/>
      <w:sz w:val="18"/>
      <w:szCs w:val="20"/>
    </w:rPr>
  </w:style>
  <w:style w:type="character" w:styleId="Textodelmarcadordeposicin">
    <w:name w:val="Placeholder Text"/>
    <w:uiPriority w:val="99"/>
    <w:semiHidden/>
    <w:rsid w:val="00ED1D1C"/>
    <w:rPr>
      <w:color w:val="808080"/>
    </w:rPr>
  </w:style>
  <w:style w:type="character" w:customStyle="1" w:styleId="txttitle1">
    <w:name w:val="txttitle1"/>
    <w:basedOn w:val="Fuentedeprrafopredeter"/>
    <w:rsid w:val="003C1274"/>
    <w:rPr>
      <w:rFonts w:ascii="Arial" w:hAnsi="Arial" w:cs="Arial" w:hint="default"/>
      <w:b/>
      <w:bCs/>
      <w:color w:val="2276A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9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5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ftp://ftp.arvato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perinan\AppData\Local\Microsoft\Windows\Temporary%20Internet%20Files\Content.Outlook\RFIIRVY7\Plantilla%20Solicitud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33A41FC664BFCAE00857B13DA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BB49-9DD4-467F-A2E0-F617ACABA804}"/>
      </w:docPartPr>
      <w:docPartBody>
        <w:p w:rsidR="00DA0449" w:rsidRDefault="005450C3">
          <w:pPr>
            <w:pStyle w:val="3C133A41FC664BFCAE00857B13DA25E5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5126FC5EEDED4DB484A788419FD2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7828-B8B5-4EA4-B275-C5D9AC04F569}"/>
      </w:docPartPr>
      <w:docPartBody>
        <w:p w:rsidR="00DA0449" w:rsidRDefault="002F7819" w:rsidP="002F7819">
          <w:pPr>
            <w:pStyle w:val="5126FC5EEDED4DB484A788419FD29671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A12FE3ED944C4A208A8C259E995B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F6288-B61E-496A-97AE-6AC5A67E9FEC}"/>
      </w:docPartPr>
      <w:docPartBody>
        <w:p w:rsidR="00DA0449" w:rsidRDefault="002F7819" w:rsidP="002F7819">
          <w:pPr>
            <w:pStyle w:val="A12FE3ED944C4A208A8C259E995B1FD6"/>
          </w:pPr>
          <w:r w:rsidRPr="0057395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7819"/>
    <w:rsid w:val="0005151B"/>
    <w:rsid w:val="00093754"/>
    <w:rsid w:val="002F7819"/>
    <w:rsid w:val="00395709"/>
    <w:rsid w:val="004B42CF"/>
    <w:rsid w:val="005450C3"/>
    <w:rsid w:val="0065195D"/>
    <w:rsid w:val="00A142FD"/>
    <w:rsid w:val="00AC31D1"/>
    <w:rsid w:val="00C76B35"/>
    <w:rsid w:val="00D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95D"/>
    <w:rPr>
      <w:color w:val="808080"/>
    </w:rPr>
  </w:style>
  <w:style w:type="paragraph" w:customStyle="1" w:styleId="3C133A41FC664BFCAE00857B13DA25E5">
    <w:name w:val="3C133A41FC664BFCAE00857B13DA25E5"/>
    <w:rsid w:val="00DA0449"/>
  </w:style>
  <w:style w:type="paragraph" w:customStyle="1" w:styleId="A92EC7899FEF498D8B01424FB5835190">
    <w:name w:val="A92EC7899FEF498D8B01424FB5835190"/>
    <w:rsid w:val="00DA0449"/>
  </w:style>
  <w:style w:type="paragraph" w:customStyle="1" w:styleId="C5E7293BE50849C5BB852FFA647F0643">
    <w:name w:val="C5E7293BE50849C5BB852FFA647F0643"/>
    <w:rsid w:val="00DA0449"/>
  </w:style>
  <w:style w:type="paragraph" w:customStyle="1" w:styleId="5126FC5EEDED4DB484A788419FD29671">
    <w:name w:val="5126FC5EEDED4DB484A788419FD29671"/>
    <w:rsid w:val="002F7819"/>
  </w:style>
  <w:style w:type="paragraph" w:customStyle="1" w:styleId="A12FE3ED944C4A208A8C259E995B1FD6">
    <w:name w:val="A12FE3ED944C4A208A8C259E995B1FD6"/>
    <w:rsid w:val="002F7819"/>
  </w:style>
  <w:style w:type="paragraph" w:customStyle="1" w:styleId="4B57609376B3419696A3061FA187DA1E">
    <w:name w:val="4B57609376B3419696A3061FA187DA1E"/>
    <w:rsid w:val="0065195D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267DC157387145905580BF0F0C75B5" ma:contentTypeVersion="0" ma:contentTypeDescription="Crear nuevo documento." ma:contentTypeScope="" ma:versionID="8f12d00999074a67a20464eb5dcf89c9">
  <xsd:schema xmlns:xsd="http://www.w3.org/2001/XMLSchema" xmlns:xs="http://www.w3.org/2001/XMLSchema" xmlns:p="http://schemas.microsoft.com/office/2006/metadata/properties" xmlns:ns2="8b38debc-c0c7-4764-bc6a-4728a8885492" targetNamespace="http://schemas.microsoft.com/office/2006/metadata/properties" ma:root="true" ma:fieldsID="1de79a2d6df7e0fd90b9e9d9657bcc6f" ns2:_="">
    <xsd:import namespace="8b38debc-c0c7-4764-bc6a-4728a88854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debc-c0c7-4764-bc6a-4728a88854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67FE-C0A4-4DE6-9AF4-B9897354EF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3475D2-7550-48F5-8EF3-4E127D3D5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debc-c0c7-4764-bc6a-4728a8885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A3DD9-2777-4CA3-825E-7B42D3C5D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2F8FE-DC76-4A18-A74E-C276BD2130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6A39EB-EBFB-4528-8BDC-20697A3E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Solicitud Desarrollo.dotx</Template>
  <TotalTime>8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ISREQ-07.11-PT_Network_Security_Management_v0.1</vt:lpstr>
      <vt:lpstr>ISREQ-07.11-PT_Network_Security_Management_v0.1</vt:lpstr>
      <vt:lpstr>ISREG 10 Security Incident Management</vt:lpstr>
    </vt:vector>
  </TitlesOfParts>
  <Company>arvato Iberia</Company>
  <LinksUpToDate>false</LinksUpToDate>
  <CharactersWithSpaces>3156</CharactersWithSpaces>
  <SharedDoc>false</SharedDoc>
  <HLinks>
    <vt:vector size="12" baseType="variant"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_Toc416986853</vt:lpwstr>
      </vt:variant>
      <vt:variant>
        <vt:i4>5832789</vt:i4>
      </vt:variant>
      <vt:variant>
        <vt:i4>0</vt:i4>
      </vt:variant>
      <vt:variant>
        <vt:i4>0</vt:i4>
      </vt:variant>
      <vt:variant>
        <vt:i4>5</vt:i4>
      </vt:variant>
      <vt:variant>
        <vt:lpwstr>\\10.26.56.10\liso\Lisbon_Documents\ISREQ-07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ISREQ-07.11-PT_Network_Security_Management_v0.1</dc:title>
  <dc:creator>sanchezj</dc:creator>
  <cp:lastModifiedBy>Juan Pedro Vicente Mulas</cp:lastModifiedBy>
  <cp:revision>6</cp:revision>
  <cp:lastPrinted>2018-07-25T11:17:00Z</cp:lastPrinted>
  <dcterms:created xsi:type="dcterms:W3CDTF">2017-06-13T15:01:00Z</dcterms:created>
  <dcterms:modified xsi:type="dcterms:W3CDTF">2018-07-25T11:17:00Z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Nicht begonnen</vt:lpwstr>
  </property>
  <property fmtid="{D5CDD505-2E9C-101B-9397-08002B2CF9AE}" pid="3" name="Dokuemententyp">
    <vt:lpwstr>Regulation</vt:lpwstr>
  </property>
  <property fmtid="{D5CDD505-2E9C-101B-9397-08002B2CF9AE}" pid="4" name="zugewiesen an">
    <vt:lpwstr>39;#Stefan Miernik</vt:lpwstr>
  </property>
  <property fmtid="{D5CDD505-2E9C-101B-9397-08002B2CF9AE}" pid="5" name="Anmerkung">
    <vt:lpwstr/>
  </property>
  <property fmtid="{D5CDD505-2E9C-101B-9397-08002B2CF9AE}" pid="6" name="ContentTypeId">
    <vt:lpwstr>0x01010095267DC157387145905580BF0F0C75B5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dlc_DocIdItemGuid">
    <vt:lpwstr>6712cd62-b2b7-498a-8da1-e4e1c9f11a6b</vt:lpwstr>
  </property>
  <property fmtid="{D5CDD505-2E9C-101B-9397-08002B2CF9AE}" pid="11" name="_dlc_DocId">
    <vt:lpwstr>5WZJMUN4YE6P-19-511</vt:lpwstr>
  </property>
  <property fmtid="{D5CDD505-2E9C-101B-9397-08002B2CF9AE}" pid="12" name="_dlc_DocIdUrl">
    <vt:lpwstr>https://portal-tic.arvatocrm.es/_layouts/15/DocIdRedir.aspx?ID=5WZJMUN4YE6P-19-511, 5WZJMUN4YE6P-19-511</vt:lpwstr>
  </property>
</Properties>
</file>